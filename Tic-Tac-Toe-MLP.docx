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71F2" w14:textId="2E17BD34" w:rsidR="00CE340C" w:rsidRPr="00C21185" w:rsidRDefault="003822EF" w:rsidP="00CE340C">
      <w:pPr>
        <w:pStyle w:val="TtuloenEspaol"/>
        <w:rPr>
          <w:b w:val="0"/>
        </w:rPr>
      </w:pPr>
      <w:bookmarkStart w:id="0" w:name="_Hlk531111984"/>
      <w:r>
        <w:t>UN</w:t>
      </w:r>
      <w:r w:rsidR="001A7A66" w:rsidRPr="001A7A66">
        <w:t xml:space="preserve"> A</w:t>
      </w:r>
      <w:r w:rsidR="001A7A66">
        <w:t>LGORITMO DE APRENDIZAJE AUTOM</w:t>
      </w:r>
      <w:r w:rsidR="00CE340C">
        <w:t>á</w:t>
      </w:r>
      <w:r w:rsidR="001A7A66">
        <w:t>TICO</w:t>
      </w:r>
      <w:r>
        <w:t xml:space="preserve"> PARA EL JUEGO TIC-TAC-</w:t>
      </w:r>
      <w:bookmarkEnd w:id="0"/>
      <w:r w:rsidR="004106C0">
        <w:t xml:space="preserve">TOE </w:t>
      </w:r>
      <w:r w:rsidR="004106C0">
        <w:softHyphen/>
      </w:r>
      <w:r w:rsidR="00950826" w:rsidRPr="00C21185">
        <w:rPr>
          <w:b w:val="0"/>
        </w:rPr>
        <w:t xml:space="preserve">      </w:t>
      </w:r>
    </w:p>
    <w:p w14:paraId="5A736AEA" w14:textId="35B6D466" w:rsidR="00431620" w:rsidRPr="00CE340C" w:rsidRDefault="00CE340C" w:rsidP="00CE340C">
      <w:pPr>
        <w:pStyle w:val="Tituloeningls"/>
        <w:rPr>
          <w:b w:val="0"/>
          <w:lang w:val="en-US"/>
        </w:rPr>
      </w:pPr>
      <w:r w:rsidRPr="00CE340C">
        <w:rPr>
          <w:b w:val="0"/>
          <w:lang w:val="en-US"/>
        </w:rPr>
        <w:t xml:space="preserve">STATISTICAL </w:t>
      </w:r>
      <w:r w:rsidR="00D771DB">
        <w:rPr>
          <w:b w:val="0"/>
          <w:lang w:val="en-US"/>
        </w:rPr>
        <w:t>TESTS</w:t>
      </w:r>
      <w:r w:rsidRPr="00CE340C">
        <w:rPr>
          <w:b w:val="0"/>
          <w:lang w:val="en-US"/>
        </w:rPr>
        <w:t xml:space="preserve"> TO COMPARE ALGORITHMS IN AUTOMATIC LEARNING STUDIES</w:t>
      </w:r>
    </w:p>
    <w:p w14:paraId="18D973D1" w14:textId="77777777" w:rsidR="00431620" w:rsidRPr="001A7A66" w:rsidRDefault="00772D0D" w:rsidP="009E2927">
      <w:pPr>
        <w:pStyle w:val="Nombresautores"/>
      </w:pPr>
      <w:r w:rsidRPr="001A7A66">
        <w:t>Oraldo Jacinto Simón</w:t>
      </w:r>
      <w:r w:rsidRPr="001A7A66">
        <w:rPr>
          <w:vertAlign w:val="superscript"/>
        </w:rPr>
        <w:t>1,</w:t>
      </w:r>
      <w:r w:rsidRPr="001A7A66">
        <w:t xml:space="preserve"> </w:t>
      </w:r>
      <w:r w:rsidR="006B37FD" w:rsidRPr="001A7A66">
        <w:rPr>
          <w:vertAlign w:val="superscript"/>
        </w:rPr>
        <w:t xml:space="preserve"> </w:t>
      </w:r>
    </w:p>
    <w:p w14:paraId="693CE679" w14:textId="5F0A7D9D" w:rsidR="006B37FD" w:rsidRDefault="007F0DF0" w:rsidP="006B37FD">
      <w:pPr>
        <w:pStyle w:val="Datosautores"/>
      </w:pPr>
      <w:r w:rsidRPr="001A7A66">
        <w:t xml:space="preserve"> </w:t>
      </w:r>
      <w:r w:rsidR="00B30523">
        <w:t xml:space="preserve">Universidad Autónoma de </w:t>
      </w:r>
      <w:r w:rsidR="00C21185">
        <w:t>Chihuahua (</w:t>
      </w:r>
      <w:r w:rsidR="00B30523">
        <w:t>UACH</w:t>
      </w:r>
      <w:r w:rsidR="009678B0">
        <w:t>)</w:t>
      </w:r>
      <w:r w:rsidR="00C20695">
        <w:t xml:space="preserve">, </w:t>
      </w:r>
      <w:r w:rsidR="00B30523">
        <w:t>México</w:t>
      </w:r>
      <w:r w:rsidR="006B37FD">
        <w:t>,</w:t>
      </w:r>
      <w:r w:rsidR="006B37FD" w:rsidRPr="00F8384E">
        <w:t xml:space="preserve"> </w:t>
      </w:r>
      <w:r w:rsidR="005354BF">
        <w:t>ory10887</w:t>
      </w:r>
      <w:r w:rsidR="009678B0">
        <w:t>@</w:t>
      </w:r>
      <w:r w:rsidR="005354BF">
        <w:t>gmail.com</w:t>
      </w:r>
    </w:p>
    <w:p w14:paraId="6062B015" w14:textId="77777777" w:rsidR="006B37FD" w:rsidRDefault="006B37FD" w:rsidP="006B37FD">
      <w:pPr>
        <w:pStyle w:val="Datosautores"/>
      </w:pPr>
    </w:p>
    <w:p w14:paraId="3F0B3DA2" w14:textId="71F77032" w:rsidR="00F85B9A" w:rsidRPr="00F02875" w:rsidRDefault="000442DD" w:rsidP="00E56383">
      <w:pPr>
        <w:pStyle w:val="NormalWeb"/>
        <w:jc w:val="both"/>
        <w:rPr>
          <w:rStyle w:val="ResumenCar"/>
          <w:sz w:val="17"/>
          <w:szCs w:val="17"/>
        </w:rPr>
      </w:pPr>
      <w:r w:rsidRPr="00AB71DA">
        <w:rPr>
          <w:rStyle w:val="EncabezadoResumenCar"/>
        </w:rPr>
        <w:t>Resume</w:t>
      </w:r>
      <w:r>
        <w:rPr>
          <w:rStyle w:val="EncabezadoResumenCar"/>
        </w:rPr>
        <w:t>n</w:t>
      </w:r>
      <w:r w:rsidRPr="00664F92">
        <w:rPr>
          <w:rStyle w:val="EncabezadoResumenCar"/>
          <w:sz w:val="20"/>
          <w:szCs w:val="20"/>
        </w:rPr>
        <w:t>:</w:t>
      </w:r>
      <w:r w:rsidR="00EA6413" w:rsidRPr="00664F92">
        <w:rPr>
          <w:rStyle w:val="EncabezadoResumenCar"/>
          <w:sz w:val="20"/>
          <w:szCs w:val="20"/>
        </w:rPr>
        <w:t xml:space="preserve"> </w:t>
      </w:r>
      <w:bookmarkStart w:id="1" w:name="_Hlk10192467"/>
      <w:bookmarkStart w:id="2" w:name="_Hlk514196084"/>
      <w:r w:rsidR="006557DC" w:rsidRPr="00F02875">
        <w:rPr>
          <w:rStyle w:val="ResumenCar"/>
          <w:sz w:val="17"/>
          <w:szCs w:val="17"/>
        </w:rPr>
        <w:t>Tic-tac-toe (inglés americano), nudos y cruces (inglés británico), o Xs y Os es un juego de papel y lápiz para dos jugadores, X y O, que se turnan para marcar los espacios en una cuadrícula de 3 × 3. Cada una de las posiciones está representada con números del uno al nueve. Si los espacios son libres, puede seleccionar el número que corresponda en el rango de uno</w:t>
      </w:r>
      <w:r w:rsidR="00FB0024" w:rsidRPr="00F02875">
        <w:rPr>
          <w:rStyle w:val="ResumenCar"/>
          <w:sz w:val="17"/>
          <w:szCs w:val="17"/>
        </w:rPr>
        <w:t xml:space="preserve"> </w:t>
      </w:r>
      <w:r w:rsidR="006557DC" w:rsidRPr="00F02875">
        <w:rPr>
          <w:rStyle w:val="ResumenCar"/>
          <w:sz w:val="17"/>
          <w:szCs w:val="17"/>
        </w:rPr>
        <w:t>a nueve. Gana el primer</w:t>
      </w:r>
      <w:r w:rsidR="00FB0024" w:rsidRPr="00F02875">
        <w:rPr>
          <w:rStyle w:val="ResumenCar"/>
          <w:sz w:val="17"/>
          <w:szCs w:val="17"/>
        </w:rPr>
        <w:t xml:space="preserve"> jugador</w:t>
      </w:r>
      <w:r w:rsidR="006557DC" w:rsidRPr="00F02875">
        <w:rPr>
          <w:rStyle w:val="ResumenCar"/>
          <w:sz w:val="17"/>
          <w:szCs w:val="17"/>
        </w:rPr>
        <w:t xml:space="preserve"> </w:t>
      </w:r>
      <w:r w:rsidR="00FB0024" w:rsidRPr="00F02875">
        <w:rPr>
          <w:rStyle w:val="ResumenCar"/>
          <w:sz w:val="17"/>
          <w:szCs w:val="17"/>
        </w:rPr>
        <w:t>que</w:t>
      </w:r>
      <w:r w:rsidR="006557DC" w:rsidRPr="00F02875">
        <w:rPr>
          <w:rStyle w:val="ResumenCar"/>
          <w:sz w:val="17"/>
          <w:szCs w:val="17"/>
        </w:rPr>
        <w:t xml:space="preserve"> lograr tres figuras consecutivas en línea recta.</w:t>
      </w:r>
      <w:bookmarkEnd w:id="1"/>
      <w:r w:rsidR="0044538C" w:rsidRPr="00F02875">
        <w:rPr>
          <w:rStyle w:val="ResumenCar"/>
          <w:sz w:val="17"/>
          <w:szCs w:val="17"/>
        </w:rPr>
        <w:t xml:space="preserve"> </w:t>
      </w:r>
      <w:r w:rsidR="00664F92" w:rsidRPr="00F02875">
        <w:rPr>
          <w:rStyle w:val="ResumenCar"/>
          <w:sz w:val="17"/>
          <w:szCs w:val="17"/>
        </w:rPr>
        <w:t xml:space="preserve">En el presente trabajo se presenta una variante de este juego donde la inteligencia de la máquina o computadora es lograda a través del aprendizaje automático usando como clasificador una red neuronal perceptrón multicapa. Para generar el conjunto de datos se desarrolla un algoritmo basado en reglas y se pone a jugar en contra de un jugador </w:t>
      </w:r>
      <w:r w:rsidR="004416E8" w:rsidRPr="00F02875">
        <w:rPr>
          <w:rStyle w:val="ResumenCar"/>
          <w:sz w:val="17"/>
          <w:szCs w:val="17"/>
        </w:rPr>
        <w:t>de manera aleatoria</w:t>
      </w:r>
      <w:r w:rsidR="00664F92" w:rsidRPr="00F02875">
        <w:rPr>
          <w:rStyle w:val="ResumenCar"/>
          <w:sz w:val="17"/>
          <w:szCs w:val="17"/>
        </w:rPr>
        <w:t>.</w:t>
      </w:r>
      <w:r w:rsidR="004416E8" w:rsidRPr="00F02875">
        <w:rPr>
          <w:rStyle w:val="ResumenCar"/>
          <w:sz w:val="17"/>
          <w:szCs w:val="17"/>
        </w:rPr>
        <w:t xml:space="preserve"> Estos datos son procesados y en varias ejecuciones se construye único conjunto de datos donde se guardan todos los juegos con su mejor jugada. Se divide el conjunto de datos en dos subconjuntos, 25% de prueba, y 75% de entrenamiento</w:t>
      </w:r>
      <w:r w:rsidR="00112CAA" w:rsidRPr="00F02875">
        <w:rPr>
          <w:rStyle w:val="ResumenCar"/>
          <w:sz w:val="17"/>
          <w:szCs w:val="17"/>
        </w:rPr>
        <w:t xml:space="preserve">. </w:t>
      </w:r>
      <w:r w:rsidR="00996578" w:rsidRPr="00F02875">
        <w:rPr>
          <w:rStyle w:val="ResumenCar"/>
          <w:sz w:val="17"/>
          <w:szCs w:val="17"/>
        </w:rPr>
        <w:t xml:space="preserve">Se entrena el algoritmo y se serializa el clasificador para no tener que volver a entrenar a la hora de clasificar. </w:t>
      </w:r>
      <w:r w:rsidR="00FE638C" w:rsidRPr="00F02875">
        <w:rPr>
          <w:rStyle w:val="ResumenCar"/>
          <w:sz w:val="17"/>
          <w:szCs w:val="17"/>
        </w:rPr>
        <w:t xml:space="preserve">Una vez entrenado el algoritmo se predice la mejor jugada hasta que uno de los jugadores pierda o gane. Para validar el algoritmo de aprendizaje automático se realizó una </w:t>
      </w:r>
      <w:r w:rsidR="00E56383" w:rsidRPr="00F02875">
        <w:rPr>
          <w:rStyle w:val="ResumenCar"/>
          <w:sz w:val="17"/>
          <w:szCs w:val="17"/>
        </w:rPr>
        <w:t>prueba</w:t>
      </w:r>
      <w:r w:rsidR="00FE638C" w:rsidRPr="00F02875">
        <w:rPr>
          <w:rStyle w:val="ResumenCar"/>
          <w:sz w:val="17"/>
          <w:szCs w:val="17"/>
        </w:rPr>
        <w:t xml:space="preserve"> de 10000, 25000, 50000 y 100000 </w:t>
      </w:r>
      <w:r w:rsidR="00E56383" w:rsidRPr="00F02875">
        <w:rPr>
          <w:rStyle w:val="ResumenCar"/>
          <w:sz w:val="17"/>
          <w:szCs w:val="17"/>
        </w:rPr>
        <w:t>partidas</w:t>
      </w:r>
      <w:r w:rsidR="00FE638C" w:rsidRPr="00F02875">
        <w:rPr>
          <w:rStyle w:val="ResumenCar"/>
          <w:sz w:val="17"/>
          <w:szCs w:val="17"/>
        </w:rPr>
        <w:t xml:space="preserve"> en el modo computadora(random) vs </w:t>
      </w:r>
      <w:r w:rsidR="00E56383" w:rsidRPr="00F02875">
        <w:rPr>
          <w:rStyle w:val="ResumenCar"/>
          <w:sz w:val="17"/>
          <w:szCs w:val="17"/>
        </w:rPr>
        <w:t>computadora (red neuronal perceptrón multicapa</w:t>
      </w:r>
      <w:r w:rsidR="00FE638C" w:rsidRPr="00F02875">
        <w:rPr>
          <w:rStyle w:val="ResumenCar"/>
          <w:sz w:val="17"/>
          <w:szCs w:val="17"/>
        </w:rPr>
        <w:t>)</w:t>
      </w:r>
      <w:r w:rsidR="00E56383" w:rsidRPr="00F02875">
        <w:rPr>
          <w:rStyle w:val="ResumenCar"/>
          <w:sz w:val="17"/>
          <w:szCs w:val="17"/>
        </w:rPr>
        <w:t xml:space="preserve">. </w:t>
      </w:r>
      <w:r w:rsidR="00FE638C" w:rsidRPr="00F02875">
        <w:rPr>
          <w:rStyle w:val="ResumenCar"/>
          <w:sz w:val="17"/>
          <w:szCs w:val="17"/>
        </w:rPr>
        <w:t xml:space="preserve"> </w:t>
      </w:r>
      <w:r w:rsidR="00E56383" w:rsidRPr="00F02875">
        <w:rPr>
          <w:rStyle w:val="ResumenCar"/>
          <w:sz w:val="17"/>
          <w:szCs w:val="17"/>
        </w:rPr>
        <w:t xml:space="preserve">Se presentan los resultados de dichas pruebas donde se puede ver con claridad que la computadora en su versión de aprendizaje automático obtiene mejores resultados. </w:t>
      </w:r>
    </w:p>
    <w:bookmarkEnd w:id="2"/>
    <w:p w14:paraId="70C5C7CD" w14:textId="6A84A718" w:rsidR="000442DD" w:rsidRPr="00F02875" w:rsidRDefault="000442DD" w:rsidP="000442DD">
      <w:pPr>
        <w:ind w:firstLine="0"/>
        <w:rPr>
          <w:rStyle w:val="ResumenCar"/>
          <w:sz w:val="17"/>
          <w:szCs w:val="17"/>
        </w:rPr>
      </w:pPr>
      <w:r w:rsidRPr="000C5DFB">
        <w:rPr>
          <w:rStyle w:val="PalabrasClaveCar"/>
        </w:rPr>
        <w:t>Palabras Clave:</w:t>
      </w:r>
      <w:r w:rsidRPr="00AB71DA">
        <w:t xml:space="preserve"> </w:t>
      </w:r>
      <w:r w:rsidR="00E56383" w:rsidRPr="00F02875">
        <w:rPr>
          <w:rStyle w:val="ResumenCar"/>
          <w:sz w:val="17"/>
          <w:szCs w:val="17"/>
        </w:rPr>
        <w:t>tic-tac-toe</w:t>
      </w:r>
      <w:r w:rsidR="000E0074" w:rsidRPr="00F02875">
        <w:rPr>
          <w:rStyle w:val="ResumenCar"/>
          <w:sz w:val="17"/>
          <w:szCs w:val="17"/>
        </w:rPr>
        <w:t>,</w:t>
      </w:r>
      <w:r w:rsidR="00E56383" w:rsidRPr="00F02875">
        <w:rPr>
          <w:rStyle w:val="ResumenCar"/>
          <w:sz w:val="17"/>
          <w:szCs w:val="17"/>
        </w:rPr>
        <w:t xml:space="preserve"> </w:t>
      </w:r>
      <w:r w:rsidR="00664F92" w:rsidRPr="00F02875">
        <w:rPr>
          <w:rStyle w:val="ResumenCar"/>
          <w:sz w:val="17"/>
          <w:szCs w:val="17"/>
        </w:rPr>
        <w:t>red neuronal</w:t>
      </w:r>
      <w:r w:rsidR="00E56383" w:rsidRPr="00F02875">
        <w:rPr>
          <w:rStyle w:val="ResumenCar"/>
          <w:sz w:val="17"/>
          <w:szCs w:val="17"/>
        </w:rPr>
        <w:t xml:space="preserve"> multicapa perceptrón</w:t>
      </w:r>
      <w:r w:rsidR="00B342A5" w:rsidRPr="00F02875">
        <w:rPr>
          <w:rStyle w:val="ResumenCar"/>
          <w:sz w:val="17"/>
          <w:szCs w:val="17"/>
        </w:rPr>
        <w:t>, aprendizaje automático</w:t>
      </w:r>
    </w:p>
    <w:p w14:paraId="6E8EE434" w14:textId="77777777" w:rsidR="000442DD" w:rsidRPr="000E0074" w:rsidRDefault="000442DD" w:rsidP="000442DD">
      <w:pPr>
        <w:spacing w:before="0"/>
        <w:ind w:firstLine="0"/>
        <w:rPr>
          <w:rStyle w:val="ResumenCar"/>
          <w:sz w:val="16"/>
          <w:szCs w:val="16"/>
        </w:rPr>
      </w:pPr>
    </w:p>
    <w:p w14:paraId="50D06541" w14:textId="145C9562" w:rsidR="000E0074" w:rsidRDefault="000442DD" w:rsidP="00CE0B99">
      <w:pPr>
        <w:pStyle w:val="EncabezadoResumen"/>
        <w:spacing w:after="0"/>
        <w:jc w:val="both"/>
        <w:rPr>
          <w:rStyle w:val="ResumenCar"/>
          <w:b w:val="0"/>
          <w:caps w:val="0"/>
          <w:sz w:val="20"/>
          <w:szCs w:val="20"/>
          <w:lang w:val="en-US"/>
        </w:rPr>
      </w:pPr>
      <w:r w:rsidRPr="000E0074">
        <w:rPr>
          <w:lang w:val="en-US"/>
        </w:rPr>
        <w:t xml:space="preserve">AbstracT: </w:t>
      </w:r>
      <w:r w:rsidR="00242BF8" w:rsidRPr="00242BF8">
        <w:rPr>
          <w:rStyle w:val="ResumenCar"/>
          <w:b w:val="0"/>
          <w:caps w:val="0"/>
          <w:sz w:val="20"/>
          <w:szCs w:val="20"/>
          <w:lang w:val="en-US"/>
        </w:rPr>
        <w:t xml:space="preserve">The </w:t>
      </w:r>
      <w:r w:rsidR="000E0074" w:rsidRPr="000E0074">
        <w:rPr>
          <w:rStyle w:val="ResumenCar"/>
          <w:b w:val="0"/>
          <w:caps w:val="0"/>
          <w:sz w:val="20"/>
          <w:szCs w:val="20"/>
          <w:lang w:val="en-US"/>
        </w:rPr>
        <w:t xml:space="preserve">Tic-tac-toe (American English), knots and crosses (British English), Xs and Os is a paper and pencil game for two players, X and O, who take turns marking the spaces in a 3 × 3 grid Each of the positions is represented by numbers from one to nine. If the spaces are free, you can select the corresponding number in the range of one to nine. Win the first player to achieve three consecutive figures online rec-ta. In the present work a variant of this game is presented where the intelligence of the machine or computation is achieved through automatic learning using as a classifier a multilayer perceptron neural network. To generate the data set, a rules-based algorithm is developed and played against a player randomly. These data are processed and in several executions are built in a single data set where all games are saved with their best play. The data set is divided into two subsets, 25% test, and 75% training. Find out the algorithm and classify the classifier so you do not have to re-train when classifying. Once the algorithm is trained, the best move is given that one of the players loses or wins. In order to validate the automatic learning algorithm, a test of 10000, 25000, 50000 and 100000 games </w:t>
      </w:r>
      <w:r w:rsidR="00372AB2" w:rsidRPr="000E0074">
        <w:rPr>
          <w:rStyle w:val="ResumenCar"/>
          <w:b w:val="0"/>
          <w:caps w:val="0"/>
          <w:sz w:val="20"/>
          <w:szCs w:val="20"/>
          <w:lang w:val="en-US"/>
        </w:rPr>
        <w:t>are</w:t>
      </w:r>
      <w:r w:rsidR="000E0074" w:rsidRPr="000E0074">
        <w:rPr>
          <w:rStyle w:val="ResumenCar"/>
          <w:b w:val="0"/>
          <w:caps w:val="0"/>
          <w:sz w:val="20"/>
          <w:szCs w:val="20"/>
          <w:lang w:val="en-US"/>
        </w:rPr>
        <w:t xml:space="preserve"> carried in the computer (random) vs computer mode (</w:t>
      </w:r>
      <w:r w:rsidR="007B52AF" w:rsidRPr="007B52AF">
        <w:rPr>
          <w:rStyle w:val="ResumenCar"/>
          <w:b w:val="0"/>
          <w:caps w:val="0"/>
          <w:sz w:val="20"/>
          <w:szCs w:val="20"/>
          <w:lang w:val="en-US"/>
        </w:rPr>
        <w:t>multilayer perceptron (MLP) is a deep, artificial neural network</w:t>
      </w:r>
      <w:r w:rsidR="000E0074" w:rsidRPr="000E0074">
        <w:rPr>
          <w:rStyle w:val="ResumenCar"/>
          <w:b w:val="0"/>
          <w:caps w:val="0"/>
          <w:sz w:val="20"/>
          <w:szCs w:val="20"/>
          <w:lang w:val="en-US"/>
        </w:rPr>
        <w:t>). The results of these tests are presented where it can be seen with clarity that the computer in its automatic learning version results better results.</w:t>
      </w:r>
    </w:p>
    <w:p w14:paraId="03652D00" w14:textId="2AACEA06" w:rsidR="00D40D94" w:rsidRPr="000E0074" w:rsidRDefault="000442DD" w:rsidP="000E0074">
      <w:pPr>
        <w:pStyle w:val="EncabezadoResumen"/>
        <w:rPr>
          <w:rStyle w:val="ResumenCar"/>
          <w:b w:val="0"/>
          <w:caps w:val="0"/>
          <w:sz w:val="20"/>
          <w:szCs w:val="20"/>
          <w:lang w:val="en-US"/>
        </w:rPr>
      </w:pPr>
      <w:r w:rsidRPr="000E0074">
        <w:rPr>
          <w:rStyle w:val="PalabrasClaveCar"/>
          <w:b/>
          <w:lang w:val="en-US"/>
        </w:rPr>
        <w:t>KeyWords</w:t>
      </w:r>
      <w:r w:rsidR="00AD3C1C">
        <w:rPr>
          <w:rStyle w:val="PalabrasClaveCar"/>
          <w:lang w:val="en-US"/>
        </w:rPr>
        <w:t>:</w:t>
      </w:r>
      <w:r w:rsidR="00AD3C1C" w:rsidRPr="00AD3C1C">
        <w:rPr>
          <w:rStyle w:val="PalabrasClaveCar"/>
          <w:b/>
          <w:u w:val="none"/>
          <w:lang w:val="en-US"/>
        </w:rPr>
        <w:t xml:space="preserve"> </w:t>
      </w:r>
      <w:r w:rsidR="000E0074">
        <w:rPr>
          <w:rStyle w:val="PalabrasClaveCar"/>
          <w:b/>
          <w:u w:val="none"/>
          <w:lang w:val="en-US"/>
        </w:rPr>
        <w:t xml:space="preserve"> </w:t>
      </w:r>
      <w:r w:rsidR="000E0074" w:rsidRPr="000E0074">
        <w:rPr>
          <w:rStyle w:val="ResumenCar"/>
          <w:b w:val="0"/>
          <w:caps w:val="0"/>
          <w:sz w:val="20"/>
          <w:szCs w:val="20"/>
          <w:lang w:val="en-US"/>
        </w:rPr>
        <w:t xml:space="preserve">tic-tac-toe, </w:t>
      </w:r>
      <w:r w:rsidR="00684DF2">
        <w:rPr>
          <w:rStyle w:val="ResumenCar"/>
          <w:b w:val="0"/>
          <w:caps w:val="0"/>
          <w:sz w:val="20"/>
          <w:szCs w:val="20"/>
          <w:lang w:val="en-US"/>
        </w:rPr>
        <w:t>MLP</w:t>
      </w:r>
      <w:r w:rsidR="000E0074" w:rsidRPr="000E0074">
        <w:rPr>
          <w:rStyle w:val="ResumenCar"/>
          <w:b w:val="0"/>
          <w:caps w:val="0"/>
          <w:sz w:val="20"/>
          <w:szCs w:val="20"/>
          <w:lang w:val="en-US"/>
        </w:rPr>
        <w:t>, automatic learning</w:t>
      </w:r>
    </w:p>
    <w:p w14:paraId="5B7C14CB" w14:textId="77777777" w:rsidR="00B50EFF" w:rsidRPr="000E0074" w:rsidRDefault="00B50EFF" w:rsidP="009E2927">
      <w:pPr>
        <w:ind w:firstLine="0"/>
        <w:rPr>
          <w:rStyle w:val="ResumenCar"/>
          <w:lang w:val="en-US"/>
        </w:rPr>
      </w:pPr>
    </w:p>
    <w:p w14:paraId="423687A3" w14:textId="32941133" w:rsidR="00B50EFF" w:rsidRPr="000E0074" w:rsidRDefault="00B50EFF" w:rsidP="00B30523">
      <w:pPr>
        <w:ind w:firstLine="0"/>
        <w:jc w:val="center"/>
        <w:rPr>
          <w:lang w:val="en-US"/>
        </w:rPr>
      </w:pPr>
    </w:p>
    <w:p w14:paraId="75649B41" w14:textId="2FA502A0" w:rsidR="009A2BB0" w:rsidRDefault="009A2BB0" w:rsidP="00B30523">
      <w:pPr>
        <w:ind w:firstLine="0"/>
        <w:jc w:val="center"/>
        <w:rPr>
          <w:lang w:val="en-US"/>
        </w:rPr>
      </w:pPr>
    </w:p>
    <w:p w14:paraId="68629142" w14:textId="4474B5C2" w:rsidR="009A2BB0" w:rsidRDefault="009A2BB0">
      <w:pPr>
        <w:widowControl/>
        <w:spacing w:before="0"/>
        <w:ind w:firstLine="0"/>
        <w:jc w:val="left"/>
        <w:rPr>
          <w:lang w:val="en-US"/>
        </w:rPr>
      </w:pPr>
      <w:r>
        <w:rPr>
          <w:lang w:val="en-US"/>
        </w:rPr>
        <w:br w:type="page"/>
      </w:r>
    </w:p>
    <w:p w14:paraId="4C6DBDF3" w14:textId="77777777" w:rsidR="009A2BB0" w:rsidRPr="005354BF" w:rsidRDefault="009A2BB0" w:rsidP="00B30523">
      <w:pPr>
        <w:ind w:firstLine="0"/>
        <w:jc w:val="center"/>
        <w:rPr>
          <w:lang w:val="en-US"/>
        </w:rPr>
      </w:pPr>
    </w:p>
    <w:p w14:paraId="40FE5487" w14:textId="77777777" w:rsidR="000442DD" w:rsidRPr="005354BF" w:rsidRDefault="000442DD" w:rsidP="009E2927">
      <w:pPr>
        <w:ind w:firstLine="0"/>
        <w:rPr>
          <w:lang w:val="en-US"/>
        </w:rPr>
      </w:pPr>
    </w:p>
    <w:p w14:paraId="77FD907D" w14:textId="77777777" w:rsidR="00487F34" w:rsidRPr="005354BF" w:rsidRDefault="00487F34" w:rsidP="00E42DE7">
      <w:pPr>
        <w:ind w:firstLine="0"/>
        <w:rPr>
          <w:rStyle w:val="EncabezadoResumenCar"/>
          <w:lang w:val="en-US"/>
        </w:rPr>
        <w:sectPr w:rsidR="00487F34" w:rsidRPr="005354BF" w:rsidSect="00926A77">
          <w:headerReference w:type="default" r:id="rId8"/>
          <w:footerReference w:type="default" r:id="rId9"/>
          <w:headerReference w:type="first" r:id="rId10"/>
          <w:footerReference w:type="first" r:id="rId11"/>
          <w:pgSz w:w="12240" w:h="15840" w:code="1"/>
          <w:pgMar w:top="1794" w:right="1134" w:bottom="1134" w:left="1134" w:header="360" w:footer="720" w:gutter="0"/>
          <w:cols w:space="708"/>
          <w:titlePg/>
          <w:docGrid w:linePitch="326"/>
        </w:sectPr>
      </w:pPr>
    </w:p>
    <w:p w14:paraId="559CF642" w14:textId="44D9CA74" w:rsidR="00431620" w:rsidRPr="007E69F8" w:rsidRDefault="00431620" w:rsidP="007E69F8">
      <w:pPr>
        <w:pStyle w:val="ENCABEZADONIVEL1"/>
        <w:rPr>
          <w:color w:val="FF0000"/>
        </w:rPr>
      </w:pPr>
      <w:r w:rsidRPr="00BB0CA9">
        <w:t>INTRODUCCIÓN</w:t>
      </w:r>
    </w:p>
    <w:p w14:paraId="03CCC6E6" w14:textId="1CB497D8" w:rsidR="00D92691" w:rsidRDefault="00D92691" w:rsidP="00D92691">
      <w:pPr>
        <w:pStyle w:val="ENCABEZADONIVEL1"/>
        <w:numPr>
          <w:ilvl w:val="0"/>
          <w:numId w:val="0"/>
        </w:numPr>
        <w:rPr>
          <w:b w:val="0"/>
          <w:caps w:val="0"/>
          <w:sz w:val="20"/>
          <w:szCs w:val="20"/>
        </w:rPr>
      </w:pPr>
      <w:r w:rsidRPr="00D92691">
        <w:rPr>
          <w:b w:val="0"/>
          <w:caps w:val="0"/>
          <w:sz w:val="20"/>
          <w:szCs w:val="20"/>
        </w:rPr>
        <w:t>Tic-tac-toe (inglés americano), nudos y cruces (inglés británico), o Xs y Os es un juego de papel y lápiz para dos jugadores, X y O, que se turnan para marcar los espacios en una cuadrícula de 3 × 3. Cada una de las posiciones está representada con números del uno al nueve. Si los espacios son libres, puede seleccionar el número que corresponda en el rango de uno a nueve. Gana el primer jugador que lograr tres figuras consecutivas en línea recta.</w:t>
      </w:r>
    </w:p>
    <w:p w14:paraId="57320AD7" w14:textId="316FB951" w:rsidR="00F34A25" w:rsidRDefault="00F34A25" w:rsidP="00D92691">
      <w:pPr>
        <w:pStyle w:val="ENCABEZADONIVEL1"/>
        <w:numPr>
          <w:ilvl w:val="0"/>
          <w:numId w:val="0"/>
        </w:numPr>
        <w:rPr>
          <w:b w:val="0"/>
          <w:caps w:val="0"/>
          <w:sz w:val="20"/>
          <w:szCs w:val="20"/>
        </w:rPr>
      </w:pPr>
      <w:r w:rsidRPr="00F34A25">
        <w:rPr>
          <w:b w:val="0"/>
          <w:caps w:val="0"/>
          <w:sz w:val="20"/>
          <w:szCs w:val="20"/>
        </w:rPr>
        <w:t>En el presente trabajo se presenta una variante de este juego donde la inteligencia de la máquina o computadora es lograda a través del aprendizaje automático</w:t>
      </w:r>
      <w:r w:rsidR="000D18C7">
        <w:rPr>
          <w:b w:val="0"/>
          <w:caps w:val="0"/>
          <w:sz w:val="20"/>
          <w:szCs w:val="20"/>
        </w:rPr>
        <w:t xml:space="preserve"> (AA)</w:t>
      </w:r>
      <w:r w:rsidRPr="00F34A25">
        <w:rPr>
          <w:b w:val="0"/>
          <w:caps w:val="0"/>
          <w:sz w:val="20"/>
          <w:szCs w:val="20"/>
        </w:rPr>
        <w:t xml:space="preserve"> usando como clasificador una red neuronal perceptrón multicapa.</w:t>
      </w:r>
      <w:r w:rsidR="000D18C7">
        <w:rPr>
          <w:b w:val="0"/>
          <w:caps w:val="0"/>
          <w:sz w:val="20"/>
          <w:szCs w:val="20"/>
        </w:rPr>
        <w:t xml:space="preserve"> </w:t>
      </w:r>
      <w:r w:rsidR="005D6BC4" w:rsidRPr="005D6BC4">
        <w:rPr>
          <w:b w:val="0"/>
          <w:caps w:val="0"/>
          <w:sz w:val="20"/>
          <w:szCs w:val="20"/>
        </w:rPr>
        <w:t xml:space="preserve">El Perceptrón multicapa (MLP) es un algoritmo de aprendizaje supervisado que aprende una función al entrenar en un conjunto de datos, donde está el número de dimensiones para la entrada y el número de dimensiones para la salida. Dado un conjunto de características y un objetivo, puede aprender un aproximador de función no lineal para la clasificación o la regresión. Es diferente de la regresión logística, </w:t>
      </w:r>
      <w:r w:rsidR="00482219" w:rsidRPr="005D6BC4">
        <w:rPr>
          <w:b w:val="0"/>
          <w:caps w:val="0"/>
          <w:sz w:val="20"/>
          <w:szCs w:val="20"/>
        </w:rPr>
        <w:t>ya que,</w:t>
      </w:r>
      <w:r w:rsidR="005D6BC4" w:rsidRPr="005D6BC4">
        <w:rPr>
          <w:b w:val="0"/>
          <w:caps w:val="0"/>
          <w:sz w:val="20"/>
          <w:szCs w:val="20"/>
        </w:rPr>
        <w:t xml:space="preserve"> entre la entrada y la capa de salida, puede haber una o más capas no lineales, llamadas capas ocultas.</w:t>
      </w:r>
      <w:r w:rsidR="00461AD8">
        <w:rPr>
          <w:b w:val="0"/>
          <w:caps w:val="0"/>
          <w:sz w:val="20"/>
          <w:szCs w:val="20"/>
        </w:rPr>
        <w:fldChar w:fldCharType="begin" w:fldLock="1"/>
      </w:r>
      <w:r w:rsidR="002825B7">
        <w:rPr>
          <w:b w:val="0"/>
          <w:caps w:val="0"/>
          <w:sz w:val="20"/>
          <w:szCs w:val="20"/>
        </w:rPr>
        <w:instrText>ADDIN CSL_CITATION {"citationItems":[{"id":"ITEM-1","itemData":{"URL":"https://scikit-learn.org/dev/modules/neural_networks_supervised.html","author":[{"dropping-particle":"","family":"Scikit-learn.org","given":"","non-dropping-particle":"","parse-names":false,"suffix":""}],"id":"ITEM-1","issued":{"date-parts":[["0"]]},"title":"Neural network models (supervised)","type":"webpage"},"uris":["http://www.mendeley.com/documents/?uuid=34534238-df22-4a86-8b35-0e510c60402d"]}],"mendeley":{"formattedCitation":"[1]","plainTextFormattedCitation":"[1]","previouslyFormattedCitation":"[1]"},"properties":{"noteIndex":0},"schema":"https://github.com/citation-style-language/schema/raw/master/csl-citation.json"}</w:instrText>
      </w:r>
      <w:r w:rsidR="00461AD8">
        <w:rPr>
          <w:b w:val="0"/>
          <w:caps w:val="0"/>
          <w:sz w:val="20"/>
          <w:szCs w:val="20"/>
        </w:rPr>
        <w:fldChar w:fldCharType="separate"/>
      </w:r>
      <w:r w:rsidR="00461AD8" w:rsidRPr="00461AD8">
        <w:rPr>
          <w:b w:val="0"/>
          <w:caps w:val="0"/>
          <w:noProof/>
          <w:sz w:val="20"/>
          <w:szCs w:val="20"/>
        </w:rPr>
        <w:t>[1]</w:t>
      </w:r>
      <w:r w:rsidR="00461AD8">
        <w:rPr>
          <w:b w:val="0"/>
          <w:caps w:val="0"/>
          <w:sz w:val="20"/>
          <w:szCs w:val="20"/>
        </w:rPr>
        <w:fldChar w:fldCharType="end"/>
      </w:r>
    </w:p>
    <w:p w14:paraId="29B6A045" w14:textId="12F4E099" w:rsidR="00461AD8" w:rsidRDefault="00461AD8" w:rsidP="00D92691">
      <w:pPr>
        <w:pStyle w:val="ENCABEZADONIVEL1"/>
        <w:numPr>
          <w:ilvl w:val="0"/>
          <w:numId w:val="0"/>
        </w:numPr>
        <w:rPr>
          <w:b w:val="0"/>
          <w:caps w:val="0"/>
          <w:sz w:val="20"/>
          <w:szCs w:val="20"/>
        </w:rPr>
      </w:pPr>
      <w:r>
        <w:rPr>
          <w:noProof/>
        </w:rPr>
        <w:drawing>
          <wp:inline distT="0" distB="0" distL="0" distR="0" wp14:anchorId="57590E3E" wp14:editId="76C9E587">
            <wp:extent cx="2829465" cy="2354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2785" cy="2373986"/>
                    </a:xfrm>
                    <a:prstGeom prst="rect">
                      <a:avLst/>
                    </a:prstGeom>
                  </pic:spPr>
                </pic:pic>
              </a:graphicData>
            </a:graphic>
          </wp:inline>
        </w:drawing>
      </w:r>
    </w:p>
    <w:p w14:paraId="78903C99" w14:textId="29DFA684" w:rsidR="00D94BB2" w:rsidRDefault="00D94BB2" w:rsidP="00D94BB2">
      <w:pPr>
        <w:pStyle w:val="ENCABEZADONIVEL1"/>
        <w:numPr>
          <w:ilvl w:val="0"/>
          <w:numId w:val="0"/>
        </w:numPr>
        <w:rPr>
          <w:b w:val="0"/>
          <w:caps w:val="0"/>
          <w:sz w:val="20"/>
          <w:szCs w:val="20"/>
        </w:rPr>
      </w:pPr>
      <w:r>
        <w:rPr>
          <w:b w:val="0"/>
          <w:caps w:val="0"/>
          <w:sz w:val="20"/>
          <w:szCs w:val="20"/>
        </w:rPr>
        <w:t>Esta red tiene la c</w:t>
      </w:r>
      <w:r w:rsidRPr="00D94BB2">
        <w:rPr>
          <w:b w:val="0"/>
          <w:caps w:val="0"/>
          <w:sz w:val="20"/>
          <w:szCs w:val="20"/>
        </w:rPr>
        <w:t>apacidad para aprender modelos no lineales.</w:t>
      </w:r>
      <w:r>
        <w:rPr>
          <w:b w:val="0"/>
          <w:caps w:val="0"/>
          <w:sz w:val="20"/>
          <w:szCs w:val="20"/>
        </w:rPr>
        <w:t xml:space="preserve"> Así como aprender modelos en tiempo real usando </w:t>
      </w:r>
      <w:r w:rsidR="0080283A">
        <w:rPr>
          <w:b w:val="0"/>
          <w:caps w:val="0"/>
          <w:sz w:val="20"/>
          <w:szCs w:val="20"/>
        </w:rPr>
        <w:t>entrenamientos parciales</w:t>
      </w:r>
      <w:r>
        <w:rPr>
          <w:b w:val="0"/>
          <w:caps w:val="0"/>
          <w:sz w:val="20"/>
          <w:szCs w:val="20"/>
        </w:rPr>
        <w:t xml:space="preserve">. </w:t>
      </w:r>
    </w:p>
    <w:p w14:paraId="3D5109A2" w14:textId="302E7A2B" w:rsidR="00791ACC" w:rsidRDefault="00791ACC" w:rsidP="00EE548B">
      <w:pPr>
        <w:pStyle w:val="ENCABEZADONIVEL1"/>
        <w:numPr>
          <w:ilvl w:val="0"/>
          <w:numId w:val="0"/>
        </w:numPr>
        <w:rPr>
          <w:b w:val="0"/>
          <w:caps w:val="0"/>
          <w:sz w:val="20"/>
          <w:szCs w:val="20"/>
        </w:rPr>
      </w:pPr>
      <w:r w:rsidRPr="00791ACC">
        <w:rPr>
          <w:b w:val="0"/>
          <w:caps w:val="0"/>
          <w:sz w:val="20"/>
          <w:szCs w:val="20"/>
        </w:rPr>
        <w:t>Para generar el conjunto de datos se desarrolla un algoritmo basado en reglas y se pone a jugar en contra de un jugador</w:t>
      </w:r>
      <w:r>
        <w:rPr>
          <w:b w:val="0"/>
          <w:caps w:val="0"/>
          <w:sz w:val="20"/>
          <w:szCs w:val="20"/>
        </w:rPr>
        <w:t xml:space="preserve"> random</w:t>
      </w:r>
      <w:r w:rsidRPr="00791ACC">
        <w:rPr>
          <w:b w:val="0"/>
          <w:caps w:val="0"/>
          <w:sz w:val="20"/>
          <w:szCs w:val="20"/>
        </w:rPr>
        <w:t xml:space="preserve"> de manera aleatoria.</w:t>
      </w:r>
      <w:r w:rsidR="009E4BF4">
        <w:rPr>
          <w:b w:val="0"/>
          <w:caps w:val="0"/>
          <w:sz w:val="20"/>
          <w:szCs w:val="20"/>
        </w:rPr>
        <w:t xml:space="preserve"> A </w:t>
      </w:r>
      <w:r w:rsidR="00F25E62">
        <w:rPr>
          <w:b w:val="0"/>
          <w:caps w:val="0"/>
          <w:sz w:val="20"/>
          <w:szCs w:val="20"/>
        </w:rPr>
        <w:t>continuación,</w:t>
      </w:r>
      <w:r w:rsidR="009E4BF4">
        <w:rPr>
          <w:b w:val="0"/>
          <w:caps w:val="0"/>
          <w:sz w:val="20"/>
          <w:szCs w:val="20"/>
        </w:rPr>
        <w:t xml:space="preserve"> se explica como se realizó la </w:t>
      </w:r>
      <w:r w:rsidR="009E4BF4">
        <w:rPr>
          <w:b w:val="0"/>
          <w:caps w:val="0"/>
          <w:sz w:val="20"/>
          <w:szCs w:val="20"/>
        </w:rPr>
        <w:t xml:space="preserve">generación de los datos. </w:t>
      </w:r>
      <w:r>
        <w:rPr>
          <w:b w:val="0"/>
          <w:caps w:val="0"/>
          <w:sz w:val="20"/>
          <w:szCs w:val="20"/>
        </w:rPr>
        <w:t xml:space="preserve"> </w:t>
      </w:r>
    </w:p>
    <w:p w14:paraId="3225B366" w14:textId="65CC8F79" w:rsidR="00EE548B" w:rsidRPr="009E13C8" w:rsidRDefault="007E3F5C" w:rsidP="00EE548B">
      <w:pPr>
        <w:pStyle w:val="ENCABEZADONIVEL1"/>
        <w:numPr>
          <w:ilvl w:val="0"/>
          <w:numId w:val="0"/>
        </w:numPr>
        <w:rPr>
          <w:b w:val="0"/>
          <w:caps w:val="0"/>
          <w:sz w:val="20"/>
          <w:szCs w:val="20"/>
        </w:rPr>
      </w:pPr>
      <w:r w:rsidRPr="00F625DA">
        <w:rPr>
          <w:caps w:val="0"/>
          <w:sz w:val="20"/>
          <w:szCs w:val="20"/>
        </w:rPr>
        <w:t>Actividades</w:t>
      </w:r>
      <w:r w:rsidRPr="009E13C8">
        <w:rPr>
          <w:b w:val="0"/>
          <w:caps w:val="0"/>
          <w:sz w:val="20"/>
          <w:szCs w:val="20"/>
        </w:rPr>
        <w:t>:</w:t>
      </w:r>
    </w:p>
    <w:p w14:paraId="0D7DA68D" w14:textId="33EE276D" w:rsidR="00891957" w:rsidRPr="009E13C8" w:rsidRDefault="00891957" w:rsidP="00891957">
      <w:pPr>
        <w:pStyle w:val="ENCABEZADONIVEL1"/>
        <w:numPr>
          <w:ilvl w:val="0"/>
          <w:numId w:val="0"/>
        </w:numPr>
        <w:ind w:left="284" w:hanging="284"/>
        <w:rPr>
          <w:b w:val="0"/>
          <w:caps w:val="0"/>
          <w:sz w:val="20"/>
          <w:szCs w:val="20"/>
        </w:rPr>
      </w:pPr>
      <w:r w:rsidRPr="009E13C8">
        <w:rPr>
          <w:b w:val="0"/>
          <w:caps w:val="0"/>
          <w:sz w:val="20"/>
          <w:szCs w:val="20"/>
        </w:rPr>
        <w:t>Claramente explicado cómo generaron los datos</w:t>
      </w:r>
      <w:r w:rsidR="00D77D30">
        <w:rPr>
          <w:b w:val="0"/>
          <w:caps w:val="0"/>
          <w:sz w:val="20"/>
          <w:szCs w:val="20"/>
        </w:rPr>
        <w:t xml:space="preserve">. </w:t>
      </w:r>
    </w:p>
    <w:p w14:paraId="347D57E7" w14:textId="45041851" w:rsidR="00891957" w:rsidRPr="00D77D30" w:rsidRDefault="00D77D30" w:rsidP="00891957">
      <w:pPr>
        <w:pStyle w:val="ENCABEZADONIVEL1"/>
        <w:numPr>
          <w:ilvl w:val="0"/>
          <w:numId w:val="0"/>
        </w:numPr>
        <w:rPr>
          <w:b w:val="0"/>
          <w:caps w:val="0"/>
          <w:sz w:val="20"/>
          <w:szCs w:val="20"/>
        </w:rPr>
      </w:pPr>
      <w:r w:rsidRPr="00D77D30">
        <w:rPr>
          <w:b w:val="0"/>
          <w:caps w:val="0"/>
          <w:sz w:val="20"/>
          <w:szCs w:val="20"/>
        </w:rPr>
        <w:t>A</w:t>
      </w:r>
      <w:r w:rsidR="00891957" w:rsidRPr="00D77D30">
        <w:rPr>
          <w:b w:val="0"/>
          <w:caps w:val="0"/>
          <w:sz w:val="20"/>
          <w:szCs w:val="20"/>
        </w:rPr>
        <w:t>lgoritmo y de entrenamiento y por qué usaron esos parámetros.</w:t>
      </w:r>
    </w:p>
    <w:p w14:paraId="47A2099E" w14:textId="48947DE6" w:rsidR="00891957" w:rsidRPr="00D77D30" w:rsidRDefault="00D77D30" w:rsidP="00891957">
      <w:pPr>
        <w:pStyle w:val="ENCABEZADONIVEL1"/>
        <w:numPr>
          <w:ilvl w:val="0"/>
          <w:numId w:val="0"/>
        </w:numPr>
        <w:rPr>
          <w:b w:val="0"/>
          <w:caps w:val="0"/>
          <w:sz w:val="20"/>
          <w:szCs w:val="20"/>
        </w:rPr>
      </w:pPr>
      <w:r w:rsidRPr="00D77D30">
        <w:rPr>
          <w:b w:val="0"/>
          <w:caps w:val="0"/>
          <w:sz w:val="20"/>
          <w:szCs w:val="20"/>
        </w:rPr>
        <w:t>R</w:t>
      </w:r>
      <w:r w:rsidR="00891957" w:rsidRPr="00D77D30">
        <w:rPr>
          <w:b w:val="0"/>
          <w:caps w:val="0"/>
          <w:sz w:val="20"/>
          <w:szCs w:val="20"/>
        </w:rPr>
        <w:t xml:space="preserve">esultados sobre el conjunto de datos de PRUEBA </w:t>
      </w:r>
    </w:p>
    <w:p w14:paraId="2E57BDED" w14:textId="47513E8D" w:rsidR="00891957" w:rsidRPr="00AF1FF2" w:rsidRDefault="00AF1FF2" w:rsidP="00891957">
      <w:pPr>
        <w:pStyle w:val="ENCABEZADONIVEL1"/>
        <w:numPr>
          <w:ilvl w:val="0"/>
          <w:numId w:val="0"/>
        </w:numPr>
        <w:rPr>
          <w:b w:val="0"/>
          <w:caps w:val="0"/>
          <w:sz w:val="20"/>
          <w:szCs w:val="20"/>
        </w:rPr>
      </w:pPr>
      <w:r w:rsidRPr="00AF1FF2">
        <w:rPr>
          <w:b w:val="0"/>
          <w:caps w:val="0"/>
          <w:sz w:val="20"/>
          <w:szCs w:val="20"/>
        </w:rPr>
        <w:t>E</w:t>
      </w:r>
      <w:r w:rsidR="00891957" w:rsidRPr="00AF1FF2">
        <w:rPr>
          <w:b w:val="0"/>
          <w:caps w:val="0"/>
          <w:sz w:val="20"/>
          <w:szCs w:val="20"/>
        </w:rPr>
        <w:t>videncia CLARA (matemáticamente visible) de que su algoritmo aprendió.</w:t>
      </w:r>
    </w:p>
    <w:p w14:paraId="5DC7ADC0" w14:textId="77777777" w:rsidR="00D92691" w:rsidRDefault="00D92691" w:rsidP="00D92691">
      <w:pPr>
        <w:pStyle w:val="ENCABEZADONIVEL1"/>
        <w:numPr>
          <w:ilvl w:val="0"/>
          <w:numId w:val="0"/>
        </w:numPr>
        <w:rPr>
          <w:b w:val="0"/>
          <w:caps w:val="0"/>
          <w:sz w:val="20"/>
          <w:szCs w:val="20"/>
        </w:rPr>
      </w:pPr>
    </w:p>
    <w:p w14:paraId="047915B6" w14:textId="29E40D66" w:rsidR="00E525C1" w:rsidRDefault="00EE548B" w:rsidP="00E525C1">
      <w:pPr>
        <w:pStyle w:val="ENCABEZADONIVEL1"/>
        <w:keepNext/>
        <w:keepLines/>
      </w:pPr>
      <w:r>
        <w:t xml:space="preserve">GeNERACIÓN de los datos </w:t>
      </w:r>
    </w:p>
    <w:p w14:paraId="14B97E42" w14:textId="27BEC2FF" w:rsidR="0076466A" w:rsidRDefault="0076466A" w:rsidP="0076466A">
      <w:pPr>
        <w:pStyle w:val="ENCABEZADONIVEL1"/>
        <w:keepNext/>
        <w:keepLines/>
        <w:numPr>
          <w:ilvl w:val="0"/>
          <w:numId w:val="0"/>
        </w:numPr>
        <w:rPr>
          <w:b w:val="0"/>
          <w:caps w:val="0"/>
          <w:sz w:val="20"/>
          <w:szCs w:val="20"/>
        </w:rPr>
      </w:pPr>
      <w:r>
        <w:rPr>
          <w:b w:val="0"/>
          <w:caps w:val="0"/>
          <w:sz w:val="20"/>
          <w:szCs w:val="20"/>
        </w:rPr>
        <w:t xml:space="preserve">Después de que se ejecutan las corridas de las partidas de los jugadores </w:t>
      </w:r>
      <w:r w:rsidRPr="00684047">
        <w:rPr>
          <w:b w:val="0"/>
          <w:i/>
          <w:caps w:val="0"/>
          <w:sz w:val="20"/>
          <w:szCs w:val="20"/>
        </w:rPr>
        <w:t>ComputadoraRandom</w:t>
      </w:r>
      <w:r>
        <w:rPr>
          <w:b w:val="0"/>
          <w:caps w:val="0"/>
          <w:sz w:val="20"/>
          <w:szCs w:val="20"/>
        </w:rPr>
        <w:t xml:space="preserve"> y </w:t>
      </w:r>
      <w:r w:rsidRPr="00684047">
        <w:rPr>
          <w:b w:val="0"/>
          <w:i/>
          <w:caps w:val="0"/>
          <w:sz w:val="20"/>
          <w:szCs w:val="20"/>
        </w:rPr>
        <w:t>RulesAnalayzer</w:t>
      </w:r>
      <w:r>
        <w:rPr>
          <w:b w:val="0"/>
          <w:caps w:val="0"/>
          <w:sz w:val="20"/>
          <w:szCs w:val="20"/>
        </w:rPr>
        <w:t xml:space="preserve"> </w:t>
      </w:r>
      <w:r w:rsidR="00266626">
        <w:rPr>
          <w:b w:val="0"/>
          <w:caps w:val="0"/>
          <w:sz w:val="20"/>
          <w:szCs w:val="20"/>
        </w:rPr>
        <w:t xml:space="preserve">se guardan todas las movidas de cada uno de los juegos. La figura </w:t>
      </w:r>
      <w:r w:rsidR="00266626" w:rsidRPr="00266626">
        <w:rPr>
          <w:b w:val="0"/>
          <w:caps w:val="0"/>
          <w:sz w:val="20"/>
          <w:szCs w:val="20"/>
        </w:rPr>
        <w:t>‘</w:t>
      </w:r>
      <w:r w:rsidR="00266626">
        <w:rPr>
          <w:b w:val="0"/>
          <w:caps w:val="0"/>
          <w:sz w:val="20"/>
          <w:szCs w:val="20"/>
        </w:rPr>
        <w:t xml:space="preserve">X’ es representada con el número 1, la figura ‘0’ es representada con -1 y las casillas que no se llenan son representadas con cero. </w:t>
      </w:r>
      <w:r w:rsidR="001A2F88">
        <w:rPr>
          <w:b w:val="0"/>
          <w:caps w:val="0"/>
          <w:sz w:val="20"/>
          <w:szCs w:val="20"/>
        </w:rPr>
        <w:t xml:space="preserve">A </w:t>
      </w:r>
      <w:r w:rsidR="00411EF8">
        <w:rPr>
          <w:b w:val="0"/>
          <w:caps w:val="0"/>
          <w:sz w:val="20"/>
          <w:szCs w:val="20"/>
        </w:rPr>
        <w:t>continuación,</w:t>
      </w:r>
      <w:r w:rsidR="001A2F88">
        <w:rPr>
          <w:b w:val="0"/>
          <w:caps w:val="0"/>
          <w:sz w:val="20"/>
          <w:szCs w:val="20"/>
        </w:rPr>
        <w:t xml:space="preserve"> se muestra en la variable _</w:t>
      </w:r>
      <w:proofErr w:type="spellStart"/>
      <w:r w:rsidR="001A2F88">
        <w:rPr>
          <w:b w:val="0"/>
          <w:caps w:val="0"/>
          <w:sz w:val="20"/>
          <w:szCs w:val="20"/>
        </w:rPr>
        <w:t>copy</w:t>
      </w:r>
      <w:proofErr w:type="spellEnd"/>
      <w:r w:rsidR="001A2F88">
        <w:rPr>
          <w:b w:val="0"/>
          <w:caps w:val="0"/>
          <w:sz w:val="20"/>
          <w:szCs w:val="20"/>
        </w:rPr>
        <w:t xml:space="preserve"> que son representadas con los índices de cada una de las casillas del juego que son equivalentes a 9 posiciones. </w:t>
      </w:r>
      <w:r w:rsidR="00B4065B">
        <w:rPr>
          <w:b w:val="0"/>
          <w:caps w:val="0"/>
          <w:sz w:val="20"/>
          <w:szCs w:val="20"/>
        </w:rPr>
        <w:t>Y la última posición corresponde a la jugada idónea para ese estado del tablero.</w:t>
      </w:r>
      <w:r w:rsidR="00266626">
        <w:rPr>
          <w:b w:val="0"/>
          <w:caps w:val="0"/>
          <w:sz w:val="20"/>
          <w:szCs w:val="20"/>
        </w:rPr>
        <w:t xml:space="preserve"> </w:t>
      </w:r>
    </w:p>
    <w:p w14:paraId="71F22939" w14:textId="4C4BE07C" w:rsidR="00266626" w:rsidRPr="00234E88" w:rsidRDefault="00234E88" w:rsidP="00266626">
      <w:pPr>
        <w:pStyle w:val="HTMLPreformatted"/>
        <w:shd w:val="clear" w:color="auto" w:fill="FFFFFF"/>
        <w:rPr>
          <w:color w:val="000000"/>
          <w:sz w:val="18"/>
          <w:szCs w:val="18"/>
        </w:rPr>
      </w:pPr>
      <w:r w:rsidRPr="00234E88">
        <w:rPr>
          <w:b/>
          <w:color w:val="000000"/>
          <w:sz w:val="18"/>
          <w:szCs w:val="18"/>
        </w:rPr>
        <w:t>Ejemplo</w:t>
      </w:r>
      <w:r w:rsidR="00266626" w:rsidRPr="00234E88">
        <w:rPr>
          <w:color w:val="000000"/>
          <w:sz w:val="18"/>
          <w:szCs w:val="18"/>
        </w:rPr>
        <w:t>:</w:t>
      </w:r>
    </w:p>
    <w:p w14:paraId="48E02AD9" w14:textId="77777777" w:rsidR="00234E88" w:rsidRDefault="00266626" w:rsidP="00266626">
      <w:pPr>
        <w:pStyle w:val="HTMLPreformatted"/>
        <w:shd w:val="clear" w:color="auto" w:fill="FFFFFF"/>
        <w:rPr>
          <w:color w:val="000000"/>
          <w:sz w:val="18"/>
          <w:szCs w:val="18"/>
        </w:rPr>
      </w:pPr>
      <w:r w:rsidRPr="00234E88">
        <w:rPr>
          <w:color w:val="000000"/>
          <w:sz w:val="18"/>
          <w:szCs w:val="18"/>
        </w:rPr>
        <w:t xml:space="preserve"> </w:t>
      </w:r>
    </w:p>
    <w:p w14:paraId="72246258" w14:textId="43D120B2" w:rsidR="00266626" w:rsidRPr="00234E88" w:rsidRDefault="00266626" w:rsidP="00266626">
      <w:pPr>
        <w:pStyle w:val="HTMLPreformatted"/>
        <w:shd w:val="clear" w:color="auto" w:fill="FFFFFF"/>
        <w:rPr>
          <w:color w:val="000000"/>
          <w:sz w:val="18"/>
          <w:szCs w:val="18"/>
        </w:rPr>
      </w:pPr>
      <w:r w:rsidRPr="00234E88">
        <w:rPr>
          <w:b/>
          <w:color w:val="000000"/>
          <w:sz w:val="18"/>
          <w:szCs w:val="18"/>
        </w:rPr>
        <w:t>legend</w:t>
      </w:r>
      <w:r w:rsidR="00234E88" w:rsidRPr="00234E88">
        <w:rPr>
          <w:b/>
          <w:color w:val="000000"/>
          <w:sz w:val="18"/>
          <w:szCs w:val="18"/>
        </w:rPr>
        <w:t>a</w:t>
      </w:r>
      <w:r w:rsidRPr="00234E88">
        <w:rPr>
          <w:color w:val="000000"/>
          <w:sz w:val="18"/>
          <w:szCs w:val="18"/>
        </w:rPr>
        <w:t>: (1=&gt;X), (-1=&gt;0) y</w:t>
      </w:r>
      <w:r w:rsidR="00234E88" w:rsidRPr="00234E88">
        <w:rPr>
          <w:color w:val="000000"/>
          <w:sz w:val="18"/>
          <w:szCs w:val="18"/>
        </w:rPr>
        <w:t xml:space="preserve"> </w:t>
      </w:r>
      <w:r w:rsidRPr="00234E88">
        <w:rPr>
          <w:color w:val="000000"/>
          <w:sz w:val="18"/>
          <w:szCs w:val="18"/>
        </w:rPr>
        <w:t>(0=&gt;</w:t>
      </w:r>
      <w:proofErr w:type="spellStart"/>
      <w:r w:rsidRPr="00234E88">
        <w:rPr>
          <w:color w:val="000000"/>
          <w:sz w:val="18"/>
          <w:szCs w:val="18"/>
        </w:rPr>
        <w:t>empty</w:t>
      </w:r>
      <w:proofErr w:type="spellEnd"/>
      <w:r w:rsidRPr="00234E88">
        <w:rPr>
          <w:color w:val="000000"/>
          <w:sz w:val="18"/>
          <w:szCs w:val="18"/>
        </w:rPr>
        <w:t>)</w:t>
      </w:r>
    </w:p>
    <w:p w14:paraId="78DDC6DF" w14:textId="7CD89EF8" w:rsidR="00266626" w:rsidRPr="00234E88" w:rsidRDefault="00266626" w:rsidP="00266626">
      <w:pPr>
        <w:pStyle w:val="HTMLPreformatted"/>
        <w:shd w:val="clear" w:color="auto" w:fill="FFFFFF"/>
        <w:rPr>
          <w:color w:val="000000"/>
          <w:sz w:val="18"/>
          <w:szCs w:val="18"/>
        </w:rPr>
      </w:pPr>
      <w:r w:rsidRPr="00234E88">
        <w:rPr>
          <w:color w:val="000000"/>
          <w:sz w:val="18"/>
          <w:szCs w:val="18"/>
        </w:rPr>
        <w:t xml:space="preserve"> _</w:t>
      </w:r>
      <w:proofErr w:type="spellStart"/>
      <w:r w:rsidRPr="00234E88">
        <w:rPr>
          <w:b/>
          <w:color w:val="000000"/>
          <w:sz w:val="18"/>
          <w:szCs w:val="18"/>
        </w:rPr>
        <w:t>copy</w:t>
      </w:r>
      <w:proofErr w:type="spellEnd"/>
      <w:r w:rsidRPr="00234E88">
        <w:rPr>
          <w:color w:val="000000"/>
          <w:sz w:val="18"/>
          <w:szCs w:val="18"/>
        </w:rPr>
        <w:t xml:space="preserve"> = [1, 3, 5, 2, 9]</w:t>
      </w:r>
    </w:p>
    <w:p w14:paraId="6F23516B" w14:textId="79DCCF1A" w:rsidR="00266626" w:rsidRDefault="00266626" w:rsidP="00266626">
      <w:pPr>
        <w:pStyle w:val="HTMLPreformatted"/>
        <w:shd w:val="clear" w:color="auto" w:fill="FFFFFF"/>
        <w:rPr>
          <w:color w:val="000000"/>
          <w:sz w:val="18"/>
          <w:szCs w:val="18"/>
        </w:rPr>
      </w:pPr>
      <w:r w:rsidRPr="00234E88">
        <w:rPr>
          <w:color w:val="000000"/>
          <w:sz w:val="18"/>
          <w:szCs w:val="18"/>
        </w:rPr>
        <w:t xml:space="preserve"> </w:t>
      </w:r>
      <w:r w:rsidR="00234E88" w:rsidRPr="00234E88">
        <w:rPr>
          <w:b/>
          <w:color w:val="000000"/>
          <w:sz w:val="18"/>
          <w:szCs w:val="18"/>
        </w:rPr>
        <w:t>o</w:t>
      </w:r>
      <w:r w:rsidRPr="00234E88">
        <w:rPr>
          <w:b/>
          <w:color w:val="000000"/>
          <w:sz w:val="18"/>
          <w:szCs w:val="18"/>
        </w:rPr>
        <w:t>utput</w:t>
      </w:r>
      <w:r w:rsidRPr="00234E88">
        <w:rPr>
          <w:color w:val="000000"/>
          <w:sz w:val="18"/>
          <w:szCs w:val="18"/>
        </w:rPr>
        <w:t xml:space="preserve"> = [-1, 1, 1, 0, -1, 0, 0, 0, 0, 8]</w:t>
      </w:r>
    </w:p>
    <w:p w14:paraId="27021C52" w14:textId="170543A4" w:rsidR="00481467" w:rsidRDefault="00481467" w:rsidP="00266626">
      <w:pPr>
        <w:pStyle w:val="HTMLPreformatted"/>
        <w:shd w:val="clear" w:color="auto" w:fill="FFFFFF"/>
        <w:rPr>
          <w:color w:val="000000"/>
          <w:sz w:val="18"/>
          <w:szCs w:val="18"/>
        </w:rPr>
      </w:pPr>
    </w:p>
    <w:p w14:paraId="291F0003" w14:textId="77777777" w:rsidR="005839D4" w:rsidRDefault="00481467" w:rsidP="0076466A">
      <w:pPr>
        <w:pStyle w:val="ENCABEZADONIVEL1"/>
        <w:keepNext/>
        <w:keepLines/>
        <w:numPr>
          <w:ilvl w:val="0"/>
          <w:numId w:val="0"/>
        </w:numPr>
        <w:rPr>
          <w:b w:val="0"/>
          <w:caps w:val="0"/>
          <w:sz w:val="20"/>
          <w:szCs w:val="20"/>
        </w:rPr>
      </w:pPr>
      <w:r>
        <w:rPr>
          <w:b w:val="0"/>
          <w:caps w:val="0"/>
          <w:sz w:val="20"/>
          <w:szCs w:val="20"/>
        </w:rPr>
        <w:t xml:space="preserve">Para generar los datos </w:t>
      </w:r>
      <w:r w:rsidR="00B4065B">
        <w:rPr>
          <w:b w:val="0"/>
          <w:caps w:val="0"/>
          <w:sz w:val="20"/>
          <w:szCs w:val="20"/>
        </w:rPr>
        <w:t xml:space="preserve">se corrió el programa para un total de 10000 iteraciones en tres ocasiones en modo de entrenamiento. Los datos son salvados en los ficheros </w:t>
      </w:r>
      <w:r w:rsidR="00B4065B" w:rsidRPr="00B4065B">
        <w:rPr>
          <w:caps w:val="0"/>
          <w:sz w:val="20"/>
          <w:szCs w:val="20"/>
        </w:rPr>
        <w:t>tictac_dataset2.txt</w:t>
      </w:r>
      <w:r w:rsidR="00B4065B">
        <w:rPr>
          <w:b w:val="0"/>
          <w:caps w:val="0"/>
          <w:sz w:val="20"/>
          <w:szCs w:val="20"/>
        </w:rPr>
        <w:t xml:space="preserve"> y </w:t>
      </w:r>
      <w:r w:rsidR="00B4065B" w:rsidRPr="00B4065B">
        <w:rPr>
          <w:caps w:val="0"/>
          <w:sz w:val="20"/>
          <w:szCs w:val="20"/>
        </w:rPr>
        <w:t>tictac_dataset3.txt</w:t>
      </w:r>
      <w:r w:rsidR="00B4065B">
        <w:rPr>
          <w:b w:val="0"/>
          <w:caps w:val="0"/>
          <w:sz w:val="20"/>
          <w:szCs w:val="20"/>
        </w:rPr>
        <w:t xml:space="preserve"> que se encuentran en la raíz del proyecto.</w:t>
      </w:r>
    </w:p>
    <w:p w14:paraId="34F8D0B8" w14:textId="4AFC6485" w:rsidR="008A2A85" w:rsidRDefault="005839D4" w:rsidP="0076466A">
      <w:pPr>
        <w:pStyle w:val="ENCABEZADONIVEL1"/>
        <w:keepNext/>
        <w:keepLines/>
        <w:numPr>
          <w:ilvl w:val="0"/>
          <w:numId w:val="0"/>
        </w:numPr>
        <w:rPr>
          <w:b w:val="0"/>
          <w:caps w:val="0"/>
          <w:sz w:val="20"/>
          <w:szCs w:val="20"/>
        </w:rPr>
      </w:pPr>
      <w:r>
        <w:rPr>
          <w:b w:val="0"/>
          <w:caps w:val="0"/>
          <w:sz w:val="20"/>
          <w:szCs w:val="20"/>
        </w:rPr>
        <w:t>Una vez generados estos datos se escalaron eliminando los duplicados y analizando los casos donde el jugador de la computadora random le ganaba. Al algoritmo de las reglas.  Con todos estos datos se armó un único dataset de 6</w:t>
      </w:r>
      <w:r w:rsidR="00175A9E">
        <w:rPr>
          <w:b w:val="0"/>
          <w:caps w:val="0"/>
          <w:sz w:val="20"/>
          <w:szCs w:val="20"/>
        </w:rPr>
        <w:t xml:space="preserve">551 elementos. </w:t>
      </w:r>
      <w:r w:rsidR="00404C2A">
        <w:rPr>
          <w:b w:val="0"/>
          <w:caps w:val="0"/>
          <w:sz w:val="20"/>
          <w:szCs w:val="20"/>
        </w:rPr>
        <w:t xml:space="preserve">Este dataset contiene la inteligencia de </w:t>
      </w:r>
      <w:r w:rsidR="00FF2060">
        <w:rPr>
          <w:b w:val="0"/>
          <w:caps w:val="0"/>
          <w:sz w:val="20"/>
          <w:szCs w:val="20"/>
        </w:rPr>
        <w:t>todas las ejecuciones</w:t>
      </w:r>
      <w:r w:rsidR="00404C2A">
        <w:rPr>
          <w:b w:val="0"/>
          <w:caps w:val="0"/>
          <w:sz w:val="20"/>
          <w:szCs w:val="20"/>
        </w:rPr>
        <w:t xml:space="preserve">. </w:t>
      </w:r>
    </w:p>
    <w:p w14:paraId="096C5D45" w14:textId="77777777" w:rsidR="008A2A85" w:rsidRDefault="008A2A85" w:rsidP="0076466A">
      <w:pPr>
        <w:pStyle w:val="ENCABEZADONIVEL1"/>
        <w:keepNext/>
        <w:keepLines/>
        <w:numPr>
          <w:ilvl w:val="0"/>
          <w:numId w:val="0"/>
        </w:numPr>
        <w:rPr>
          <w:b w:val="0"/>
          <w:caps w:val="0"/>
          <w:sz w:val="20"/>
          <w:szCs w:val="20"/>
        </w:rPr>
      </w:pPr>
    </w:p>
    <w:p w14:paraId="6C1A2889" w14:textId="3348C2F7" w:rsidR="00266626" w:rsidRPr="00481467" w:rsidRDefault="0042398E" w:rsidP="0076466A">
      <w:pPr>
        <w:pStyle w:val="ENCABEZADONIVEL1"/>
        <w:keepNext/>
        <w:keepLines/>
        <w:numPr>
          <w:ilvl w:val="0"/>
          <w:numId w:val="0"/>
        </w:numPr>
        <w:rPr>
          <w:b w:val="0"/>
          <w:caps w:val="0"/>
          <w:sz w:val="20"/>
          <w:szCs w:val="20"/>
        </w:rPr>
      </w:pPr>
      <w:r>
        <w:rPr>
          <w:b w:val="0"/>
          <w:caps w:val="0"/>
          <w:sz w:val="20"/>
          <w:szCs w:val="20"/>
        </w:rPr>
        <w:t xml:space="preserve">                                            </w:t>
      </w:r>
    </w:p>
    <w:p w14:paraId="59160A08" w14:textId="7206A64F" w:rsidR="00B709BC" w:rsidRDefault="00B709BC" w:rsidP="00887C95">
      <w:pPr>
        <w:ind w:firstLine="0"/>
        <w:rPr>
          <w:color w:val="000000" w:themeColor="text1"/>
        </w:rPr>
      </w:pPr>
    </w:p>
    <w:p w14:paraId="25C452DE" w14:textId="5AF6E451" w:rsidR="0042398E" w:rsidRDefault="00171D2D" w:rsidP="00B43F2A">
      <w:pPr>
        <w:pStyle w:val="ENCABEZADONIVEL1"/>
        <w:keepNext/>
        <w:keepLines/>
      </w:pPr>
      <w:r>
        <w:lastRenderedPageBreak/>
        <w:t>A</w:t>
      </w:r>
      <w:r w:rsidR="00B43F2A">
        <w:t>lgoritmo de entrenamiento</w:t>
      </w:r>
    </w:p>
    <w:p w14:paraId="2CD23670" w14:textId="2B2C2F81" w:rsidR="000612E3" w:rsidRDefault="00D14A2A" w:rsidP="00685F37">
      <w:pPr>
        <w:pStyle w:val="ENCABEZADONIVEL1"/>
        <w:keepNext/>
        <w:keepLines/>
        <w:numPr>
          <w:ilvl w:val="0"/>
          <w:numId w:val="0"/>
        </w:numPr>
        <w:rPr>
          <w:b w:val="0"/>
          <w:caps w:val="0"/>
          <w:sz w:val="20"/>
          <w:szCs w:val="20"/>
        </w:rPr>
      </w:pPr>
      <w:r>
        <w:rPr>
          <w:b w:val="0"/>
          <w:caps w:val="0"/>
          <w:sz w:val="20"/>
          <w:szCs w:val="20"/>
        </w:rPr>
        <w:t>Se utilizó la clase</w:t>
      </w:r>
      <w:r w:rsidRPr="00D14A2A">
        <w:rPr>
          <w:b w:val="0"/>
          <w:caps w:val="0"/>
          <w:sz w:val="20"/>
          <w:szCs w:val="20"/>
        </w:rPr>
        <w:t xml:space="preserve"> MLPClassifier</w:t>
      </w:r>
      <w:r>
        <w:rPr>
          <w:b w:val="0"/>
          <w:caps w:val="0"/>
          <w:sz w:val="20"/>
          <w:szCs w:val="20"/>
        </w:rPr>
        <w:t xml:space="preserve"> del paquete </w:t>
      </w:r>
      <w:r w:rsidRPr="003E6800">
        <w:rPr>
          <w:caps w:val="0"/>
          <w:sz w:val="20"/>
          <w:szCs w:val="20"/>
        </w:rPr>
        <w:t>sklearn</w:t>
      </w:r>
      <w:r>
        <w:rPr>
          <w:b w:val="0"/>
          <w:caps w:val="0"/>
          <w:sz w:val="20"/>
          <w:szCs w:val="20"/>
        </w:rPr>
        <w:t>. Dicha clase</w:t>
      </w:r>
      <w:r w:rsidRPr="00D14A2A">
        <w:rPr>
          <w:b w:val="0"/>
          <w:caps w:val="0"/>
          <w:sz w:val="20"/>
          <w:szCs w:val="20"/>
        </w:rPr>
        <w:t xml:space="preserve"> implementa un algoritmo de perceptrón multicapa (MLP) que se entrena con Backpropagation</w:t>
      </w:r>
      <w:r w:rsidR="002825B7">
        <w:rPr>
          <w:b w:val="0"/>
          <w:caps w:val="0"/>
          <w:sz w:val="20"/>
          <w:szCs w:val="20"/>
        </w:rPr>
        <w:t xml:space="preserve"> </w:t>
      </w:r>
      <w:r w:rsidR="002825B7">
        <w:rPr>
          <w:b w:val="0"/>
          <w:caps w:val="0"/>
          <w:sz w:val="20"/>
          <w:szCs w:val="20"/>
        </w:rPr>
        <w:fldChar w:fldCharType="begin" w:fldLock="1"/>
      </w:r>
      <w:r w:rsidR="002825B7">
        <w:rPr>
          <w:b w:val="0"/>
          <w:caps w:val="0"/>
          <w:sz w:val="20"/>
          <w:szCs w:val="20"/>
        </w:rPr>
        <w:instrText>ADDIN CSL_CITATION {"citationItems":[{"id":"ITEM-1","itemData":{"DOI":"10.1109/78.127967","ISBN":"9783540605058","ISSN":"1053587X","abstract":"A recursive algorithm for updating the coefficients of a neural network structure for complex signals is presented. Various complex activation functions are considered and a practical definition is proposed. The method, associated to a mean-square-error criterion, yields the complex form of the conventional backpropagation algorithm","author":[{"dropping-particle":"","family":"Benvenuto","given":"N.","non-dropping-particle":"","parse-names":false,"suffix":""},{"dropping-particle":"","family":"Piazza","given":"F.","non-dropping-particle":"","parse-names":false,"suffix":""}],"container-title":"IEEE Transactions on Signal Processing","id":"ITEM-1","issue":"4","issued":{"date-parts":[["1992"]]},"page":"967-969","title":"The backpropagation algorithm","type":"article-journal","volume":"40"},"uris":["http://www.mendeley.com/documents/?uuid=34cab7a9-66a9-4779-bb94-081290541a32"]}],"mendeley":{"formattedCitation":"[2]","plainTextFormattedCitation":"[2]","previouslyFormattedCitation":"[2]"},"properties":{"noteIndex":0},"schema":"https://github.com/citation-style-language/schema/raw/master/csl-citation.json"}</w:instrText>
      </w:r>
      <w:r w:rsidR="002825B7">
        <w:rPr>
          <w:b w:val="0"/>
          <w:caps w:val="0"/>
          <w:sz w:val="20"/>
          <w:szCs w:val="20"/>
        </w:rPr>
        <w:fldChar w:fldCharType="separate"/>
      </w:r>
      <w:r w:rsidR="002825B7" w:rsidRPr="002825B7">
        <w:rPr>
          <w:b w:val="0"/>
          <w:caps w:val="0"/>
          <w:noProof/>
          <w:sz w:val="20"/>
          <w:szCs w:val="20"/>
        </w:rPr>
        <w:t>[2]</w:t>
      </w:r>
      <w:r w:rsidR="002825B7">
        <w:rPr>
          <w:b w:val="0"/>
          <w:caps w:val="0"/>
          <w:sz w:val="20"/>
          <w:szCs w:val="20"/>
        </w:rPr>
        <w:fldChar w:fldCharType="end"/>
      </w:r>
      <w:r>
        <w:rPr>
          <w:b w:val="0"/>
          <w:caps w:val="0"/>
          <w:sz w:val="20"/>
          <w:szCs w:val="20"/>
        </w:rPr>
        <w:t xml:space="preserve"> o propagando el error hacia atrás para ajustar los pesos de las neuronas. </w:t>
      </w:r>
    </w:p>
    <w:p w14:paraId="5A2F662D" w14:textId="65C18214" w:rsidR="00626697" w:rsidRDefault="00F83C28" w:rsidP="008B43DD">
      <w:pPr>
        <w:pStyle w:val="ENCABEZADONIVEL1"/>
        <w:keepNext/>
        <w:keepLines/>
        <w:numPr>
          <w:ilvl w:val="0"/>
          <w:numId w:val="0"/>
        </w:numPr>
        <w:rPr>
          <w:b w:val="0"/>
          <w:caps w:val="0"/>
          <w:sz w:val="20"/>
          <w:szCs w:val="20"/>
        </w:rPr>
      </w:pPr>
      <w:r w:rsidRPr="00AA78AD">
        <w:rPr>
          <w:b w:val="0"/>
          <w:i/>
          <w:caps w:val="0"/>
          <w:sz w:val="20"/>
          <w:szCs w:val="20"/>
        </w:rPr>
        <w:t>MLP entrena en dos matrices</w:t>
      </w:r>
      <w:r w:rsidRPr="00626697">
        <w:rPr>
          <w:b w:val="0"/>
          <w:caps w:val="0"/>
          <w:sz w:val="20"/>
          <w:szCs w:val="20"/>
        </w:rPr>
        <w:t>: matriz X de tamaño (n_samples, n_features), que contiene las muestras de entrenamiento representadas como vectores de características de punto flotante; y una matriz y de tamaño (n_samples,), que contiene los valores objetivo (etiquetas de clase) para las muestras de entrenamiento</w:t>
      </w:r>
      <w:r w:rsidR="007504BD" w:rsidRPr="00626697">
        <w:rPr>
          <w:b w:val="0"/>
          <w:caps w:val="0"/>
          <w:sz w:val="20"/>
          <w:szCs w:val="20"/>
        </w:rPr>
        <w:t xml:space="preserve">. </w:t>
      </w:r>
      <w:r w:rsidR="009E6D0D" w:rsidRPr="00626697">
        <w:rPr>
          <w:b w:val="0"/>
          <w:caps w:val="0"/>
          <w:sz w:val="20"/>
          <w:szCs w:val="20"/>
        </w:rPr>
        <w:t>Después de la adaptación (entrenamiento), el modelo puede predecir las etiquetas para nuevas muestras</w:t>
      </w:r>
      <w:r w:rsidR="00D91B2E" w:rsidRPr="00626697">
        <w:rPr>
          <w:b w:val="0"/>
          <w:caps w:val="0"/>
          <w:sz w:val="20"/>
          <w:szCs w:val="20"/>
        </w:rPr>
        <w:t xml:space="preserve">. En nuestro caso las etiquetas corresponden un AA supervisado donde el objetivo es predecir una jugada </w:t>
      </w:r>
      <w:r w:rsidR="00875600" w:rsidRPr="00626697">
        <w:rPr>
          <w:b w:val="0"/>
          <w:caps w:val="0"/>
          <w:sz w:val="20"/>
          <w:szCs w:val="20"/>
        </w:rPr>
        <w:t>ó</w:t>
      </w:r>
      <w:r w:rsidR="00D91B2E" w:rsidRPr="00626697">
        <w:rPr>
          <w:b w:val="0"/>
          <w:caps w:val="0"/>
          <w:sz w:val="20"/>
          <w:szCs w:val="20"/>
        </w:rPr>
        <w:t xml:space="preserve">ptima en dependencia del estado del tablero. </w:t>
      </w:r>
      <w:r w:rsidR="00C400A4" w:rsidRPr="00626697">
        <w:rPr>
          <w:b w:val="0"/>
          <w:caps w:val="0"/>
          <w:sz w:val="20"/>
          <w:szCs w:val="20"/>
        </w:rPr>
        <w:t>Primeramente, se dividen los datos en prueba y test</w:t>
      </w:r>
      <w:r w:rsidR="00626697" w:rsidRPr="00626697">
        <w:rPr>
          <w:b w:val="0"/>
          <w:caps w:val="0"/>
          <w:sz w:val="20"/>
          <w:szCs w:val="20"/>
        </w:rPr>
        <w:t>.</w:t>
      </w:r>
    </w:p>
    <w:p w14:paraId="70BEB627" w14:textId="79D1CB97" w:rsidR="00171D2D" w:rsidRPr="00626697" w:rsidRDefault="00171D2D" w:rsidP="00171D2D">
      <w:pPr>
        <w:pStyle w:val="ENCABEZADONIVEL1"/>
        <w:keepNext/>
        <w:keepLines/>
        <w:numPr>
          <w:ilvl w:val="0"/>
          <w:numId w:val="0"/>
        </w:numPr>
        <w:ind w:left="284"/>
        <w:rPr>
          <w:b w:val="0"/>
          <w:caps w:val="0"/>
          <w:sz w:val="20"/>
          <w:szCs w:val="20"/>
        </w:rPr>
      </w:pPr>
      <w:r>
        <w:rPr>
          <w:noProof/>
        </w:rPr>
        <w:drawing>
          <wp:inline distT="0" distB="0" distL="0" distR="0" wp14:anchorId="007C5606" wp14:editId="5B49A38D">
            <wp:extent cx="2940685" cy="1292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685" cy="1292062"/>
                    </a:xfrm>
                    <a:prstGeom prst="rect">
                      <a:avLst/>
                    </a:prstGeom>
                  </pic:spPr>
                </pic:pic>
              </a:graphicData>
            </a:graphic>
          </wp:inline>
        </w:drawing>
      </w:r>
    </w:p>
    <w:p w14:paraId="5473BD4D" w14:textId="6708339A" w:rsidR="009078E6" w:rsidRDefault="00171D2D" w:rsidP="0096339A">
      <w:pPr>
        <w:pStyle w:val="ENCABEZADONIVEL1"/>
        <w:keepNext/>
        <w:keepLines/>
        <w:numPr>
          <w:ilvl w:val="0"/>
          <w:numId w:val="0"/>
        </w:numPr>
        <w:rPr>
          <w:b w:val="0"/>
          <w:caps w:val="0"/>
          <w:sz w:val="20"/>
          <w:szCs w:val="20"/>
        </w:rPr>
      </w:pPr>
      <w:r w:rsidRPr="00626697">
        <w:rPr>
          <w:b w:val="0"/>
          <w:caps w:val="0"/>
          <w:sz w:val="20"/>
          <w:szCs w:val="20"/>
        </w:rPr>
        <w:t xml:space="preserve">Se realiza una búsqueda de la mejor configuración </w:t>
      </w:r>
      <w:r>
        <w:rPr>
          <w:b w:val="0"/>
          <w:caps w:val="0"/>
          <w:sz w:val="20"/>
          <w:szCs w:val="20"/>
        </w:rPr>
        <w:t>d</w:t>
      </w:r>
      <w:r w:rsidRPr="00626697">
        <w:rPr>
          <w:b w:val="0"/>
          <w:caps w:val="0"/>
          <w:sz w:val="20"/>
          <w:szCs w:val="20"/>
        </w:rPr>
        <w:t>e parámetros para el clasificador seleccionado</w:t>
      </w:r>
      <w:r>
        <w:rPr>
          <w:b w:val="0"/>
          <w:caps w:val="0"/>
          <w:sz w:val="20"/>
          <w:szCs w:val="20"/>
        </w:rPr>
        <w:t>.</w:t>
      </w:r>
      <w:r w:rsidRPr="00626697">
        <w:rPr>
          <w:b w:val="0"/>
          <w:caps w:val="0"/>
          <w:sz w:val="20"/>
          <w:szCs w:val="20"/>
        </w:rPr>
        <w:t xml:space="preserve"> El</w:t>
      </w:r>
      <w:r w:rsidR="00626697" w:rsidRPr="00626697">
        <w:rPr>
          <w:b w:val="0"/>
          <w:caps w:val="0"/>
          <w:sz w:val="20"/>
          <w:szCs w:val="20"/>
        </w:rPr>
        <w:t xml:space="preserve"> aumento de </w:t>
      </w:r>
      <w:proofErr w:type="spellStart"/>
      <w:r w:rsidR="00626697" w:rsidRPr="0096339A">
        <w:rPr>
          <w:b w:val="0"/>
          <w:caps w:val="0"/>
          <w:sz w:val="20"/>
          <w:szCs w:val="20"/>
        </w:rPr>
        <w:t>alpha</w:t>
      </w:r>
      <w:proofErr w:type="spellEnd"/>
      <w:r w:rsidR="00626697" w:rsidRPr="00626697">
        <w:rPr>
          <w:b w:val="0"/>
          <w:caps w:val="0"/>
          <w:sz w:val="20"/>
          <w:szCs w:val="20"/>
        </w:rPr>
        <w:t xml:space="preserve"> puede arreglar una alta varianza</w:t>
      </w:r>
      <w:r w:rsidR="00626697">
        <w:rPr>
          <w:b w:val="0"/>
          <w:caps w:val="0"/>
          <w:sz w:val="20"/>
          <w:szCs w:val="20"/>
        </w:rPr>
        <w:t xml:space="preserve"> (</w:t>
      </w:r>
      <w:r w:rsidR="00626697" w:rsidRPr="00626697">
        <w:rPr>
          <w:b w:val="0"/>
          <w:caps w:val="0"/>
          <w:sz w:val="20"/>
          <w:szCs w:val="20"/>
        </w:rPr>
        <w:t>un signo de sobrealimentación) al fomentar pesos más pequeños,</w:t>
      </w:r>
      <w:r w:rsidR="00626697">
        <w:rPr>
          <w:b w:val="0"/>
          <w:caps w:val="0"/>
          <w:sz w:val="20"/>
          <w:szCs w:val="20"/>
        </w:rPr>
        <w:t xml:space="preserve"> </w:t>
      </w:r>
      <w:r w:rsidR="00626697" w:rsidRPr="00626697">
        <w:rPr>
          <w:b w:val="0"/>
          <w:caps w:val="0"/>
          <w:sz w:val="20"/>
          <w:szCs w:val="20"/>
        </w:rPr>
        <w:t>lo que da como resultado una gráfica de límite de decisión que aparece con menos curvaturas. La disminución del valor alfa</w:t>
      </w:r>
      <w:r w:rsidR="00626697">
        <w:rPr>
          <w:b w:val="0"/>
          <w:caps w:val="0"/>
          <w:sz w:val="20"/>
          <w:szCs w:val="20"/>
        </w:rPr>
        <w:t xml:space="preserve"> </w:t>
      </w:r>
      <w:r w:rsidR="00626697" w:rsidRPr="00626697">
        <w:rPr>
          <w:b w:val="0"/>
          <w:caps w:val="0"/>
          <w:sz w:val="20"/>
          <w:szCs w:val="20"/>
        </w:rPr>
        <w:t>puede corregir un alto sesgo (un signo de falta de adaptación) al fomentar un mayor peso.</w:t>
      </w:r>
    </w:p>
    <w:p w14:paraId="764CC3D6" w14:textId="2B3894AA" w:rsidR="00F83C28" w:rsidRDefault="009078E6" w:rsidP="00685F37">
      <w:pPr>
        <w:pStyle w:val="ENCABEZADONIVEL1"/>
        <w:keepNext/>
        <w:keepLines/>
        <w:numPr>
          <w:ilvl w:val="0"/>
          <w:numId w:val="0"/>
        </w:numPr>
        <w:rPr>
          <w:b w:val="0"/>
          <w:caps w:val="0"/>
          <w:sz w:val="20"/>
          <w:szCs w:val="20"/>
        </w:rPr>
      </w:pPr>
      <w:r>
        <w:rPr>
          <w:noProof/>
        </w:rPr>
        <w:drawing>
          <wp:inline distT="0" distB="0" distL="0" distR="0" wp14:anchorId="673CCC51" wp14:editId="1EE787E0">
            <wp:extent cx="3295291" cy="8013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207" cy="880628"/>
                    </a:xfrm>
                    <a:prstGeom prst="rect">
                      <a:avLst/>
                    </a:prstGeom>
                  </pic:spPr>
                </pic:pic>
              </a:graphicData>
            </a:graphic>
          </wp:inline>
        </w:drawing>
      </w:r>
      <w:r w:rsidRPr="009078E6">
        <w:rPr>
          <w:b w:val="0"/>
          <w:caps w:val="0"/>
          <w:sz w:val="20"/>
          <w:szCs w:val="20"/>
        </w:rPr>
        <w:t xml:space="preserve"> </w:t>
      </w:r>
      <w:r w:rsidR="00171D2D">
        <w:rPr>
          <w:b w:val="0"/>
          <w:caps w:val="0"/>
          <w:sz w:val="20"/>
          <w:szCs w:val="20"/>
        </w:rPr>
        <w:t xml:space="preserve">      </w:t>
      </w:r>
    </w:p>
    <w:p w14:paraId="12B283BE" w14:textId="606AB97B" w:rsidR="004934E6" w:rsidRPr="00EE362E" w:rsidRDefault="00171D2D" w:rsidP="004934E6">
      <w:pPr>
        <w:pStyle w:val="ENCABEZADONIVEL1"/>
        <w:keepNext/>
        <w:keepLines/>
        <w:rPr>
          <w:b w:val="0"/>
          <w:caps w:val="0"/>
          <w:color w:val="000000" w:themeColor="text1"/>
          <w:sz w:val="20"/>
          <w:szCs w:val="20"/>
        </w:rPr>
      </w:pPr>
      <w:r>
        <w:t xml:space="preserve">Parámetros </w:t>
      </w:r>
    </w:p>
    <w:p w14:paraId="613316B6" w14:textId="77777777" w:rsidR="00AA78AD" w:rsidRPr="00F23555" w:rsidRDefault="00AA78AD" w:rsidP="00F23555">
      <w:pPr>
        <w:ind w:firstLine="0"/>
        <w:rPr>
          <w:color w:val="000000" w:themeColor="text1"/>
        </w:rPr>
      </w:pPr>
      <w:proofErr w:type="spellStart"/>
      <w:r w:rsidRPr="00EE362E">
        <w:rPr>
          <w:b/>
          <w:color w:val="000000" w:themeColor="text1"/>
        </w:rPr>
        <w:t>activation</w:t>
      </w:r>
      <w:proofErr w:type="spellEnd"/>
      <w:r w:rsidRPr="00F23555">
        <w:rPr>
          <w:color w:val="000000" w:themeColor="text1"/>
        </w:rPr>
        <w:t>: ´</w:t>
      </w:r>
      <w:proofErr w:type="spellStart"/>
      <w:r w:rsidRPr="00F23555">
        <w:rPr>
          <w:color w:val="000000" w:themeColor="text1"/>
        </w:rPr>
        <w:t>relu</w:t>
      </w:r>
      <w:proofErr w:type="spellEnd"/>
      <w:r w:rsidRPr="00F23555">
        <w:rPr>
          <w:color w:val="000000" w:themeColor="text1"/>
        </w:rPr>
        <w:t xml:space="preserve">´, la función de unidad lineal rectificada, devuelve f (x) = </w:t>
      </w:r>
      <w:proofErr w:type="spellStart"/>
      <w:r w:rsidRPr="00F23555">
        <w:rPr>
          <w:color w:val="000000" w:themeColor="text1"/>
        </w:rPr>
        <w:t>max</w:t>
      </w:r>
      <w:proofErr w:type="spellEnd"/>
      <w:r w:rsidRPr="00F23555">
        <w:rPr>
          <w:color w:val="000000" w:themeColor="text1"/>
        </w:rPr>
        <w:t xml:space="preserve"> (0, x)  </w:t>
      </w:r>
    </w:p>
    <w:p w14:paraId="1D529ABC" w14:textId="0415AA46" w:rsidR="00F23555" w:rsidRPr="00AA78AD" w:rsidRDefault="00AA78AD" w:rsidP="00F23555">
      <w:pPr>
        <w:spacing w:after="240"/>
        <w:ind w:firstLine="0"/>
        <w:rPr>
          <w:color w:val="000000" w:themeColor="text1"/>
        </w:rPr>
      </w:pPr>
      <w:proofErr w:type="spellStart"/>
      <w:r w:rsidRPr="000308B8">
        <w:rPr>
          <w:b/>
          <w:color w:val="000000" w:themeColor="text1"/>
        </w:rPr>
        <w:t>alpha</w:t>
      </w:r>
      <w:proofErr w:type="spellEnd"/>
      <w:r w:rsidRPr="00AA78AD">
        <w:rPr>
          <w:color w:val="000000" w:themeColor="text1"/>
        </w:rPr>
        <w:t xml:space="preserve">: Alfa es un parámetro para el término de regularización, también conocido como término de </w:t>
      </w:r>
      <w:r w:rsidRPr="00AA78AD">
        <w:rPr>
          <w:color w:val="000000" w:themeColor="text1"/>
        </w:rPr>
        <w:t xml:space="preserve">penalización, que combate el sobreajuste ajustando el tamaño de las ponderaciones. </w:t>
      </w:r>
    </w:p>
    <w:p w14:paraId="32345A2F" w14:textId="24651545" w:rsidR="00F23555" w:rsidRDefault="00AA78AD" w:rsidP="00AA78AD">
      <w:pPr>
        <w:ind w:firstLine="0"/>
        <w:rPr>
          <w:color w:val="000000" w:themeColor="text1"/>
        </w:rPr>
      </w:pPr>
      <w:proofErr w:type="spellStart"/>
      <w:r w:rsidRPr="000308B8">
        <w:rPr>
          <w:b/>
          <w:color w:val="000000" w:themeColor="text1"/>
        </w:rPr>
        <w:t>batch_size</w:t>
      </w:r>
      <w:proofErr w:type="spellEnd"/>
      <w:r w:rsidRPr="00AA78AD">
        <w:rPr>
          <w:color w:val="000000" w:themeColor="text1"/>
        </w:rPr>
        <w:t xml:space="preserve">: Tamaño de </w:t>
      </w:r>
      <w:proofErr w:type="spellStart"/>
      <w:r w:rsidRPr="00AA78AD">
        <w:rPr>
          <w:color w:val="000000" w:themeColor="text1"/>
        </w:rPr>
        <w:t>minibatches</w:t>
      </w:r>
      <w:proofErr w:type="spellEnd"/>
      <w:r w:rsidRPr="00AA78AD">
        <w:rPr>
          <w:color w:val="000000" w:themeColor="text1"/>
        </w:rPr>
        <w:t xml:space="preserve"> para optimizadores estocásticos. Cuando se establece en "auto", </w:t>
      </w:r>
      <w:proofErr w:type="spellStart"/>
      <w:r w:rsidRPr="00AA78AD">
        <w:rPr>
          <w:color w:val="000000" w:themeColor="text1"/>
        </w:rPr>
        <w:t>batch_size</w:t>
      </w:r>
      <w:proofErr w:type="spellEnd"/>
      <w:r w:rsidRPr="00AA78AD">
        <w:rPr>
          <w:color w:val="000000" w:themeColor="text1"/>
        </w:rPr>
        <w:t xml:space="preserve"> = min (200, n_samples)</w:t>
      </w:r>
      <w:r w:rsidR="00F23555">
        <w:rPr>
          <w:color w:val="000000" w:themeColor="text1"/>
        </w:rPr>
        <w:t>.</w:t>
      </w:r>
    </w:p>
    <w:p w14:paraId="54EDB056" w14:textId="77777777" w:rsidR="00F23555" w:rsidRPr="00AA78AD" w:rsidRDefault="00F23555" w:rsidP="00AA78AD">
      <w:pPr>
        <w:ind w:firstLine="0"/>
        <w:rPr>
          <w:color w:val="000000" w:themeColor="text1"/>
        </w:rPr>
      </w:pPr>
    </w:p>
    <w:p w14:paraId="0AE99645" w14:textId="769B2D8B" w:rsidR="00AA78AD" w:rsidRPr="00AA78AD" w:rsidRDefault="00AA78AD" w:rsidP="00AA78AD">
      <w:pPr>
        <w:ind w:firstLine="0"/>
        <w:rPr>
          <w:color w:val="000000" w:themeColor="text1"/>
        </w:rPr>
      </w:pPr>
      <w:proofErr w:type="spellStart"/>
      <w:r w:rsidRPr="000308B8">
        <w:rPr>
          <w:b/>
          <w:color w:val="000000" w:themeColor="text1"/>
        </w:rPr>
        <w:t>solver</w:t>
      </w:r>
      <w:proofErr w:type="spellEnd"/>
      <w:r w:rsidRPr="00AA78AD">
        <w:rPr>
          <w:color w:val="000000" w:themeColor="text1"/>
        </w:rPr>
        <w:t>: '</w:t>
      </w:r>
      <w:proofErr w:type="spellStart"/>
      <w:r w:rsidRPr="00AA78AD">
        <w:rPr>
          <w:color w:val="000000" w:themeColor="text1"/>
        </w:rPr>
        <w:t>sgd</w:t>
      </w:r>
      <w:proofErr w:type="spellEnd"/>
      <w:r w:rsidR="003136EB" w:rsidRPr="00AA78AD">
        <w:rPr>
          <w:color w:val="000000" w:themeColor="text1"/>
        </w:rPr>
        <w:t>’ gradiente</w:t>
      </w:r>
      <w:r w:rsidRPr="00AA78AD">
        <w:rPr>
          <w:color w:val="000000" w:themeColor="text1"/>
        </w:rPr>
        <w:t xml:space="preserve"> estocástico descendente</w:t>
      </w:r>
      <w:r w:rsidR="002825B7">
        <w:rPr>
          <w:color w:val="000000" w:themeColor="text1"/>
        </w:rPr>
        <w:t xml:space="preserve"> </w:t>
      </w:r>
      <w:r w:rsidR="002825B7">
        <w:rPr>
          <w:color w:val="000000" w:themeColor="text1"/>
        </w:rPr>
        <w:fldChar w:fldCharType="begin" w:fldLock="1"/>
      </w:r>
      <w:r w:rsidR="002825B7">
        <w:rPr>
          <w:color w:val="000000" w:themeColor="text1"/>
        </w:rPr>
        <w:instrText>ADDIN CSL_CITATION {"citationItems":[{"id":"ITEM-1","itemData":{"URL":"https://www.aprenderpython.net/descenso-gradientes-estocastico-sgd/","author":[{"dropping-particle":"","family":"Tuttorial","given":"Python","non-dropping-particle":"","parse-names":false,"suffix":""}],"id":"ITEM-1","issued":{"date-parts":[["2018"]]},"title":"Descenso de Gradientes Estocástico “SGD”","type":"webpage"},"uris":["http://www.mendeley.com/documents/?uuid=ab839828-46c9-40b7-addb-3efa93796fd5"]}],"mendeley":{"formattedCitation":"[3]","plainTextFormattedCitation":"[3]"},"properties":{"noteIndex":0},"schema":"https://github.com/citation-style-language/schema/raw/master/csl-citation.json"}</w:instrText>
      </w:r>
      <w:r w:rsidR="002825B7">
        <w:rPr>
          <w:color w:val="000000" w:themeColor="text1"/>
        </w:rPr>
        <w:fldChar w:fldCharType="separate"/>
      </w:r>
      <w:r w:rsidR="002825B7" w:rsidRPr="002825B7">
        <w:rPr>
          <w:noProof/>
          <w:color w:val="000000" w:themeColor="text1"/>
        </w:rPr>
        <w:t>[3]</w:t>
      </w:r>
      <w:r w:rsidR="002825B7">
        <w:rPr>
          <w:color w:val="000000" w:themeColor="text1"/>
        </w:rPr>
        <w:fldChar w:fldCharType="end"/>
      </w:r>
    </w:p>
    <w:p w14:paraId="45E48974" w14:textId="77777777" w:rsidR="003136EB" w:rsidRDefault="003136EB" w:rsidP="00AA78AD">
      <w:pPr>
        <w:ind w:firstLine="0"/>
        <w:rPr>
          <w:b/>
          <w:color w:val="000000" w:themeColor="text1"/>
        </w:rPr>
      </w:pPr>
    </w:p>
    <w:p w14:paraId="3E369176" w14:textId="66723192" w:rsidR="00AA78AD" w:rsidRDefault="00AA78AD" w:rsidP="00AA78AD">
      <w:pPr>
        <w:ind w:firstLine="0"/>
        <w:rPr>
          <w:color w:val="000000" w:themeColor="text1"/>
        </w:rPr>
      </w:pPr>
      <w:proofErr w:type="spellStart"/>
      <w:r w:rsidRPr="003136EB">
        <w:rPr>
          <w:b/>
          <w:color w:val="000000" w:themeColor="text1"/>
        </w:rPr>
        <w:t>verbose</w:t>
      </w:r>
      <w:proofErr w:type="spellEnd"/>
      <w:r w:rsidRPr="00AA78AD">
        <w:rPr>
          <w:color w:val="000000" w:themeColor="text1"/>
        </w:rPr>
        <w:t>: Imprimir mensajes de progreso a la salida estándar</w:t>
      </w:r>
      <w:r w:rsidR="00F23555">
        <w:rPr>
          <w:color w:val="000000" w:themeColor="text1"/>
        </w:rPr>
        <w:t>.</w:t>
      </w:r>
    </w:p>
    <w:p w14:paraId="08625CB7" w14:textId="77777777" w:rsidR="00F23555" w:rsidRPr="00AA78AD" w:rsidRDefault="00F23555" w:rsidP="00AA78AD">
      <w:pPr>
        <w:ind w:firstLine="0"/>
        <w:rPr>
          <w:color w:val="000000" w:themeColor="text1"/>
        </w:rPr>
      </w:pPr>
    </w:p>
    <w:p w14:paraId="4E771EC7" w14:textId="4566E6EC" w:rsidR="00AA78AD" w:rsidRDefault="00AA78AD" w:rsidP="00AA78AD">
      <w:pPr>
        <w:ind w:firstLine="0"/>
        <w:rPr>
          <w:color w:val="000000" w:themeColor="text1"/>
        </w:rPr>
      </w:pPr>
      <w:r w:rsidRPr="000308B8">
        <w:rPr>
          <w:b/>
          <w:color w:val="000000" w:themeColor="text1"/>
        </w:rPr>
        <w:t>tol</w:t>
      </w:r>
      <w:r w:rsidRPr="00AA78AD">
        <w:rPr>
          <w:color w:val="000000" w:themeColor="text1"/>
        </w:rPr>
        <w:t xml:space="preserve">: Tolerancia para la optimización. Cuando la pérdida o el puntaje no mejoran al menos en tol para </w:t>
      </w:r>
      <w:r w:rsidR="00C768E3" w:rsidRPr="00AA78AD">
        <w:rPr>
          <w:color w:val="000000" w:themeColor="text1"/>
        </w:rPr>
        <w:t>n</w:t>
      </w:r>
      <w:r w:rsidR="00C768E3">
        <w:rPr>
          <w:color w:val="000000" w:themeColor="text1"/>
        </w:rPr>
        <w:t xml:space="preserve"> </w:t>
      </w:r>
      <w:r w:rsidR="00C768E3" w:rsidRPr="00AA78AD">
        <w:rPr>
          <w:color w:val="000000" w:themeColor="text1"/>
        </w:rPr>
        <w:t>iteraciones</w:t>
      </w:r>
      <w:r w:rsidRPr="00AA78AD">
        <w:rPr>
          <w:color w:val="000000" w:themeColor="text1"/>
        </w:rPr>
        <w:t xml:space="preserve"> consecutivas, a menos que la tasa de aprendizaje se establezca en "adaptativa", se considera que se alcanza la convergencia y el entrenamiento se detiene.</w:t>
      </w:r>
      <w:r w:rsidR="00F23555">
        <w:rPr>
          <w:color w:val="000000" w:themeColor="text1"/>
        </w:rPr>
        <w:t>1</w:t>
      </w:r>
    </w:p>
    <w:p w14:paraId="192A40F5" w14:textId="77777777" w:rsidR="00F23555" w:rsidRPr="00AA78AD" w:rsidRDefault="00F23555" w:rsidP="00AA78AD">
      <w:pPr>
        <w:ind w:firstLine="0"/>
        <w:rPr>
          <w:color w:val="000000" w:themeColor="text1"/>
        </w:rPr>
      </w:pPr>
    </w:p>
    <w:p w14:paraId="1565F551" w14:textId="77777777" w:rsidR="00F23555" w:rsidRDefault="00AA78AD" w:rsidP="00AA78AD">
      <w:pPr>
        <w:ind w:firstLine="0"/>
        <w:rPr>
          <w:color w:val="000000" w:themeColor="text1"/>
        </w:rPr>
      </w:pPr>
      <w:proofErr w:type="spellStart"/>
      <w:r w:rsidRPr="000308B8">
        <w:rPr>
          <w:b/>
          <w:color w:val="000000" w:themeColor="text1"/>
        </w:rPr>
        <w:t>random_state</w:t>
      </w:r>
      <w:proofErr w:type="spellEnd"/>
      <w:r w:rsidRPr="000308B8">
        <w:rPr>
          <w:b/>
          <w:color w:val="000000" w:themeColor="text1"/>
        </w:rPr>
        <w:t>:</w:t>
      </w:r>
      <w:r w:rsidRPr="00AA78AD">
        <w:rPr>
          <w:color w:val="000000" w:themeColor="text1"/>
        </w:rPr>
        <w:t xml:space="preserve"> Si </w:t>
      </w:r>
      <w:proofErr w:type="spellStart"/>
      <w:r w:rsidRPr="00AA78AD">
        <w:rPr>
          <w:color w:val="000000" w:themeColor="text1"/>
        </w:rPr>
        <w:t>int</w:t>
      </w:r>
      <w:proofErr w:type="spellEnd"/>
      <w:r w:rsidRPr="00AA78AD">
        <w:rPr>
          <w:color w:val="000000" w:themeColor="text1"/>
        </w:rPr>
        <w:t xml:space="preserve">, </w:t>
      </w:r>
      <w:proofErr w:type="spellStart"/>
      <w:r w:rsidRPr="00AA78AD">
        <w:rPr>
          <w:color w:val="000000" w:themeColor="text1"/>
        </w:rPr>
        <w:t>random_state</w:t>
      </w:r>
      <w:proofErr w:type="spellEnd"/>
      <w:r w:rsidRPr="00AA78AD">
        <w:rPr>
          <w:color w:val="000000" w:themeColor="text1"/>
        </w:rPr>
        <w:t xml:space="preserve"> es la semilla utilizada por el generador de números aleatorios</w:t>
      </w:r>
      <w:r w:rsidR="00F23555">
        <w:rPr>
          <w:color w:val="000000" w:themeColor="text1"/>
        </w:rPr>
        <w:t xml:space="preserve"> </w:t>
      </w:r>
    </w:p>
    <w:p w14:paraId="01632508" w14:textId="77777777" w:rsidR="00F23555" w:rsidRDefault="00F23555" w:rsidP="00AA78AD">
      <w:pPr>
        <w:ind w:firstLine="0"/>
        <w:rPr>
          <w:color w:val="000000" w:themeColor="text1"/>
        </w:rPr>
      </w:pPr>
    </w:p>
    <w:p w14:paraId="6FA481FD" w14:textId="45A36EA1" w:rsidR="00181700" w:rsidRDefault="00AA78AD" w:rsidP="00AA78AD">
      <w:pPr>
        <w:ind w:firstLine="0"/>
        <w:rPr>
          <w:color w:val="000000" w:themeColor="text1"/>
        </w:rPr>
      </w:pPr>
      <w:proofErr w:type="spellStart"/>
      <w:r w:rsidRPr="00980DA1">
        <w:rPr>
          <w:b/>
          <w:color w:val="000000" w:themeColor="text1"/>
        </w:rPr>
        <w:t>learning_rate_init</w:t>
      </w:r>
      <w:proofErr w:type="spellEnd"/>
      <w:r w:rsidRPr="00AA78AD">
        <w:rPr>
          <w:color w:val="000000" w:themeColor="text1"/>
        </w:rPr>
        <w:t xml:space="preserve">: La tasa de aprendizaje inicial utilizada. Controla el tamaño de paso en la actualización de los pesos. Solo se utiliza cuando </w:t>
      </w:r>
      <w:proofErr w:type="spellStart"/>
      <w:r w:rsidRPr="00AA78AD">
        <w:rPr>
          <w:color w:val="000000" w:themeColor="text1"/>
        </w:rPr>
        <w:t>solver</w:t>
      </w:r>
      <w:proofErr w:type="spellEnd"/>
      <w:r w:rsidRPr="00AA78AD">
        <w:rPr>
          <w:color w:val="000000" w:themeColor="text1"/>
        </w:rPr>
        <w:t xml:space="preserve"> = '</w:t>
      </w:r>
      <w:proofErr w:type="spellStart"/>
      <w:r w:rsidRPr="00AA78AD">
        <w:rPr>
          <w:color w:val="000000" w:themeColor="text1"/>
        </w:rPr>
        <w:t>sgd</w:t>
      </w:r>
      <w:proofErr w:type="spellEnd"/>
      <w:r w:rsidRPr="00AA78AD">
        <w:rPr>
          <w:color w:val="000000" w:themeColor="text1"/>
        </w:rPr>
        <w:t>' o '</w:t>
      </w:r>
      <w:proofErr w:type="spellStart"/>
      <w:r w:rsidRPr="00AA78AD">
        <w:rPr>
          <w:color w:val="000000" w:themeColor="text1"/>
        </w:rPr>
        <w:t>adam</w:t>
      </w:r>
      <w:proofErr w:type="spellEnd"/>
      <w:r w:rsidRPr="00AA78AD">
        <w:rPr>
          <w:color w:val="000000" w:themeColor="text1"/>
        </w:rPr>
        <w:t>'.</w:t>
      </w:r>
      <w:r w:rsidR="00181700">
        <w:rPr>
          <w:color w:val="000000" w:themeColor="text1"/>
        </w:rPr>
        <w:t xml:space="preserve"> </w:t>
      </w:r>
      <w:r w:rsidR="00F23555">
        <w:rPr>
          <w:color w:val="000000" w:themeColor="text1"/>
        </w:rPr>
        <w:t xml:space="preserve"> En nuestro caso usamos ´</w:t>
      </w:r>
      <w:proofErr w:type="spellStart"/>
      <w:r w:rsidR="00F23555">
        <w:rPr>
          <w:color w:val="000000" w:themeColor="text1"/>
        </w:rPr>
        <w:t>sgd</w:t>
      </w:r>
      <w:proofErr w:type="spellEnd"/>
      <w:r w:rsidR="00F23555">
        <w:rPr>
          <w:color w:val="000000" w:themeColor="text1"/>
        </w:rPr>
        <w:t>´</w:t>
      </w:r>
    </w:p>
    <w:p w14:paraId="61358F2B" w14:textId="3ADE876F" w:rsidR="00BA16F7" w:rsidRDefault="00BA16F7" w:rsidP="00BD5D63">
      <w:pPr>
        <w:ind w:firstLine="0"/>
        <w:rPr>
          <w:color w:val="000000" w:themeColor="text1"/>
        </w:rPr>
      </w:pPr>
    </w:p>
    <w:p w14:paraId="43875C28" w14:textId="5E7071B1" w:rsidR="008D2F50" w:rsidRPr="00EE362E" w:rsidRDefault="008D2F50" w:rsidP="008D2F50">
      <w:pPr>
        <w:pStyle w:val="ENCABEZADONIVEL1"/>
        <w:numPr>
          <w:ilvl w:val="0"/>
          <w:numId w:val="0"/>
        </w:numPr>
        <w:jc w:val="center"/>
        <w:rPr>
          <w:b w:val="0"/>
          <w:caps w:val="0"/>
          <w:color w:val="000000" w:themeColor="text1"/>
          <w:sz w:val="20"/>
          <w:szCs w:val="20"/>
        </w:rPr>
      </w:pPr>
      <w:r w:rsidRPr="00EE362E">
        <w:rPr>
          <w:b w:val="0"/>
          <w:caps w:val="0"/>
          <w:noProof/>
          <w:color w:val="000000" w:themeColor="text1"/>
          <w:sz w:val="20"/>
          <w:szCs w:val="20"/>
        </w:rPr>
        <w:drawing>
          <wp:inline distT="0" distB="0" distL="0" distR="0" wp14:anchorId="1AC66FD7" wp14:editId="575B2E5F">
            <wp:extent cx="2940685" cy="64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685" cy="646430"/>
                    </a:xfrm>
                    <a:prstGeom prst="rect">
                      <a:avLst/>
                    </a:prstGeom>
                  </pic:spPr>
                </pic:pic>
              </a:graphicData>
            </a:graphic>
          </wp:inline>
        </w:drawing>
      </w:r>
    </w:p>
    <w:p w14:paraId="5684332E" w14:textId="3082396A" w:rsidR="008D2F50" w:rsidRPr="008D2F50" w:rsidRDefault="00672686" w:rsidP="008D2F50">
      <w:pPr>
        <w:pStyle w:val="ENCABEZADONIVEL1"/>
        <w:numPr>
          <w:ilvl w:val="0"/>
          <w:numId w:val="0"/>
        </w:numPr>
        <w:jc w:val="left"/>
        <w:rPr>
          <w:b w:val="0"/>
          <w:caps w:val="0"/>
          <w:color w:val="000000" w:themeColor="text1"/>
          <w:sz w:val="20"/>
          <w:szCs w:val="20"/>
        </w:rPr>
      </w:pPr>
      <w:r>
        <w:rPr>
          <w:b w:val="0"/>
          <w:caps w:val="0"/>
          <w:color w:val="000000" w:themeColor="text1"/>
          <w:sz w:val="20"/>
          <w:szCs w:val="20"/>
        </w:rPr>
        <w:t>Se entrena con un 75% y se obtiene l</w:t>
      </w:r>
      <w:r w:rsidR="008D2F50" w:rsidRPr="008D2F50">
        <w:rPr>
          <w:b w:val="0"/>
          <w:caps w:val="0"/>
          <w:color w:val="000000" w:themeColor="text1"/>
          <w:sz w:val="20"/>
          <w:szCs w:val="20"/>
        </w:rPr>
        <w:t xml:space="preserve">a puntuación del clasificador </w:t>
      </w:r>
      <w:r>
        <w:rPr>
          <w:b w:val="0"/>
          <w:caps w:val="0"/>
          <w:color w:val="000000" w:themeColor="text1"/>
          <w:sz w:val="20"/>
          <w:szCs w:val="20"/>
        </w:rPr>
        <w:t xml:space="preserve">con un </w:t>
      </w:r>
      <w:r w:rsidRPr="008D2F50">
        <w:rPr>
          <w:b w:val="0"/>
          <w:caps w:val="0"/>
          <w:color w:val="000000" w:themeColor="text1"/>
          <w:sz w:val="20"/>
          <w:szCs w:val="20"/>
        </w:rPr>
        <w:t>94</w:t>
      </w:r>
      <w:r w:rsidR="008D2F50" w:rsidRPr="008D2F50">
        <w:rPr>
          <w:b w:val="0"/>
          <w:caps w:val="0"/>
          <w:color w:val="000000" w:themeColor="text1"/>
          <w:sz w:val="20"/>
          <w:szCs w:val="20"/>
        </w:rPr>
        <w:t>%</w:t>
      </w:r>
      <w:r>
        <w:rPr>
          <w:b w:val="0"/>
          <w:caps w:val="0"/>
          <w:color w:val="000000" w:themeColor="text1"/>
          <w:sz w:val="20"/>
          <w:szCs w:val="20"/>
        </w:rPr>
        <w:t xml:space="preserve"> de score, </w:t>
      </w:r>
      <w:r w:rsidRPr="008D2F50">
        <w:rPr>
          <w:b w:val="0"/>
          <w:caps w:val="0"/>
          <w:color w:val="000000" w:themeColor="text1"/>
          <w:sz w:val="20"/>
          <w:szCs w:val="20"/>
        </w:rPr>
        <w:t>para</w:t>
      </w:r>
      <w:r w:rsidR="008D2F50" w:rsidRPr="008D2F50">
        <w:rPr>
          <w:b w:val="0"/>
          <w:caps w:val="0"/>
          <w:color w:val="000000" w:themeColor="text1"/>
          <w:sz w:val="20"/>
          <w:szCs w:val="20"/>
        </w:rPr>
        <w:t xml:space="preserve"> un 25 % del tamaño </w:t>
      </w:r>
      <w:r w:rsidR="0051336B" w:rsidRPr="008D2F50">
        <w:rPr>
          <w:b w:val="0"/>
          <w:caps w:val="0"/>
          <w:color w:val="000000" w:themeColor="text1"/>
          <w:sz w:val="20"/>
          <w:szCs w:val="20"/>
        </w:rPr>
        <w:t>de los datos</w:t>
      </w:r>
      <w:r w:rsidR="008D2F50">
        <w:rPr>
          <w:b w:val="0"/>
          <w:caps w:val="0"/>
          <w:color w:val="000000" w:themeColor="text1"/>
          <w:sz w:val="20"/>
          <w:szCs w:val="20"/>
        </w:rPr>
        <w:t xml:space="preserve"> de prueba.  Como podemos ver </w:t>
      </w:r>
      <w:r w:rsidR="00A80FD3">
        <w:rPr>
          <w:b w:val="0"/>
          <w:caps w:val="0"/>
          <w:color w:val="000000" w:themeColor="text1"/>
          <w:sz w:val="20"/>
          <w:szCs w:val="20"/>
        </w:rPr>
        <w:t>la puntuación del clasificador muestra un</w:t>
      </w:r>
      <w:r w:rsidR="00DF50B3">
        <w:rPr>
          <w:b w:val="0"/>
          <w:caps w:val="0"/>
          <w:color w:val="000000" w:themeColor="text1"/>
          <w:sz w:val="20"/>
          <w:szCs w:val="20"/>
        </w:rPr>
        <w:t>a puntuación alta en cuanto a la clasificación de los datos de prueba</w:t>
      </w:r>
      <w:r w:rsidR="0051336B">
        <w:rPr>
          <w:b w:val="0"/>
          <w:caps w:val="0"/>
          <w:color w:val="000000" w:themeColor="text1"/>
          <w:sz w:val="20"/>
          <w:szCs w:val="20"/>
        </w:rPr>
        <w:t>.</w:t>
      </w:r>
    </w:p>
    <w:p w14:paraId="4485EEA2" w14:textId="61EEB519" w:rsidR="00171D2D" w:rsidRPr="00EE362E" w:rsidRDefault="007A2C63" w:rsidP="005457A6">
      <w:pPr>
        <w:pStyle w:val="ENCABEZADONIVEL1"/>
        <w:numPr>
          <w:ilvl w:val="0"/>
          <w:numId w:val="0"/>
        </w:numPr>
        <w:rPr>
          <w:b w:val="0"/>
          <w:caps w:val="0"/>
          <w:color w:val="000000" w:themeColor="text1"/>
          <w:sz w:val="20"/>
          <w:szCs w:val="20"/>
        </w:rPr>
      </w:pPr>
      <w:r w:rsidRPr="00EE362E">
        <w:rPr>
          <w:b w:val="0"/>
          <w:caps w:val="0"/>
          <w:noProof/>
          <w:color w:val="000000" w:themeColor="text1"/>
          <w:sz w:val="20"/>
          <w:szCs w:val="20"/>
        </w:rPr>
        <w:drawing>
          <wp:inline distT="0" distB="0" distL="0" distR="0" wp14:anchorId="5F03AF6B" wp14:editId="2A7191AF">
            <wp:extent cx="3562709" cy="862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6803" cy="884960"/>
                    </a:xfrm>
                    <a:prstGeom prst="rect">
                      <a:avLst/>
                    </a:prstGeom>
                  </pic:spPr>
                </pic:pic>
              </a:graphicData>
            </a:graphic>
          </wp:inline>
        </w:drawing>
      </w:r>
    </w:p>
    <w:p w14:paraId="37595778" w14:textId="22B52579" w:rsidR="00171D2D" w:rsidRDefault="00EE362E" w:rsidP="005457A6">
      <w:pPr>
        <w:pStyle w:val="ENCABEZADONIVEL1"/>
        <w:numPr>
          <w:ilvl w:val="0"/>
          <w:numId w:val="0"/>
        </w:numPr>
        <w:rPr>
          <w:b w:val="0"/>
          <w:caps w:val="0"/>
          <w:color w:val="000000" w:themeColor="text1"/>
          <w:sz w:val="20"/>
          <w:szCs w:val="20"/>
        </w:rPr>
      </w:pPr>
      <w:r w:rsidRPr="00EE362E">
        <w:rPr>
          <w:b w:val="0"/>
          <w:caps w:val="0"/>
          <w:color w:val="000000" w:themeColor="text1"/>
          <w:sz w:val="20"/>
          <w:szCs w:val="20"/>
        </w:rPr>
        <w:t xml:space="preserve">La </w:t>
      </w:r>
      <w:r w:rsidR="009475C3" w:rsidRPr="00EE362E">
        <w:rPr>
          <w:b w:val="0"/>
          <w:caps w:val="0"/>
          <w:color w:val="000000" w:themeColor="text1"/>
          <w:sz w:val="20"/>
          <w:szCs w:val="20"/>
        </w:rPr>
        <w:t>función</w:t>
      </w:r>
      <w:r w:rsidRPr="00EE362E">
        <w:rPr>
          <w:b w:val="0"/>
          <w:caps w:val="0"/>
          <w:color w:val="000000" w:themeColor="text1"/>
          <w:sz w:val="20"/>
          <w:szCs w:val="20"/>
        </w:rPr>
        <w:t xml:space="preserve"> </w:t>
      </w:r>
      <w:r w:rsidRPr="009475C3">
        <w:rPr>
          <w:caps w:val="0"/>
          <w:color w:val="000000" w:themeColor="text1"/>
          <w:sz w:val="20"/>
          <w:szCs w:val="20"/>
        </w:rPr>
        <w:t>p</w:t>
      </w:r>
      <w:r w:rsidR="009475C3" w:rsidRPr="009475C3">
        <w:rPr>
          <w:caps w:val="0"/>
          <w:color w:val="000000" w:themeColor="text1"/>
          <w:sz w:val="20"/>
          <w:szCs w:val="20"/>
        </w:rPr>
        <w:t>redict_move</w:t>
      </w:r>
      <w:r w:rsidR="009475C3">
        <w:rPr>
          <w:b w:val="0"/>
          <w:caps w:val="0"/>
          <w:color w:val="000000" w:themeColor="text1"/>
          <w:sz w:val="20"/>
          <w:szCs w:val="20"/>
        </w:rPr>
        <w:t xml:space="preserve"> dado el estado del </w:t>
      </w:r>
      <w:r w:rsidR="007D3208">
        <w:rPr>
          <w:b w:val="0"/>
          <w:caps w:val="0"/>
          <w:color w:val="000000" w:themeColor="text1"/>
          <w:sz w:val="20"/>
          <w:szCs w:val="20"/>
        </w:rPr>
        <w:t>board predice</w:t>
      </w:r>
      <w:r w:rsidR="009475C3">
        <w:rPr>
          <w:b w:val="0"/>
          <w:caps w:val="0"/>
          <w:color w:val="000000" w:themeColor="text1"/>
          <w:sz w:val="20"/>
          <w:szCs w:val="20"/>
        </w:rPr>
        <w:t xml:space="preserve"> una jugada óptima para la situación del tablero</w:t>
      </w:r>
      <w:r w:rsidR="007D3208">
        <w:rPr>
          <w:b w:val="0"/>
          <w:caps w:val="0"/>
          <w:color w:val="000000" w:themeColor="text1"/>
          <w:sz w:val="20"/>
          <w:szCs w:val="20"/>
        </w:rPr>
        <w:t xml:space="preserve"> y devuelve un número del 1 al 9</w:t>
      </w:r>
      <w:r w:rsidR="003136EB">
        <w:rPr>
          <w:b w:val="0"/>
          <w:caps w:val="0"/>
          <w:color w:val="000000" w:themeColor="text1"/>
          <w:sz w:val="20"/>
          <w:szCs w:val="20"/>
        </w:rPr>
        <w:t>.</w:t>
      </w:r>
    </w:p>
    <w:p w14:paraId="1A6B5F9C" w14:textId="243FB68B" w:rsidR="003368C2" w:rsidRDefault="003368C2" w:rsidP="005457A6">
      <w:pPr>
        <w:pStyle w:val="ENCABEZADONIVEL1"/>
        <w:numPr>
          <w:ilvl w:val="0"/>
          <w:numId w:val="0"/>
        </w:numPr>
        <w:rPr>
          <w:b w:val="0"/>
          <w:caps w:val="0"/>
          <w:color w:val="000000" w:themeColor="text1"/>
          <w:sz w:val="20"/>
          <w:szCs w:val="20"/>
        </w:rPr>
      </w:pPr>
    </w:p>
    <w:p w14:paraId="3B4AC84A" w14:textId="28AF0DE3" w:rsidR="003368C2" w:rsidRDefault="003368C2" w:rsidP="003368C2">
      <w:pPr>
        <w:pStyle w:val="ENCABEZADONIVEL1"/>
        <w:keepNext/>
        <w:keepLines/>
      </w:pPr>
      <w:r w:rsidRPr="003368C2">
        <w:t xml:space="preserve">Pruebas </w:t>
      </w:r>
    </w:p>
    <w:p w14:paraId="2D3645F5" w14:textId="1D750B16" w:rsidR="00E669E3" w:rsidRDefault="00E760C1" w:rsidP="005457A6">
      <w:pPr>
        <w:pStyle w:val="ENCABEZADONIVEL1"/>
        <w:numPr>
          <w:ilvl w:val="0"/>
          <w:numId w:val="0"/>
        </w:numPr>
        <w:rPr>
          <w:b w:val="0"/>
          <w:caps w:val="0"/>
          <w:sz w:val="20"/>
          <w:szCs w:val="20"/>
        </w:rPr>
      </w:pPr>
      <w:r w:rsidRPr="00E760C1">
        <w:rPr>
          <w:b w:val="0"/>
          <w:caps w:val="0"/>
          <w:sz w:val="20"/>
          <w:szCs w:val="20"/>
        </w:rPr>
        <w:t xml:space="preserve">Una vez entrenado el algoritmo se predice la mejor jugada hasta que uno de los jugadores pierda o gane. Para validar el algoritmo de aprendizaje automático se realizó una prueba de 10000, 25000, 50000 y 100000 partidas en el modo computadora(random) vs </w:t>
      </w:r>
      <w:r w:rsidR="00401B74">
        <w:rPr>
          <w:b w:val="0"/>
          <w:caps w:val="0"/>
          <w:sz w:val="20"/>
          <w:szCs w:val="20"/>
        </w:rPr>
        <w:t>C</w:t>
      </w:r>
      <w:r w:rsidRPr="00E760C1">
        <w:rPr>
          <w:b w:val="0"/>
          <w:caps w:val="0"/>
          <w:sz w:val="20"/>
          <w:szCs w:val="20"/>
        </w:rPr>
        <w:t>omputadora (red neuronal perceptrón multicapa).  Se presentan los resultados de dichas pruebas donde se puede ver con claridad que la computadora en su versión de aprendizaje automático obtiene mejores resultados.</w:t>
      </w:r>
    </w:p>
    <w:p w14:paraId="2E36FBB2" w14:textId="77777777" w:rsidR="00790583" w:rsidRDefault="00790583" w:rsidP="005457A6">
      <w:pPr>
        <w:pStyle w:val="ENCABEZADONIVEL1"/>
        <w:numPr>
          <w:ilvl w:val="0"/>
          <w:numId w:val="0"/>
        </w:numPr>
        <w:rPr>
          <w:b w:val="0"/>
          <w:caps w:val="0"/>
          <w:sz w:val="20"/>
          <w:szCs w:val="20"/>
        </w:rPr>
      </w:pPr>
    </w:p>
    <w:p w14:paraId="7C41DCFB" w14:textId="2C96D0E8" w:rsidR="006308F8" w:rsidRDefault="00AF461E" w:rsidP="005457A6">
      <w:pPr>
        <w:pStyle w:val="ENCABEZADONIVEL1"/>
        <w:numPr>
          <w:ilvl w:val="0"/>
          <w:numId w:val="0"/>
        </w:numPr>
        <w:rPr>
          <w:b w:val="0"/>
          <w:caps w:val="0"/>
          <w:sz w:val="20"/>
          <w:szCs w:val="20"/>
        </w:rPr>
      </w:pPr>
      <w:r>
        <w:rPr>
          <w:b w:val="0"/>
          <w:caps w:val="0"/>
          <w:noProof/>
          <w:sz w:val="20"/>
          <w:szCs w:val="20"/>
        </w:rPr>
        <w:drawing>
          <wp:inline distT="0" distB="0" distL="0" distR="0" wp14:anchorId="30D9182B" wp14:editId="7D0828A5">
            <wp:extent cx="2604770" cy="2061713"/>
            <wp:effectExtent l="0" t="0" r="5080" b="152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857CAD" w14:textId="77777777" w:rsidR="00EA2D20" w:rsidRPr="00672686" w:rsidRDefault="00EA2D20" w:rsidP="005457A6">
      <w:pPr>
        <w:pStyle w:val="ENCABEZADONIVEL1"/>
        <w:numPr>
          <w:ilvl w:val="0"/>
          <w:numId w:val="0"/>
        </w:numPr>
        <w:rPr>
          <w:b w:val="0"/>
          <w:caps w:val="0"/>
          <w:sz w:val="20"/>
          <w:szCs w:val="20"/>
        </w:rPr>
      </w:pPr>
    </w:p>
    <w:p w14:paraId="6069CC2D" w14:textId="5452591D" w:rsidR="00E669E3" w:rsidRPr="00EE362E" w:rsidRDefault="00AF461E" w:rsidP="005457A6">
      <w:pPr>
        <w:pStyle w:val="ENCABEZADONIVEL1"/>
        <w:numPr>
          <w:ilvl w:val="0"/>
          <w:numId w:val="0"/>
        </w:numPr>
        <w:rPr>
          <w:b w:val="0"/>
          <w:caps w:val="0"/>
          <w:color w:val="000000" w:themeColor="text1"/>
          <w:sz w:val="20"/>
          <w:szCs w:val="20"/>
        </w:rPr>
      </w:pPr>
      <w:bookmarkStart w:id="3" w:name="_GoBack"/>
      <w:r>
        <w:rPr>
          <w:b w:val="0"/>
          <w:caps w:val="0"/>
          <w:noProof/>
          <w:sz w:val="20"/>
          <w:szCs w:val="20"/>
        </w:rPr>
        <w:drawing>
          <wp:inline distT="0" distB="0" distL="0" distR="0" wp14:anchorId="76318679" wp14:editId="6E9DB747">
            <wp:extent cx="2940685" cy="2122098"/>
            <wp:effectExtent l="0" t="0" r="12065"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3"/>
    </w:p>
    <w:p w14:paraId="7D40462E" w14:textId="50ADCBC2" w:rsidR="00401B74" w:rsidRDefault="00401B74" w:rsidP="005457A6">
      <w:pPr>
        <w:pStyle w:val="ENCABEZADONIVEL1"/>
        <w:numPr>
          <w:ilvl w:val="0"/>
          <w:numId w:val="0"/>
        </w:numPr>
      </w:pPr>
    </w:p>
    <w:p w14:paraId="366EAC4A" w14:textId="6F7E477B" w:rsidR="007B67FB" w:rsidRDefault="007B67FB" w:rsidP="005457A6">
      <w:pPr>
        <w:pStyle w:val="ENCABEZADONIVEL1"/>
        <w:numPr>
          <w:ilvl w:val="0"/>
          <w:numId w:val="0"/>
        </w:numPr>
        <w:rPr>
          <w:b w:val="0"/>
          <w:caps w:val="0"/>
          <w:sz w:val="20"/>
          <w:szCs w:val="20"/>
        </w:rPr>
      </w:pPr>
      <w:r w:rsidRPr="007B67FB">
        <w:rPr>
          <w:b w:val="0"/>
          <w:caps w:val="0"/>
          <w:sz w:val="20"/>
          <w:szCs w:val="20"/>
        </w:rPr>
        <w:t>Para e</w:t>
      </w:r>
      <w:r>
        <w:rPr>
          <w:b w:val="0"/>
          <w:caps w:val="0"/>
          <w:sz w:val="20"/>
          <w:szCs w:val="20"/>
        </w:rPr>
        <w:t>jecutar el juego ejecute el archivo Python game.py en python3. Sería pytho3 game.py.</w:t>
      </w:r>
    </w:p>
    <w:p w14:paraId="5A8924AE" w14:textId="2CB7F53C" w:rsidR="007B67FB" w:rsidRDefault="007B67FB" w:rsidP="005457A6">
      <w:pPr>
        <w:pStyle w:val="ENCABEZADONIVEL1"/>
        <w:numPr>
          <w:ilvl w:val="0"/>
          <w:numId w:val="0"/>
        </w:numPr>
        <w:rPr>
          <w:b w:val="0"/>
          <w:caps w:val="0"/>
          <w:sz w:val="20"/>
          <w:szCs w:val="20"/>
        </w:rPr>
      </w:pPr>
      <w:r>
        <w:rPr>
          <w:b w:val="0"/>
          <w:caps w:val="0"/>
          <w:sz w:val="20"/>
          <w:szCs w:val="20"/>
        </w:rPr>
        <w:t xml:space="preserve">A medida que se ejecuta el algoritmo se van generando los </w:t>
      </w:r>
      <w:proofErr w:type="spellStart"/>
      <w:r>
        <w:rPr>
          <w:b w:val="0"/>
          <w:caps w:val="0"/>
          <w:sz w:val="20"/>
          <w:szCs w:val="20"/>
        </w:rPr>
        <w:t>datasets</w:t>
      </w:r>
      <w:proofErr w:type="spellEnd"/>
      <w:r>
        <w:rPr>
          <w:b w:val="0"/>
          <w:caps w:val="0"/>
          <w:sz w:val="20"/>
          <w:szCs w:val="20"/>
        </w:rPr>
        <w:t xml:space="preserve"> para su posterior retroalimentación. </w:t>
      </w:r>
    </w:p>
    <w:p w14:paraId="3B118A24" w14:textId="77777777" w:rsidR="007B67FB" w:rsidRPr="007B67FB" w:rsidRDefault="007B67FB" w:rsidP="005457A6">
      <w:pPr>
        <w:pStyle w:val="ENCABEZADONIVEL1"/>
        <w:numPr>
          <w:ilvl w:val="0"/>
          <w:numId w:val="0"/>
        </w:numPr>
        <w:rPr>
          <w:b w:val="0"/>
          <w:caps w:val="0"/>
          <w:sz w:val="20"/>
          <w:szCs w:val="20"/>
        </w:rPr>
      </w:pPr>
    </w:p>
    <w:p w14:paraId="08922B50" w14:textId="1A76A7B6" w:rsidR="005457A6" w:rsidRPr="00214CB4" w:rsidRDefault="005457A6" w:rsidP="005457A6">
      <w:pPr>
        <w:pStyle w:val="ENCABEZADONIVEL1"/>
        <w:numPr>
          <w:ilvl w:val="0"/>
          <w:numId w:val="0"/>
        </w:numPr>
        <w:rPr>
          <w:lang w:val="en-US"/>
        </w:rPr>
      </w:pPr>
      <w:r w:rsidRPr="00214CB4">
        <w:rPr>
          <w:lang w:val="en-US"/>
        </w:rPr>
        <w:t>REFERENCIAS BIBLIOGRÁFICAS</w:t>
      </w:r>
    </w:p>
    <w:p w14:paraId="09BFFBF6" w14:textId="43C9FEA9" w:rsidR="002825B7" w:rsidRPr="00214CB4" w:rsidRDefault="005457A6" w:rsidP="002825B7">
      <w:pPr>
        <w:autoSpaceDE w:val="0"/>
        <w:autoSpaceDN w:val="0"/>
        <w:adjustRightInd w:val="0"/>
        <w:ind w:left="640" w:hanging="640"/>
        <w:rPr>
          <w:rFonts w:cs="Arial"/>
          <w:noProof/>
          <w:sz w:val="16"/>
          <w:szCs w:val="24"/>
          <w:lang w:val="en-US"/>
        </w:rPr>
      </w:pPr>
      <w:r w:rsidRPr="000E6A2B">
        <w:rPr>
          <w:rFonts w:cs="Arial"/>
          <w:sz w:val="16"/>
          <w:szCs w:val="16"/>
        </w:rPr>
        <w:fldChar w:fldCharType="begin" w:fldLock="1"/>
      </w:r>
      <w:r w:rsidRPr="005457A6">
        <w:rPr>
          <w:rFonts w:cs="Arial"/>
          <w:sz w:val="16"/>
          <w:szCs w:val="16"/>
          <w:lang w:val="en-US"/>
        </w:rPr>
        <w:instrText xml:space="preserve">ADDIN Mendeley Bibliography CSL_BIBLIOGRAPHY </w:instrText>
      </w:r>
      <w:r w:rsidRPr="000E6A2B">
        <w:rPr>
          <w:rFonts w:cs="Arial"/>
          <w:sz w:val="16"/>
          <w:szCs w:val="16"/>
        </w:rPr>
        <w:fldChar w:fldCharType="separate"/>
      </w:r>
      <w:r w:rsidR="002825B7" w:rsidRPr="00214CB4">
        <w:rPr>
          <w:rFonts w:cs="Arial"/>
          <w:noProof/>
          <w:sz w:val="16"/>
          <w:szCs w:val="24"/>
          <w:lang w:val="en-US"/>
        </w:rPr>
        <w:t>[1]</w:t>
      </w:r>
      <w:r w:rsidR="002825B7" w:rsidRPr="00214CB4">
        <w:rPr>
          <w:rFonts w:cs="Arial"/>
          <w:noProof/>
          <w:sz w:val="16"/>
          <w:szCs w:val="24"/>
          <w:lang w:val="en-US"/>
        </w:rPr>
        <w:tab/>
        <w:t>Scikit-learn.org, “Neural network models (supervised).” [Online]. Available: https://scikit-learn.org/dev/modules/neural_networks_supervised.html.</w:t>
      </w:r>
    </w:p>
    <w:p w14:paraId="2531B8F4" w14:textId="77777777" w:rsidR="002825B7" w:rsidRPr="002825B7" w:rsidRDefault="002825B7" w:rsidP="002825B7">
      <w:pPr>
        <w:autoSpaceDE w:val="0"/>
        <w:autoSpaceDN w:val="0"/>
        <w:adjustRightInd w:val="0"/>
        <w:ind w:left="640" w:hanging="640"/>
        <w:rPr>
          <w:rFonts w:cs="Arial"/>
          <w:noProof/>
          <w:sz w:val="16"/>
          <w:szCs w:val="24"/>
        </w:rPr>
      </w:pPr>
      <w:r w:rsidRPr="00214CB4">
        <w:rPr>
          <w:rFonts w:cs="Arial"/>
          <w:noProof/>
          <w:sz w:val="16"/>
          <w:szCs w:val="24"/>
          <w:lang w:val="en-US"/>
        </w:rPr>
        <w:t>[2]</w:t>
      </w:r>
      <w:r w:rsidRPr="00214CB4">
        <w:rPr>
          <w:rFonts w:cs="Arial"/>
          <w:noProof/>
          <w:sz w:val="16"/>
          <w:szCs w:val="24"/>
          <w:lang w:val="en-US"/>
        </w:rPr>
        <w:tab/>
        <w:t xml:space="preserve">N. Benvenuto and F. Piazza, “The backpropagation algorithm,” </w:t>
      </w:r>
      <w:r w:rsidRPr="00214CB4">
        <w:rPr>
          <w:rFonts w:cs="Arial"/>
          <w:i/>
          <w:iCs/>
          <w:noProof/>
          <w:sz w:val="16"/>
          <w:szCs w:val="24"/>
          <w:lang w:val="en-US"/>
        </w:rPr>
        <w:t xml:space="preserve">IEEE Trans. </w:t>
      </w:r>
      <w:r w:rsidRPr="002825B7">
        <w:rPr>
          <w:rFonts w:cs="Arial"/>
          <w:i/>
          <w:iCs/>
          <w:noProof/>
          <w:sz w:val="16"/>
          <w:szCs w:val="24"/>
        </w:rPr>
        <w:t>Signal Process.</w:t>
      </w:r>
      <w:r w:rsidRPr="002825B7">
        <w:rPr>
          <w:rFonts w:cs="Arial"/>
          <w:noProof/>
          <w:sz w:val="16"/>
          <w:szCs w:val="24"/>
        </w:rPr>
        <w:t>, vol. 40, no. 4, pp. 967–969, 1992.</w:t>
      </w:r>
    </w:p>
    <w:p w14:paraId="7F911F09" w14:textId="77777777" w:rsidR="002825B7" w:rsidRPr="00214CB4" w:rsidRDefault="002825B7" w:rsidP="002825B7">
      <w:pPr>
        <w:autoSpaceDE w:val="0"/>
        <w:autoSpaceDN w:val="0"/>
        <w:adjustRightInd w:val="0"/>
        <w:ind w:left="640" w:hanging="640"/>
        <w:rPr>
          <w:rFonts w:cs="Arial"/>
          <w:noProof/>
          <w:sz w:val="16"/>
          <w:lang w:val="en-US"/>
        </w:rPr>
      </w:pPr>
      <w:r w:rsidRPr="002825B7">
        <w:rPr>
          <w:rFonts w:cs="Arial"/>
          <w:noProof/>
          <w:sz w:val="16"/>
          <w:szCs w:val="24"/>
        </w:rPr>
        <w:t>[3]</w:t>
      </w:r>
      <w:r w:rsidRPr="002825B7">
        <w:rPr>
          <w:rFonts w:cs="Arial"/>
          <w:noProof/>
          <w:sz w:val="16"/>
          <w:szCs w:val="24"/>
        </w:rPr>
        <w:tab/>
        <w:t xml:space="preserve">P. Tuttorial, “Descenso de Gradientes Estocástico ‘SGD,’” 2018. </w:t>
      </w:r>
      <w:r w:rsidRPr="00214CB4">
        <w:rPr>
          <w:rFonts w:cs="Arial"/>
          <w:noProof/>
          <w:sz w:val="16"/>
          <w:szCs w:val="24"/>
          <w:lang w:val="en-US"/>
        </w:rPr>
        <w:t>[Online]. Available: https://www.aprenderpython.net/descenso-gradientes-estocastico-sgd/.</w:t>
      </w:r>
    </w:p>
    <w:p w14:paraId="53CA7455" w14:textId="54C41F5A" w:rsidR="00157CA5" w:rsidRPr="00214CB4" w:rsidRDefault="005457A6" w:rsidP="005457A6">
      <w:pPr>
        <w:ind w:firstLine="0"/>
        <w:rPr>
          <w:rFonts w:cs="Arial"/>
          <w:sz w:val="16"/>
          <w:szCs w:val="16"/>
          <w:lang w:val="en-US"/>
        </w:rPr>
      </w:pPr>
      <w:r w:rsidRPr="000E6A2B">
        <w:rPr>
          <w:rFonts w:cs="Arial"/>
          <w:sz w:val="16"/>
          <w:szCs w:val="16"/>
        </w:rPr>
        <w:fldChar w:fldCharType="end"/>
      </w:r>
    </w:p>
    <w:p w14:paraId="6234021F" w14:textId="0042526E" w:rsidR="00DF565A" w:rsidRPr="005457A6" w:rsidRDefault="00DF565A" w:rsidP="000528F4">
      <w:pPr>
        <w:ind w:firstLine="0"/>
        <w:rPr>
          <w:color w:val="000000" w:themeColor="text1"/>
          <w:lang w:val="en-US"/>
        </w:rPr>
      </w:pPr>
    </w:p>
    <w:p w14:paraId="0B610069" w14:textId="23596356" w:rsidR="00DF565A" w:rsidRPr="005457A6" w:rsidRDefault="00DF565A" w:rsidP="000528F4">
      <w:pPr>
        <w:ind w:firstLine="0"/>
        <w:rPr>
          <w:color w:val="000000" w:themeColor="text1"/>
          <w:lang w:val="en-US"/>
        </w:rPr>
      </w:pPr>
    </w:p>
    <w:p w14:paraId="17B82672" w14:textId="0EA7A5E1" w:rsidR="004934E6" w:rsidRPr="005457A6" w:rsidRDefault="004934E6" w:rsidP="000528F4">
      <w:pPr>
        <w:ind w:firstLine="0"/>
        <w:rPr>
          <w:color w:val="000000" w:themeColor="text1"/>
          <w:lang w:val="en-US"/>
        </w:rPr>
      </w:pPr>
    </w:p>
    <w:p w14:paraId="509360A2" w14:textId="40EF1406" w:rsidR="004934E6" w:rsidRPr="005457A6" w:rsidRDefault="004934E6" w:rsidP="000528F4">
      <w:pPr>
        <w:ind w:firstLine="0"/>
        <w:rPr>
          <w:color w:val="000000" w:themeColor="text1"/>
          <w:lang w:val="en-US"/>
        </w:rPr>
      </w:pPr>
    </w:p>
    <w:p w14:paraId="2EDFF69C" w14:textId="61047CA3" w:rsidR="004934E6" w:rsidRPr="005457A6" w:rsidRDefault="004934E6" w:rsidP="000528F4">
      <w:pPr>
        <w:ind w:firstLine="0"/>
        <w:rPr>
          <w:color w:val="000000" w:themeColor="text1"/>
          <w:lang w:val="en-US"/>
        </w:rPr>
      </w:pPr>
    </w:p>
    <w:p w14:paraId="042E5B60" w14:textId="766036E3" w:rsidR="004934E6" w:rsidRDefault="004934E6" w:rsidP="000528F4">
      <w:pPr>
        <w:ind w:firstLine="0"/>
        <w:rPr>
          <w:color w:val="000000" w:themeColor="text1"/>
          <w:lang w:val="en-US"/>
        </w:rPr>
      </w:pPr>
    </w:p>
    <w:p w14:paraId="6426994D" w14:textId="77777777" w:rsidR="004E795A" w:rsidRPr="005457A6" w:rsidRDefault="004E795A" w:rsidP="000528F4">
      <w:pPr>
        <w:ind w:firstLine="0"/>
        <w:rPr>
          <w:color w:val="000000" w:themeColor="text1"/>
          <w:lang w:val="en-US"/>
        </w:rPr>
      </w:pPr>
    </w:p>
    <w:p w14:paraId="5F7F02BA" w14:textId="26989162" w:rsidR="004934E6" w:rsidRPr="005457A6" w:rsidRDefault="004934E6" w:rsidP="000528F4">
      <w:pPr>
        <w:ind w:firstLine="0"/>
        <w:rPr>
          <w:color w:val="000000" w:themeColor="text1"/>
          <w:lang w:val="en-US"/>
        </w:rPr>
      </w:pPr>
    </w:p>
    <w:p w14:paraId="460E2C8D" w14:textId="28CFEFCC" w:rsidR="004934E6" w:rsidRPr="005457A6" w:rsidRDefault="004934E6" w:rsidP="000528F4">
      <w:pPr>
        <w:ind w:firstLine="0"/>
        <w:rPr>
          <w:color w:val="000000" w:themeColor="text1"/>
          <w:lang w:val="en-US"/>
        </w:rPr>
      </w:pPr>
    </w:p>
    <w:p w14:paraId="4C2F1F07" w14:textId="46C6390B" w:rsidR="004934E6" w:rsidRPr="005457A6" w:rsidRDefault="004934E6" w:rsidP="000528F4">
      <w:pPr>
        <w:ind w:firstLine="0"/>
        <w:rPr>
          <w:color w:val="000000" w:themeColor="text1"/>
          <w:lang w:val="en-US"/>
        </w:rPr>
      </w:pPr>
    </w:p>
    <w:p w14:paraId="3D872B3F" w14:textId="0592D7F9" w:rsidR="004934E6" w:rsidRPr="005457A6" w:rsidRDefault="004934E6" w:rsidP="000528F4">
      <w:pPr>
        <w:ind w:firstLine="0"/>
        <w:rPr>
          <w:color w:val="000000" w:themeColor="text1"/>
          <w:lang w:val="en-US"/>
        </w:rPr>
      </w:pPr>
    </w:p>
    <w:p w14:paraId="6D7414E4" w14:textId="195259D4" w:rsidR="004934E6" w:rsidRPr="005457A6" w:rsidRDefault="004934E6" w:rsidP="000528F4">
      <w:pPr>
        <w:ind w:firstLine="0"/>
        <w:rPr>
          <w:color w:val="000000" w:themeColor="text1"/>
          <w:lang w:val="en-US"/>
        </w:rPr>
      </w:pPr>
    </w:p>
    <w:p w14:paraId="074CDC2E" w14:textId="2AA79319" w:rsidR="004934E6" w:rsidRPr="005457A6" w:rsidRDefault="004934E6" w:rsidP="000528F4">
      <w:pPr>
        <w:ind w:firstLine="0"/>
        <w:rPr>
          <w:color w:val="000000" w:themeColor="text1"/>
          <w:lang w:val="en-US"/>
        </w:rPr>
      </w:pPr>
    </w:p>
    <w:p w14:paraId="34DE8110" w14:textId="77777777" w:rsidR="005F24F6" w:rsidRPr="000E6A2B" w:rsidRDefault="005F24F6" w:rsidP="00BF3DEF">
      <w:pPr>
        <w:pStyle w:val="PiedeFiguraExplicacin"/>
        <w:rPr>
          <w:szCs w:val="16"/>
          <w:lang w:val="en-US"/>
        </w:rPr>
        <w:sectPr w:rsidR="005F24F6" w:rsidRPr="000E6A2B" w:rsidSect="00926A77">
          <w:type w:val="continuous"/>
          <w:pgSz w:w="12240" w:h="15840" w:code="1"/>
          <w:pgMar w:top="1134" w:right="1134" w:bottom="1134" w:left="1134" w:header="720" w:footer="720" w:gutter="0"/>
          <w:cols w:num="2" w:space="709"/>
          <w:titlePg/>
          <w:docGrid w:linePitch="326"/>
        </w:sectPr>
      </w:pPr>
    </w:p>
    <w:p w14:paraId="570A03C6" w14:textId="0BAD8EF9" w:rsidR="00560A4D" w:rsidRPr="000E6A2B" w:rsidRDefault="00560A4D" w:rsidP="005F24F6">
      <w:pPr>
        <w:ind w:firstLine="0"/>
        <w:rPr>
          <w:sz w:val="16"/>
          <w:szCs w:val="16"/>
          <w:lang w:val="en-US"/>
        </w:rPr>
      </w:pPr>
    </w:p>
    <w:sectPr w:rsidR="00560A4D" w:rsidRPr="000E6A2B" w:rsidSect="00926A77">
      <w:type w:val="continuous"/>
      <w:pgSz w:w="12240" w:h="15840" w:code="1"/>
      <w:pgMar w:top="1134" w:right="1134" w:bottom="1134" w:left="1134" w:header="720" w:footer="720" w:gutter="284"/>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F5CB4" w14:textId="77777777" w:rsidR="00664F92" w:rsidRDefault="00664F92">
      <w:r>
        <w:separator/>
      </w:r>
    </w:p>
  </w:endnote>
  <w:endnote w:type="continuationSeparator" w:id="0">
    <w:p w14:paraId="6F7F5F64" w14:textId="77777777" w:rsidR="00664F92" w:rsidRDefault="0066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erif">
    <w:altName w:val="MS Mincho"/>
    <w:charset w:val="80"/>
    <w:family w:val="roman"/>
    <w:pitch w:val="variable"/>
  </w:font>
  <w:font w:name="DejaVu Sans">
    <w:altName w:val="Times New Roman"/>
    <w:charset w:val="00"/>
    <w:family w:val="auto"/>
    <w:pitch w:val="variable"/>
  </w:font>
  <w:font w:name="Free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6F2E" w14:textId="5FD31ED7" w:rsidR="00664F92" w:rsidRPr="00AF1211" w:rsidRDefault="00664F92" w:rsidP="00AF1211">
    <w:pPr>
      <w:pStyle w:val="Footer"/>
      <w:jc w:val="center"/>
      <w:rPr>
        <w:i/>
        <w:sz w:val="16"/>
      </w:rPr>
    </w:pPr>
    <w:r w:rsidRPr="00AF1211">
      <w:rPr>
        <w:i/>
        <w:sz w:val="16"/>
      </w:rPr>
      <w:t>“</w:t>
    </w:r>
    <w:r>
      <w:rPr>
        <w:i/>
        <w:sz w:val="16"/>
      </w:rPr>
      <w:t>Tarea de Curso</w:t>
    </w:r>
    <w:r w:rsidRPr="00AF1211">
      <w:rPr>
        <w:i/>
        <w:sz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9A0D7" w14:textId="31BCDF70" w:rsidR="00664F92" w:rsidRPr="00B50EFF" w:rsidRDefault="00664F92" w:rsidP="002C1723">
    <w:pPr>
      <w:pStyle w:val="Footer"/>
      <w:jc w:val="center"/>
      <w:rPr>
        <w:i/>
        <w:color w:val="FF0000"/>
        <w:sz w:val="16"/>
      </w:rPr>
    </w:pPr>
    <w:r w:rsidRPr="00B50EFF">
      <w:rPr>
        <w:i/>
        <w:color w:val="FF0000"/>
        <w:sz w:val="16"/>
      </w:rPr>
      <w:t>“</w:t>
    </w:r>
    <w:r>
      <w:rPr>
        <w:i/>
        <w:color w:val="FF0000"/>
        <w:sz w:val="16"/>
      </w:rPr>
      <w:t>UACH</w:t>
    </w:r>
    <w:r w:rsidRPr="00B50EFF">
      <w:rPr>
        <w:i/>
        <w:color w:val="FF0000"/>
        <w:sz w:val="16"/>
      </w:rPr>
      <w:t xml:space="preserve"> 201</w:t>
    </w:r>
    <w:r>
      <w:rPr>
        <w:i/>
        <w:color w:val="FF0000"/>
        <w:sz w:val="16"/>
      </w:rPr>
      <w:t>9</w:t>
    </w:r>
    <w:r w:rsidRPr="00B50EFF">
      <w:rPr>
        <w:i/>
        <w:color w:val="FF0000"/>
        <w:sz w:val="16"/>
      </w:rPr>
      <w:t>”</w:t>
    </w:r>
  </w:p>
  <w:p w14:paraId="2DCC2C8D" w14:textId="77777777" w:rsidR="00664F92" w:rsidRDefault="00664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685E7" w14:textId="77777777" w:rsidR="00664F92" w:rsidRDefault="00664F92">
      <w:r>
        <w:separator/>
      </w:r>
    </w:p>
  </w:footnote>
  <w:footnote w:type="continuationSeparator" w:id="0">
    <w:p w14:paraId="06A2745B" w14:textId="77777777" w:rsidR="00664F92" w:rsidRDefault="00664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F9E6A" w14:textId="62B548EC" w:rsidR="00664F92" w:rsidRPr="00096D96" w:rsidRDefault="00664F92" w:rsidP="00B04941">
    <w:pPr>
      <w:pStyle w:val="TtuloenEspaol"/>
      <w:rPr>
        <w:rFonts w:cs="Arial"/>
        <w:sz w:val="14"/>
        <w:szCs w:val="14"/>
        <w:lang w:val="en-US"/>
      </w:rPr>
    </w:pPr>
    <w:r w:rsidRPr="00096D96">
      <w:rPr>
        <w:rFonts w:cs="Arial"/>
        <w:sz w:val="14"/>
        <w:szCs w:val="14"/>
        <w:lang w:val="en-US"/>
      </w:rPr>
      <w:t>Jacinto Simón, Oraldo</w:t>
    </w:r>
    <w:r w:rsidRPr="00096D96">
      <w:rPr>
        <w:rFonts w:cs="Arial"/>
        <w:sz w:val="16"/>
        <w:szCs w:val="16"/>
        <w:lang w:val="en-US"/>
      </w:rPr>
      <w:t>. | “</w:t>
    </w:r>
    <w:r w:rsidRPr="00D771DB">
      <w:rPr>
        <w:rFonts w:cs="Arial"/>
        <w:sz w:val="14"/>
        <w:szCs w:val="14"/>
        <w:lang w:val="en-US"/>
      </w:rPr>
      <w:t>STATISTICAL PROSPECTS TO COMPARE ALGORITHMS IN AUTOMATIC LEARNING STUDIES</w:t>
    </w:r>
    <w:r w:rsidRPr="00096D96">
      <w:rPr>
        <w:rFonts w:cs="Arial"/>
        <w:sz w:val="14"/>
        <w:szCs w:val="14"/>
        <w:lang w:val="en-US"/>
      </w:rPr>
      <w:t>”</w:t>
    </w:r>
  </w:p>
  <w:p w14:paraId="2EBD4245" w14:textId="77777777" w:rsidR="00664F92" w:rsidRPr="00096D96" w:rsidRDefault="00664F92">
    <w:pPr>
      <w:rPr>
        <w:rFonts w:cs="Arial"/>
        <w:b/>
        <w:bCs/>
        <w:caps/>
        <w:sz w:val="14"/>
        <w:szCs w:val="1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58B8D" w14:textId="6CBD8D5D" w:rsidR="00664F92" w:rsidRDefault="00664F92" w:rsidP="001C2B9F">
    <w:pPr>
      <w:pStyle w:val="Header"/>
      <w:ind w:left="-1080" w:right="-1098" w:firstLine="0"/>
      <w:jc w:val="center"/>
    </w:pPr>
    <w:r>
      <w:rPr>
        <w:noProof/>
      </w:rPr>
      <w:drawing>
        <wp:inline distT="0" distB="0" distL="0" distR="0" wp14:anchorId="3EE517E7" wp14:editId="0EB388A0">
          <wp:extent cx="7210425" cy="1021080"/>
          <wp:effectExtent l="0" t="0" r="9525" b="7620"/>
          <wp:docPr id="4" name="Picture 4" descr="C:\Users\ory10\AppData\Local\Microsoft\Windows\INetCache\Content.MSO\48DACC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y10\AppData\Local\Microsoft\Windows\INetCache\Content.MSO\48DACC1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4409" cy="10216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BBE"/>
    <w:multiLevelType w:val="hybridMultilevel"/>
    <w:tmpl w:val="EF12344C"/>
    <w:lvl w:ilvl="0" w:tplc="B8063018">
      <w:start w:val="1"/>
      <w:numFmt w:val="bullet"/>
      <w:lvlText w:val="•"/>
      <w:lvlJc w:val="left"/>
      <w:pPr>
        <w:tabs>
          <w:tab w:val="num" w:pos="720"/>
        </w:tabs>
        <w:ind w:left="720" w:hanging="360"/>
      </w:pPr>
      <w:rPr>
        <w:rFonts w:ascii="Arial" w:hAnsi="Arial" w:hint="default"/>
      </w:rPr>
    </w:lvl>
    <w:lvl w:ilvl="1" w:tplc="739EFD58" w:tentative="1">
      <w:start w:val="1"/>
      <w:numFmt w:val="bullet"/>
      <w:lvlText w:val="•"/>
      <w:lvlJc w:val="left"/>
      <w:pPr>
        <w:tabs>
          <w:tab w:val="num" w:pos="1440"/>
        </w:tabs>
        <w:ind w:left="1440" w:hanging="360"/>
      </w:pPr>
      <w:rPr>
        <w:rFonts w:ascii="Arial" w:hAnsi="Arial" w:hint="default"/>
      </w:rPr>
    </w:lvl>
    <w:lvl w:ilvl="2" w:tplc="C00E6E74" w:tentative="1">
      <w:start w:val="1"/>
      <w:numFmt w:val="bullet"/>
      <w:lvlText w:val="•"/>
      <w:lvlJc w:val="left"/>
      <w:pPr>
        <w:tabs>
          <w:tab w:val="num" w:pos="2160"/>
        </w:tabs>
        <w:ind w:left="2160" w:hanging="360"/>
      </w:pPr>
      <w:rPr>
        <w:rFonts w:ascii="Arial" w:hAnsi="Arial" w:hint="default"/>
      </w:rPr>
    </w:lvl>
    <w:lvl w:ilvl="3" w:tplc="D16CCA5E" w:tentative="1">
      <w:start w:val="1"/>
      <w:numFmt w:val="bullet"/>
      <w:lvlText w:val="•"/>
      <w:lvlJc w:val="left"/>
      <w:pPr>
        <w:tabs>
          <w:tab w:val="num" w:pos="2880"/>
        </w:tabs>
        <w:ind w:left="2880" w:hanging="360"/>
      </w:pPr>
      <w:rPr>
        <w:rFonts w:ascii="Arial" w:hAnsi="Arial" w:hint="default"/>
      </w:rPr>
    </w:lvl>
    <w:lvl w:ilvl="4" w:tplc="F76CA87A" w:tentative="1">
      <w:start w:val="1"/>
      <w:numFmt w:val="bullet"/>
      <w:lvlText w:val="•"/>
      <w:lvlJc w:val="left"/>
      <w:pPr>
        <w:tabs>
          <w:tab w:val="num" w:pos="3600"/>
        </w:tabs>
        <w:ind w:left="3600" w:hanging="360"/>
      </w:pPr>
      <w:rPr>
        <w:rFonts w:ascii="Arial" w:hAnsi="Arial" w:hint="default"/>
      </w:rPr>
    </w:lvl>
    <w:lvl w:ilvl="5" w:tplc="F9BA037E" w:tentative="1">
      <w:start w:val="1"/>
      <w:numFmt w:val="bullet"/>
      <w:lvlText w:val="•"/>
      <w:lvlJc w:val="left"/>
      <w:pPr>
        <w:tabs>
          <w:tab w:val="num" w:pos="4320"/>
        </w:tabs>
        <w:ind w:left="4320" w:hanging="360"/>
      </w:pPr>
      <w:rPr>
        <w:rFonts w:ascii="Arial" w:hAnsi="Arial" w:hint="default"/>
      </w:rPr>
    </w:lvl>
    <w:lvl w:ilvl="6" w:tplc="3CB094A2" w:tentative="1">
      <w:start w:val="1"/>
      <w:numFmt w:val="bullet"/>
      <w:lvlText w:val="•"/>
      <w:lvlJc w:val="left"/>
      <w:pPr>
        <w:tabs>
          <w:tab w:val="num" w:pos="5040"/>
        </w:tabs>
        <w:ind w:left="5040" w:hanging="360"/>
      </w:pPr>
      <w:rPr>
        <w:rFonts w:ascii="Arial" w:hAnsi="Arial" w:hint="default"/>
      </w:rPr>
    </w:lvl>
    <w:lvl w:ilvl="7" w:tplc="8724027A" w:tentative="1">
      <w:start w:val="1"/>
      <w:numFmt w:val="bullet"/>
      <w:lvlText w:val="•"/>
      <w:lvlJc w:val="left"/>
      <w:pPr>
        <w:tabs>
          <w:tab w:val="num" w:pos="5760"/>
        </w:tabs>
        <w:ind w:left="5760" w:hanging="360"/>
      </w:pPr>
      <w:rPr>
        <w:rFonts w:ascii="Arial" w:hAnsi="Arial" w:hint="default"/>
      </w:rPr>
    </w:lvl>
    <w:lvl w:ilvl="8" w:tplc="641E66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AB22B5"/>
    <w:multiLevelType w:val="multilevel"/>
    <w:tmpl w:val="A08E0826"/>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pStyle w:val="Encabezadosnivel3"/>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A150242"/>
    <w:multiLevelType w:val="singleLevel"/>
    <w:tmpl w:val="AFA268AA"/>
    <w:lvl w:ilvl="0">
      <w:start w:val="1"/>
      <w:numFmt w:val="bullet"/>
      <w:pStyle w:val="Listadepuntos"/>
      <w:lvlText w:val=""/>
      <w:lvlJc w:val="left"/>
      <w:pPr>
        <w:tabs>
          <w:tab w:val="num" w:pos="360"/>
        </w:tabs>
        <w:ind w:left="360" w:hanging="360"/>
      </w:pPr>
      <w:rPr>
        <w:rFonts w:ascii="Symbol" w:hAnsi="Symbol" w:hint="default"/>
      </w:rPr>
    </w:lvl>
  </w:abstractNum>
  <w:abstractNum w:abstractNumId="3" w15:restartNumberingAfterBreak="0">
    <w:nsid w:val="0CCD5974"/>
    <w:multiLevelType w:val="hybridMultilevel"/>
    <w:tmpl w:val="E8A22C5A"/>
    <w:lvl w:ilvl="0" w:tplc="CB2CEC90">
      <w:start w:val="1"/>
      <w:numFmt w:val="decimal"/>
      <w:pStyle w:val="ENCABEZADONIVEL1"/>
      <w:lvlText w:val="%1."/>
      <w:lvlJc w:val="left"/>
      <w:pPr>
        <w:tabs>
          <w:tab w:val="num" w:pos="284"/>
        </w:tabs>
        <w:ind w:left="284" w:hanging="284"/>
      </w:pPr>
      <w:rPr>
        <w:rFonts w:hint="default"/>
        <w:b/>
        <w:i w:val="0"/>
        <w:color w:val="auto"/>
      </w:rPr>
    </w:lvl>
    <w:lvl w:ilvl="1" w:tplc="F118CD16">
      <w:numFmt w:val="none"/>
      <w:lvlText w:val=""/>
      <w:lvlJc w:val="left"/>
      <w:pPr>
        <w:tabs>
          <w:tab w:val="num" w:pos="360"/>
        </w:tabs>
      </w:pPr>
    </w:lvl>
    <w:lvl w:ilvl="2" w:tplc="79FC50BA">
      <w:numFmt w:val="none"/>
      <w:lvlText w:val=""/>
      <w:lvlJc w:val="left"/>
      <w:pPr>
        <w:tabs>
          <w:tab w:val="num" w:pos="360"/>
        </w:tabs>
      </w:pPr>
    </w:lvl>
    <w:lvl w:ilvl="3" w:tplc="88ACCD56">
      <w:numFmt w:val="none"/>
      <w:lvlText w:val=""/>
      <w:lvlJc w:val="left"/>
      <w:pPr>
        <w:tabs>
          <w:tab w:val="num" w:pos="360"/>
        </w:tabs>
      </w:pPr>
    </w:lvl>
    <w:lvl w:ilvl="4" w:tplc="14486472">
      <w:numFmt w:val="none"/>
      <w:lvlText w:val=""/>
      <w:lvlJc w:val="left"/>
      <w:pPr>
        <w:tabs>
          <w:tab w:val="num" w:pos="360"/>
        </w:tabs>
      </w:pPr>
    </w:lvl>
    <w:lvl w:ilvl="5" w:tplc="F68E3624">
      <w:numFmt w:val="none"/>
      <w:lvlText w:val=""/>
      <w:lvlJc w:val="left"/>
      <w:pPr>
        <w:tabs>
          <w:tab w:val="num" w:pos="360"/>
        </w:tabs>
      </w:pPr>
    </w:lvl>
    <w:lvl w:ilvl="6" w:tplc="86FCDA90">
      <w:numFmt w:val="none"/>
      <w:lvlText w:val=""/>
      <w:lvlJc w:val="left"/>
      <w:pPr>
        <w:tabs>
          <w:tab w:val="num" w:pos="360"/>
        </w:tabs>
      </w:pPr>
    </w:lvl>
    <w:lvl w:ilvl="7" w:tplc="84F8BC1A">
      <w:numFmt w:val="none"/>
      <w:lvlText w:val=""/>
      <w:lvlJc w:val="left"/>
      <w:pPr>
        <w:tabs>
          <w:tab w:val="num" w:pos="360"/>
        </w:tabs>
      </w:pPr>
    </w:lvl>
    <w:lvl w:ilvl="8" w:tplc="A906D9AA">
      <w:numFmt w:val="none"/>
      <w:lvlText w:val=""/>
      <w:lvlJc w:val="left"/>
      <w:pPr>
        <w:tabs>
          <w:tab w:val="num" w:pos="360"/>
        </w:tabs>
      </w:pPr>
    </w:lvl>
  </w:abstractNum>
  <w:abstractNum w:abstractNumId="4" w15:restartNumberingAfterBreak="0">
    <w:nsid w:val="151C00E5"/>
    <w:multiLevelType w:val="hybridMultilevel"/>
    <w:tmpl w:val="53B6F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367A05"/>
    <w:multiLevelType w:val="multilevel"/>
    <w:tmpl w:val="BDB6A698"/>
    <w:lvl w:ilvl="0">
      <w:start w:val="2"/>
      <w:numFmt w:val="decimal"/>
      <w:lvlText w:val="%1"/>
      <w:lvlJc w:val="left"/>
      <w:pPr>
        <w:ind w:left="360" w:hanging="360"/>
      </w:pPr>
      <w:rPr>
        <w:rFonts w:hint="default"/>
        <w:color w:val="auto"/>
      </w:rPr>
    </w:lvl>
    <w:lvl w:ilvl="1">
      <w:start w:val="1"/>
      <w:numFmt w:val="decimal"/>
      <w:pStyle w:val="Encabezadosnivel2"/>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15F21FFB"/>
    <w:multiLevelType w:val="hybridMultilevel"/>
    <w:tmpl w:val="1A6C0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8138BA"/>
    <w:multiLevelType w:val="hybridMultilevel"/>
    <w:tmpl w:val="715C50EE"/>
    <w:lvl w:ilvl="0" w:tplc="3C54C62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C973F6"/>
    <w:multiLevelType w:val="hybridMultilevel"/>
    <w:tmpl w:val="E6BECD38"/>
    <w:lvl w:ilvl="0" w:tplc="9A66D664">
      <w:start w:val="1"/>
      <w:numFmt w:val="bullet"/>
      <w:lvlText w:val="•"/>
      <w:lvlJc w:val="left"/>
      <w:pPr>
        <w:tabs>
          <w:tab w:val="num" w:pos="720"/>
        </w:tabs>
        <w:ind w:left="720" w:hanging="360"/>
      </w:pPr>
      <w:rPr>
        <w:rFonts w:ascii="Arial" w:hAnsi="Arial" w:hint="default"/>
      </w:rPr>
    </w:lvl>
    <w:lvl w:ilvl="1" w:tplc="3C90C2BE" w:tentative="1">
      <w:start w:val="1"/>
      <w:numFmt w:val="bullet"/>
      <w:lvlText w:val="•"/>
      <w:lvlJc w:val="left"/>
      <w:pPr>
        <w:tabs>
          <w:tab w:val="num" w:pos="1440"/>
        </w:tabs>
        <w:ind w:left="1440" w:hanging="360"/>
      </w:pPr>
      <w:rPr>
        <w:rFonts w:ascii="Arial" w:hAnsi="Arial" w:hint="default"/>
      </w:rPr>
    </w:lvl>
    <w:lvl w:ilvl="2" w:tplc="7906728E" w:tentative="1">
      <w:start w:val="1"/>
      <w:numFmt w:val="bullet"/>
      <w:lvlText w:val="•"/>
      <w:lvlJc w:val="left"/>
      <w:pPr>
        <w:tabs>
          <w:tab w:val="num" w:pos="2160"/>
        </w:tabs>
        <w:ind w:left="2160" w:hanging="360"/>
      </w:pPr>
      <w:rPr>
        <w:rFonts w:ascii="Arial" w:hAnsi="Arial" w:hint="default"/>
      </w:rPr>
    </w:lvl>
    <w:lvl w:ilvl="3" w:tplc="37E4A41C" w:tentative="1">
      <w:start w:val="1"/>
      <w:numFmt w:val="bullet"/>
      <w:lvlText w:val="•"/>
      <w:lvlJc w:val="left"/>
      <w:pPr>
        <w:tabs>
          <w:tab w:val="num" w:pos="2880"/>
        </w:tabs>
        <w:ind w:left="2880" w:hanging="360"/>
      </w:pPr>
      <w:rPr>
        <w:rFonts w:ascii="Arial" w:hAnsi="Arial" w:hint="default"/>
      </w:rPr>
    </w:lvl>
    <w:lvl w:ilvl="4" w:tplc="4C886082" w:tentative="1">
      <w:start w:val="1"/>
      <w:numFmt w:val="bullet"/>
      <w:lvlText w:val="•"/>
      <w:lvlJc w:val="left"/>
      <w:pPr>
        <w:tabs>
          <w:tab w:val="num" w:pos="3600"/>
        </w:tabs>
        <w:ind w:left="3600" w:hanging="360"/>
      </w:pPr>
      <w:rPr>
        <w:rFonts w:ascii="Arial" w:hAnsi="Arial" w:hint="default"/>
      </w:rPr>
    </w:lvl>
    <w:lvl w:ilvl="5" w:tplc="F70404B4" w:tentative="1">
      <w:start w:val="1"/>
      <w:numFmt w:val="bullet"/>
      <w:lvlText w:val="•"/>
      <w:lvlJc w:val="left"/>
      <w:pPr>
        <w:tabs>
          <w:tab w:val="num" w:pos="4320"/>
        </w:tabs>
        <w:ind w:left="4320" w:hanging="360"/>
      </w:pPr>
      <w:rPr>
        <w:rFonts w:ascii="Arial" w:hAnsi="Arial" w:hint="default"/>
      </w:rPr>
    </w:lvl>
    <w:lvl w:ilvl="6" w:tplc="EB3637CC" w:tentative="1">
      <w:start w:val="1"/>
      <w:numFmt w:val="bullet"/>
      <w:lvlText w:val="•"/>
      <w:lvlJc w:val="left"/>
      <w:pPr>
        <w:tabs>
          <w:tab w:val="num" w:pos="5040"/>
        </w:tabs>
        <w:ind w:left="5040" w:hanging="360"/>
      </w:pPr>
      <w:rPr>
        <w:rFonts w:ascii="Arial" w:hAnsi="Arial" w:hint="default"/>
      </w:rPr>
    </w:lvl>
    <w:lvl w:ilvl="7" w:tplc="17626846" w:tentative="1">
      <w:start w:val="1"/>
      <w:numFmt w:val="bullet"/>
      <w:lvlText w:val="•"/>
      <w:lvlJc w:val="left"/>
      <w:pPr>
        <w:tabs>
          <w:tab w:val="num" w:pos="5760"/>
        </w:tabs>
        <w:ind w:left="5760" w:hanging="360"/>
      </w:pPr>
      <w:rPr>
        <w:rFonts w:ascii="Arial" w:hAnsi="Arial" w:hint="default"/>
      </w:rPr>
    </w:lvl>
    <w:lvl w:ilvl="8" w:tplc="E306F2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0F1FF0"/>
    <w:multiLevelType w:val="hybridMultilevel"/>
    <w:tmpl w:val="CF105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8C4BA1"/>
    <w:multiLevelType w:val="hybridMultilevel"/>
    <w:tmpl w:val="6CBCCEB0"/>
    <w:lvl w:ilvl="0" w:tplc="9FC82876">
      <w:start w:val="1"/>
      <w:numFmt w:val="decimal"/>
      <w:lvlText w:val="%1."/>
      <w:lvlJc w:val="left"/>
      <w:pPr>
        <w:ind w:left="720" w:hanging="360"/>
      </w:pPr>
      <w:rPr>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433B40"/>
    <w:multiLevelType w:val="hybridMultilevel"/>
    <w:tmpl w:val="AE66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BC2BAF"/>
    <w:multiLevelType w:val="hybridMultilevel"/>
    <w:tmpl w:val="ABDA5046"/>
    <w:lvl w:ilvl="0" w:tplc="03EE3306">
      <w:start w:val="1"/>
      <w:numFmt w:val="bullet"/>
      <w:pStyle w:val="NormalconVietas1"/>
      <w:lvlText w:val=""/>
      <w:lvlJc w:val="left"/>
      <w:pPr>
        <w:tabs>
          <w:tab w:val="num" w:pos="997"/>
        </w:tabs>
        <w:ind w:left="997" w:hanging="284"/>
      </w:pPr>
      <w:rPr>
        <w:rFonts w:ascii="Symbol" w:hAnsi="Symbol" w:hint="default"/>
        <w:sz w:val="18"/>
        <w:szCs w:val="18"/>
      </w:rPr>
    </w:lvl>
    <w:lvl w:ilvl="1" w:tplc="0C0A0003" w:tentative="1">
      <w:start w:val="1"/>
      <w:numFmt w:val="bullet"/>
      <w:lvlText w:val="o"/>
      <w:lvlJc w:val="left"/>
      <w:pPr>
        <w:tabs>
          <w:tab w:val="num" w:pos="2040"/>
        </w:tabs>
        <w:ind w:left="2040" w:hanging="360"/>
      </w:pPr>
      <w:rPr>
        <w:rFonts w:ascii="Courier New" w:hAnsi="Courier New" w:cs="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cs="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cs="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B4921E6"/>
    <w:multiLevelType w:val="hybridMultilevel"/>
    <w:tmpl w:val="6FF2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65702"/>
    <w:multiLevelType w:val="hybridMultilevel"/>
    <w:tmpl w:val="6CBCCEB0"/>
    <w:lvl w:ilvl="0" w:tplc="9FC82876">
      <w:start w:val="1"/>
      <w:numFmt w:val="decimal"/>
      <w:lvlText w:val="%1."/>
      <w:lvlJc w:val="left"/>
      <w:pPr>
        <w:ind w:left="720" w:hanging="360"/>
      </w:pPr>
      <w:rPr>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3802D2"/>
    <w:multiLevelType w:val="hybridMultilevel"/>
    <w:tmpl w:val="553AE874"/>
    <w:lvl w:ilvl="0" w:tplc="0DC22852">
      <w:start w:val="1"/>
      <w:numFmt w:val="decimal"/>
      <w:lvlText w:val="%1."/>
      <w:lvlJc w:val="left"/>
      <w:pPr>
        <w:ind w:left="1004" w:hanging="360"/>
      </w:pPr>
    </w:lvl>
    <w:lvl w:ilvl="1" w:tplc="5AA0328E">
      <w:start w:val="1"/>
      <w:numFmt w:val="lowerLetter"/>
      <w:pStyle w:val="NormalconNmeros1"/>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15:restartNumberingAfterBreak="0">
    <w:nsid w:val="4B066298"/>
    <w:multiLevelType w:val="hybridMultilevel"/>
    <w:tmpl w:val="D4D217E4"/>
    <w:lvl w:ilvl="0" w:tplc="D95080A8">
      <w:numFmt w:val="bullet"/>
      <w:pStyle w:val="NormalconVietas2"/>
      <w:lvlText w:val="-"/>
      <w:lvlJc w:val="left"/>
      <w:pPr>
        <w:tabs>
          <w:tab w:val="num" w:pos="601"/>
        </w:tabs>
        <w:ind w:left="340" w:firstLine="260"/>
      </w:pPr>
      <w:rPr>
        <w:rFonts w:ascii="Arial" w:eastAsia="Times New Roman" w:hAnsi="Arial" w:hint="default"/>
        <w:sz w:val="18"/>
        <w:szCs w:val="18"/>
      </w:rPr>
    </w:lvl>
    <w:lvl w:ilvl="1" w:tplc="A1CA6786">
      <w:numFmt w:val="bullet"/>
      <w:pStyle w:val="NormalconVietas2"/>
      <w:lvlText w:val="-"/>
      <w:lvlJc w:val="left"/>
      <w:pPr>
        <w:tabs>
          <w:tab w:val="num" w:pos="1440"/>
        </w:tabs>
        <w:ind w:left="1440" w:hanging="360"/>
      </w:pPr>
      <w:rPr>
        <w:rFonts w:ascii="Arial" w:eastAsia="Times New Roman" w:hAnsi="Arial" w:cs="Arial" w:hint="default"/>
        <w:sz w:val="18"/>
        <w:szCs w:val="1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056929"/>
    <w:multiLevelType w:val="hybridMultilevel"/>
    <w:tmpl w:val="7FB6C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EE0B5A"/>
    <w:multiLevelType w:val="hybridMultilevel"/>
    <w:tmpl w:val="7474EC0A"/>
    <w:lvl w:ilvl="0" w:tplc="BA6417FA">
      <w:start w:val="1"/>
      <w:numFmt w:val="bullet"/>
      <w:lvlText w:val="•"/>
      <w:lvlJc w:val="left"/>
      <w:pPr>
        <w:tabs>
          <w:tab w:val="num" w:pos="720"/>
        </w:tabs>
        <w:ind w:left="720" w:hanging="360"/>
      </w:pPr>
      <w:rPr>
        <w:rFonts w:ascii="Arial" w:hAnsi="Arial" w:hint="default"/>
      </w:rPr>
    </w:lvl>
    <w:lvl w:ilvl="1" w:tplc="22EC246C" w:tentative="1">
      <w:start w:val="1"/>
      <w:numFmt w:val="bullet"/>
      <w:lvlText w:val="•"/>
      <w:lvlJc w:val="left"/>
      <w:pPr>
        <w:tabs>
          <w:tab w:val="num" w:pos="1440"/>
        </w:tabs>
        <w:ind w:left="1440" w:hanging="360"/>
      </w:pPr>
      <w:rPr>
        <w:rFonts w:ascii="Arial" w:hAnsi="Arial" w:hint="default"/>
      </w:rPr>
    </w:lvl>
    <w:lvl w:ilvl="2" w:tplc="9D64B038" w:tentative="1">
      <w:start w:val="1"/>
      <w:numFmt w:val="bullet"/>
      <w:lvlText w:val="•"/>
      <w:lvlJc w:val="left"/>
      <w:pPr>
        <w:tabs>
          <w:tab w:val="num" w:pos="2160"/>
        </w:tabs>
        <w:ind w:left="2160" w:hanging="360"/>
      </w:pPr>
      <w:rPr>
        <w:rFonts w:ascii="Arial" w:hAnsi="Arial" w:hint="default"/>
      </w:rPr>
    </w:lvl>
    <w:lvl w:ilvl="3" w:tplc="F53EE5D6" w:tentative="1">
      <w:start w:val="1"/>
      <w:numFmt w:val="bullet"/>
      <w:lvlText w:val="•"/>
      <w:lvlJc w:val="left"/>
      <w:pPr>
        <w:tabs>
          <w:tab w:val="num" w:pos="2880"/>
        </w:tabs>
        <w:ind w:left="2880" w:hanging="360"/>
      </w:pPr>
      <w:rPr>
        <w:rFonts w:ascii="Arial" w:hAnsi="Arial" w:hint="default"/>
      </w:rPr>
    </w:lvl>
    <w:lvl w:ilvl="4" w:tplc="F5B240CA" w:tentative="1">
      <w:start w:val="1"/>
      <w:numFmt w:val="bullet"/>
      <w:lvlText w:val="•"/>
      <w:lvlJc w:val="left"/>
      <w:pPr>
        <w:tabs>
          <w:tab w:val="num" w:pos="3600"/>
        </w:tabs>
        <w:ind w:left="3600" w:hanging="360"/>
      </w:pPr>
      <w:rPr>
        <w:rFonts w:ascii="Arial" w:hAnsi="Arial" w:hint="default"/>
      </w:rPr>
    </w:lvl>
    <w:lvl w:ilvl="5" w:tplc="EC869374" w:tentative="1">
      <w:start w:val="1"/>
      <w:numFmt w:val="bullet"/>
      <w:lvlText w:val="•"/>
      <w:lvlJc w:val="left"/>
      <w:pPr>
        <w:tabs>
          <w:tab w:val="num" w:pos="4320"/>
        </w:tabs>
        <w:ind w:left="4320" w:hanging="360"/>
      </w:pPr>
      <w:rPr>
        <w:rFonts w:ascii="Arial" w:hAnsi="Arial" w:hint="default"/>
      </w:rPr>
    </w:lvl>
    <w:lvl w:ilvl="6" w:tplc="2F3EEACC" w:tentative="1">
      <w:start w:val="1"/>
      <w:numFmt w:val="bullet"/>
      <w:lvlText w:val="•"/>
      <w:lvlJc w:val="left"/>
      <w:pPr>
        <w:tabs>
          <w:tab w:val="num" w:pos="5040"/>
        </w:tabs>
        <w:ind w:left="5040" w:hanging="360"/>
      </w:pPr>
      <w:rPr>
        <w:rFonts w:ascii="Arial" w:hAnsi="Arial" w:hint="default"/>
      </w:rPr>
    </w:lvl>
    <w:lvl w:ilvl="7" w:tplc="2168F87C" w:tentative="1">
      <w:start w:val="1"/>
      <w:numFmt w:val="bullet"/>
      <w:lvlText w:val="•"/>
      <w:lvlJc w:val="left"/>
      <w:pPr>
        <w:tabs>
          <w:tab w:val="num" w:pos="5760"/>
        </w:tabs>
        <w:ind w:left="5760" w:hanging="360"/>
      </w:pPr>
      <w:rPr>
        <w:rFonts w:ascii="Arial" w:hAnsi="Arial" w:hint="default"/>
      </w:rPr>
    </w:lvl>
    <w:lvl w:ilvl="8" w:tplc="530A1E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991DFD"/>
    <w:multiLevelType w:val="hybridMultilevel"/>
    <w:tmpl w:val="9F949340"/>
    <w:lvl w:ilvl="0" w:tplc="9FC82876">
      <w:start w:val="1"/>
      <w:numFmt w:val="decimal"/>
      <w:lvlText w:val="%1."/>
      <w:lvlJc w:val="left"/>
      <w:pPr>
        <w:ind w:left="720" w:hanging="360"/>
      </w:pPr>
      <w:rPr>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A81008"/>
    <w:multiLevelType w:val="multilevel"/>
    <w:tmpl w:val="61EE71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66B216BD"/>
    <w:multiLevelType w:val="multilevel"/>
    <w:tmpl w:val="13BECC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D2E51B7"/>
    <w:multiLevelType w:val="hybridMultilevel"/>
    <w:tmpl w:val="B6EE6612"/>
    <w:lvl w:ilvl="0" w:tplc="3D9E23D6">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4BB6C5E"/>
    <w:multiLevelType w:val="multilevel"/>
    <w:tmpl w:val="22C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E2E77"/>
    <w:multiLevelType w:val="hybridMultilevel"/>
    <w:tmpl w:val="6CD6B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6"/>
  </w:num>
  <w:num w:numId="4">
    <w:abstractNumId w:val="3"/>
  </w:num>
  <w:num w:numId="5">
    <w:abstractNumId w:val="1"/>
  </w:num>
  <w:num w:numId="6">
    <w:abstractNumId w:val="12"/>
  </w:num>
  <w:num w:numId="7">
    <w:abstractNumId w:val="5"/>
  </w:num>
  <w:num w:numId="8">
    <w:abstractNumId w:val="13"/>
  </w:num>
  <w:num w:numId="9">
    <w:abstractNumId w:val="3"/>
    <w:lvlOverride w:ilvl="0">
      <w:startOverride w:val="3"/>
    </w:lvlOverride>
  </w:num>
  <w:num w:numId="10">
    <w:abstractNumId w:val="22"/>
  </w:num>
  <w:num w:numId="11">
    <w:abstractNumId w:val="9"/>
  </w:num>
  <w:num w:numId="12">
    <w:abstractNumId w:val="3"/>
  </w:num>
  <w:num w:numId="13">
    <w:abstractNumId w:val="19"/>
  </w:num>
  <w:num w:numId="14">
    <w:abstractNumId w:val="0"/>
  </w:num>
  <w:num w:numId="15">
    <w:abstractNumId w:val="8"/>
  </w:num>
  <w:num w:numId="16">
    <w:abstractNumId w:val="25"/>
  </w:num>
  <w:num w:numId="17">
    <w:abstractNumId w:val="3"/>
  </w:num>
  <w:num w:numId="18">
    <w:abstractNumId w:val="3"/>
  </w:num>
  <w:num w:numId="19">
    <w:abstractNumId w:val="3"/>
  </w:num>
  <w:num w:numId="20">
    <w:abstractNumId w:val="3"/>
  </w:num>
  <w:num w:numId="21">
    <w:abstractNumId w:val="3"/>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3"/>
  </w:num>
  <w:num w:numId="27">
    <w:abstractNumId w:val="20"/>
  </w:num>
  <w:num w:numId="28">
    <w:abstractNumId w:val="3"/>
  </w:num>
  <w:num w:numId="29">
    <w:abstractNumId w:val="10"/>
  </w:num>
  <w:num w:numId="30">
    <w:abstractNumId w:val="3"/>
  </w:num>
  <w:num w:numId="31">
    <w:abstractNumId w:val="15"/>
  </w:num>
  <w:num w:numId="32">
    <w:abstractNumId w:val="3"/>
  </w:num>
  <w:num w:numId="33">
    <w:abstractNumId w:val="3"/>
  </w:num>
  <w:num w:numId="34">
    <w:abstractNumId w:val="3"/>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
  </w:num>
  <w:num w:numId="38">
    <w:abstractNumId w:val="3"/>
    <w:lvlOverride w:ilvl="0">
      <w:startOverride w:val="1"/>
    </w:lvlOverride>
  </w:num>
  <w:num w:numId="39">
    <w:abstractNumId w:val="14"/>
  </w:num>
  <w:num w:numId="40">
    <w:abstractNumId w:val="3"/>
  </w:num>
  <w:num w:numId="41">
    <w:abstractNumId w:val="24"/>
  </w:num>
  <w:num w:numId="42">
    <w:abstractNumId w:val="11"/>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fillcolor="#ffffe1">
      <v:fill color="#ffffe1"/>
      <v:stroke weight="1.55p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11"/>
    <w:rsid w:val="00003565"/>
    <w:rsid w:val="00003C97"/>
    <w:rsid w:val="00004493"/>
    <w:rsid w:val="0000487C"/>
    <w:rsid w:val="00004E1B"/>
    <w:rsid w:val="00006F56"/>
    <w:rsid w:val="000077E5"/>
    <w:rsid w:val="00010F2B"/>
    <w:rsid w:val="00011613"/>
    <w:rsid w:val="0001286F"/>
    <w:rsid w:val="00012B87"/>
    <w:rsid w:val="00016D92"/>
    <w:rsid w:val="000175A3"/>
    <w:rsid w:val="00017C2F"/>
    <w:rsid w:val="0002203D"/>
    <w:rsid w:val="00022DC4"/>
    <w:rsid w:val="00024A38"/>
    <w:rsid w:val="0002503B"/>
    <w:rsid w:val="0002547C"/>
    <w:rsid w:val="00026BB2"/>
    <w:rsid w:val="00027116"/>
    <w:rsid w:val="0002759E"/>
    <w:rsid w:val="000308B8"/>
    <w:rsid w:val="00030F97"/>
    <w:rsid w:val="00031AC0"/>
    <w:rsid w:val="00031E7C"/>
    <w:rsid w:val="00032027"/>
    <w:rsid w:val="00032DC6"/>
    <w:rsid w:val="0003626D"/>
    <w:rsid w:val="00037267"/>
    <w:rsid w:val="00037BE0"/>
    <w:rsid w:val="00040499"/>
    <w:rsid w:val="00043ACD"/>
    <w:rsid w:val="000442DD"/>
    <w:rsid w:val="00046DA0"/>
    <w:rsid w:val="0004743C"/>
    <w:rsid w:val="00047858"/>
    <w:rsid w:val="000508D1"/>
    <w:rsid w:val="00050D13"/>
    <w:rsid w:val="000524F7"/>
    <w:rsid w:val="000528F4"/>
    <w:rsid w:val="00054667"/>
    <w:rsid w:val="00055681"/>
    <w:rsid w:val="0005586B"/>
    <w:rsid w:val="000612E3"/>
    <w:rsid w:val="0006156F"/>
    <w:rsid w:val="00062B7A"/>
    <w:rsid w:val="00065735"/>
    <w:rsid w:val="00065D50"/>
    <w:rsid w:val="00067320"/>
    <w:rsid w:val="00067454"/>
    <w:rsid w:val="00067DC2"/>
    <w:rsid w:val="00070D5E"/>
    <w:rsid w:val="00071F69"/>
    <w:rsid w:val="00072A2C"/>
    <w:rsid w:val="00076173"/>
    <w:rsid w:val="00076379"/>
    <w:rsid w:val="000779BF"/>
    <w:rsid w:val="000802BD"/>
    <w:rsid w:val="00081380"/>
    <w:rsid w:val="000821D0"/>
    <w:rsid w:val="00082E2B"/>
    <w:rsid w:val="00082EF5"/>
    <w:rsid w:val="00083B4C"/>
    <w:rsid w:val="00084C45"/>
    <w:rsid w:val="00085AE2"/>
    <w:rsid w:val="00086CB9"/>
    <w:rsid w:val="00086EBB"/>
    <w:rsid w:val="00091421"/>
    <w:rsid w:val="00091949"/>
    <w:rsid w:val="00093EBD"/>
    <w:rsid w:val="00095FF3"/>
    <w:rsid w:val="0009663B"/>
    <w:rsid w:val="00096D96"/>
    <w:rsid w:val="00096F18"/>
    <w:rsid w:val="000A111E"/>
    <w:rsid w:val="000A15ED"/>
    <w:rsid w:val="000A3B1C"/>
    <w:rsid w:val="000A4C04"/>
    <w:rsid w:val="000A61E3"/>
    <w:rsid w:val="000A624D"/>
    <w:rsid w:val="000B0869"/>
    <w:rsid w:val="000B1313"/>
    <w:rsid w:val="000B2E20"/>
    <w:rsid w:val="000B2FA6"/>
    <w:rsid w:val="000B461D"/>
    <w:rsid w:val="000B6727"/>
    <w:rsid w:val="000B68FD"/>
    <w:rsid w:val="000C07AB"/>
    <w:rsid w:val="000C0A73"/>
    <w:rsid w:val="000C1957"/>
    <w:rsid w:val="000C213C"/>
    <w:rsid w:val="000C43DA"/>
    <w:rsid w:val="000C4CF3"/>
    <w:rsid w:val="000C4D03"/>
    <w:rsid w:val="000C5519"/>
    <w:rsid w:val="000C568B"/>
    <w:rsid w:val="000C5DFB"/>
    <w:rsid w:val="000C6F42"/>
    <w:rsid w:val="000C70EE"/>
    <w:rsid w:val="000D0090"/>
    <w:rsid w:val="000D0772"/>
    <w:rsid w:val="000D0853"/>
    <w:rsid w:val="000D1269"/>
    <w:rsid w:val="000D18C7"/>
    <w:rsid w:val="000D1F06"/>
    <w:rsid w:val="000D25B0"/>
    <w:rsid w:val="000D3844"/>
    <w:rsid w:val="000D44CC"/>
    <w:rsid w:val="000D4FAC"/>
    <w:rsid w:val="000D4FD4"/>
    <w:rsid w:val="000D6382"/>
    <w:rsid w:val="000D655A"/>
    <w:rsid w:val="000D6AE3"/>
    <w:rsid w:val="000D7CDF"/>
    <w:rsid w:val="000E0074"/>
    <w:rsid w:val="000E06AC"/>
    <w:rsid w:val="000E0DC8"/>
    <w:rsid w:val="000E21B3"/>
    <w:rsid w:val="000E3FC4"/>
    <w:rsid w:val="000E405A"/>
    <w:rsid w:val="000E633D"/>
    <w:rsid w:val="000E6A2B"/>
    <w:rsid w:val="000E7414"/>
    <w:rsid w:val="000F104F"/>
    <w:rsid w:val="000F4116"/>
    <w:rsid w:val="000F4D70"/>
    <w:rsid w:val="000F55B3"/>
    <w:rsid w:val="000F60DE"/>
    <w:rsid w:val="000F7319"/>
    <w:rsid w:val="000F7484"/>
    <w:rsid w:val="000F778E"/>
    <w:rsid w:val="00100398"/>
    <w:rsid w:val="0010248B"/>
    <w:rsid w:val="00104744"/>
    <w:rsid w:val="001055DB"/>
    <w:rsid w:val="00105755"/>
    <w:rsid w:val="00107024"/>
    <w:rsid w:val="00107055"/>
    <w:rsid w:val="0010728D"/>
    <w:rsid w:val="00112014"/>
    <w:rsid w:val="00112CAA"/>
    <w:rsid w:val="001148C0"/>
    <w:rsid w:val="00115AE1"/>
    <w:rsid w:val="001161F2"/>
    <w:rsid w:val="0012025B"/>
    <w:rsid w:val="00120F37"/>
    <w:rsid w:val="00122BF8"/>
    <w:rsid w:val="0012314F"/>
    <w:rsid w:val="00123804"/>
    <w:rsid w:val="00123B97"/>
    <w:rsid w:val="00123BDA"/>
    <w:rsid w:val="001254CB"/>
    <w:rsid w:val="00127EF7"/>
    <w:rsid w:val="001301D8"/>
    <w:rsid w:val="001303F4"/>
    <w:rsid w:val="00130B5A"/>
    <w:rsid w:val="00130FFD"/>
    <w:rsid w:val="00131FF0"/>
    <w:rsid w:val="001332DD"/>
    <w:rsid w:val="0013441B"/>
    <w:rsid w:val="00136D26"/>
    <w:rsid w:val="00140BEE"/>
    <w:rsid w:val="00141C6C"/>
    <w:rsid w:val="00141FEA"/>
    <w:rsid w:val="00142A47"/>
    <w:rsid w:val="001433DF"/>
    <w:rsid w:val="00146D60"/>
    <w:rsid w:val="0014710C"/>
    <w:rsid w:val="00147CB8"/>
    <w:rsid w:val="0015285D"/>
    <w:rsid w:val="001548FF"/>
    <w:rsid w:val="001566FE"/>
    <w:rsid w:val="001567A3"/>
    <w:rsid w:val="00157CA5"/>
    <w:rsid w:val="00160193"/>
    <w:rsid w:val="00162340"/>
    <w:rsid w:val="0016255B"/>
    <w:rsid w:val="00162972"/>
    <w:rsid w:val="00164B76"/>
    <w:rsid w:val="001650E6"/>
    <w:rsid w:val="001672FC"/>
    <w:rsid w:val="00170002"/>
    <w:rsid w:val="00171D2D"/>
    <w:rsid w:val="00171D9B"/>
    <w:rsid w:val="001727C9"/>
    <w:rsid w:val="00174592"/>
    <w:rsid w:val="0017471B"/>
    <w:rsid w:val="001747CF"/>
    <w:rsid w:val="00175A9E"/>
    <w:rsid w:val="0018161A"/>
    <w:rsid w:val="00181700"/>
    <w:rsid w:val="001820AD"/>
    <w:rsid w:val="00183260"/>
    <w:rsid w:val="001841DF"/>
    <w:rsid w:val="0018492E"/>
    <w:rsid w:val="00185A69"/>
    <w:rsid w:val="00185AE0"/>
    <w:rsid w:val="00191924"/>
    <w:rsid w:val="001927D7"/>
    <w:rsid w:val="001928E1"/>
    <w:rsid w:val="00193C96"/>
    <w:rsid w:val="00195176"/>
    <w:rsid w:val="00196ED7"/>
    <w:rsid w:val="00196F3D"/>
    <w:rsid w:val="00196F92"/>
    <w:rsid w:val="00197C97"/>
    <w:rsid w:val="001A0BD4"/>
    <w:rsid w:val="001A183E"/>
    <w:rsid w:val="001A2F88"/>
    <w:rsid w:val="001A5FD8"/>
    <w:rsid w:val="001A66BA"/>
    <w:rsid w:val="001A69F2"/>
    <w:rsid w:val="001A76A6"/>
    <w:rsid w:val="001A7A66"/>
    <w:rsid w:val="001B0F4E"/>
    <w:rsid w:val="001B3664"/>
    <w:rsid w:val="001B3ADC"/>
    <w:rsid w:val="001B3BDC"/>
    <w:rsid w:val="001B67EC"/>
    <w:rsid w:val="001B6FA6"/>
    <w:rsid w:val="001B75C8"/>
    <w:rsid w:val="001B7996"/>
    <w:rsid w:val="001C0171"/>
    <w:rsid w:val="001C0A0E"/>
    <w:rsid w:val="001C0DCA"/>
    <w:rsid w:val="001C12EE"/>
    <w:rsid w:val="001C2158"/>
    <w:rsid w:val="001C2457"/>
    <w:rsid w:val="001C2B9F"/>
    <w:rsid w:val="001C35E4"/>
    <w:rsid w:val="001C6DF5"/>
    <w:rsid w:val="001C6E2D"/>
    <w:rsid w:val="001D14C0"/>
    <w:rsid w:val="001D25E1"/>
    <w:rsid w:val="001D2BBA"/>
    <w:rsid w:val="001D35E8"/>
    <w:rsid w:val="001D3C59"/>
    <w:rsid w:val="001D3ED0"/>
    <w:rsid w:val="001D505B"/>
    <w:rsid w:val="001D534D"/>
    <w:rsid w:val="001D59E8"/>
    <w:rsid w:val="001D664D"/>
    <w:rsid w:val="001D6BBA"/>
    <w:rsid w:val="001D7535"/>
    <w:rsid w:val="001D7BD7"/>
    <w:rsid w:val="001E03B6"/>
    <w:rsid w:val="001E27B2"/>
    <w:rsid w:val="001E3B54"/>
    <w:rsid w:val="001E3E65"/>
    <w:rsid w:val="001E4908"/>
    <w:rsid w:val="001E534E"/>
    <w:rsid w:val="001E6D75"/>
    <w:rsid w:val="001E7B01"/>
    <w:rsid w:val="001F0BDA"/>
    <w:rsid w:val="001F115B"/>
    <w:rsid w:val="001F37DB"/>
    <w:rsid w:val="001F3AB9"/>
    <w:rsid w:val="001F70F4"/>
    <w:rsid w:val="002008BB"/>
    <w:rsid w:val="00200EF6"/>
    <w:rsid w:val="0020201B"/>
    <w:rsid w:val="00207E5A"/>
    <w:rsid w:val="0021074F"/>
    <w:rsid w:val="00210C00"/>
    <w:rsid w:val="002114AD"/>
    <w:rsid w:val="00211E6D"/>
    <w:rsid w:val="00212EB3"/>
    <w:rsid w:val="0021398E"/>
    <w:rsid w:val="002142E9"/>
    <w:rsid w:val="00214CB4"/>
    <w:rsid w:val="0021581F"/>
    <w:rsid w:val="00215908"/>
    <w:rsid w:val="002179D9"/>
    <w:rsid w:val="00221651"/>
    <w:rsid w:val="0022246C"/>
    <w:rsid w:val="0022497D"/>
    <w:rsid w:val="00224A3D"/>
    <w:rsid w:val="00224FBF"/>
    <w:rsid w:val="00225A0D"/>
    <w:rsid w:val="0022602C"/>
    <w:rsid w:val="002272D5"/>
    <w:rsid w:val="0023106C"/>
    <w:rsid w:val="00233F10"/>
    <w:rsid w:val="00234E88"/>
    <w:rsid w:val="00235541"/>
    <w:rsid w:val="002356C2"/>
    <w:rsid w:val="00236580"/>
    <w:rsid w:val="00236A6A"/>
    <w:rsid w:val="00240E97"/>
    <w:rsid w:val="002411F6"/>
    <w:rsid w:val="00242047"/>
    <w:rsid w:val="00242BF8"/>
    <w:rsid w:val="00242CB0"/>
    <w:rsid w:val="00243492"/>
    <w:rsid w:val="00243680"/>
    <w:rsid w:val="00246734"/>
    <w:rsid w:val="00246CEF"/>
    <w:rsid w:val="00247DED"/>
    <w:rsid w:val="00252748"/>
    <w:rsid w:val="00252842"/>
    <w:rsid w:val="00255D08"/>
    <w:rsid w:val="00255EC3"/>
    <w:rsid w:val="0026005D"/>
    <w:rsid w:val="002606BE"/>
    <w:rsid w:val="00261619"/>
    <w:rsid w:val="002616A4"/>
    <w:rsid w:val="002625BE"/>
    <w:rsid w:val="00262721"/>
    <w:rsid w:val="00263AA2"/>
    <w:rsid w:val="00264AC5"/>
    <w:rsid w:val="00264ADC"/>
    <w:rsid w:val="002651CD"/>
    <w:rsid w:val="002661C0"/>
    <w:rsid w:val="00266626"/>
    <w:rsid w:val="00267A8E"/>
    <w:rsid w:val="0027007D"/>
    <w:rsid w:val="002710B0"/>
    <w:rsid w:val="00272174"/>
    <w:rsid w:val="00272407"/>
    <w:rsid w:val="00273C78"/>
    <w:rsid w:val="002740FD"/>
    <w:rsid w:val="00274447"/>
    <w:rsid w:val="00275442"/>
    <w:rsid w:val="00275F08"/>
    <w:rsid w:val="0027668B"/>
    <w:rsid w:val="002767F2"/>
    <w:rsid w:val="002825B7"/>
    <w:rsid w:val="00283689"/>
    <w:rsid w:val="00283DE1"/>
    <w:rsid w:val="00284830"/>
    <w:rsid w:val="002866EC"/>
    <w:rsid w:val="00287739"/>
    <w:rsid w:val="00287DE7"/>
    <w:rsid w:val="0029114B"/>
    <w:rsid w:val="00292826"/>
    <w:rsid w:val="0029283A"/>
    <w:rsid w:val="00294DC0"/>
    <w:rsid w:val="002950AE"/>
    <w:rsid w:val="0029608B"/>
    <w:rsid w:val="00296C94"/>
    <w:rsid w:val="002974F3"/>
    <w:rsid w:val="002A0400"/>
    <w:rsid w:val="002A123E"/>
    <w:rsid w:val="002A1FFB"/>
    <w:rsid w:val="002A2B8E"/>
    <w:rsid w:val="002A2DF5"/>
    <w:rsid w:val="002A3079"/>
    <w:rsid w:val="002A3D6A"/>
    <w:rsid w:val="002A4BDC"/>
    <w:rsid w:val="002A56A3"/>
    <w:rsid w:val="002A613A"/>
    <w:rsid w:val="002B0761"/>
    <w:rsid w:val="002B09B9"/>
    <w:rsid w:val="002B1FE4"/>
    <w:rsid w:val="002B2C7D"/>
    <w:rsid w:val="002B32CE"/>
    <w:rsid w:val="002B36FE"/>
    <w:rsid w:val="002B43CC"/>
    <w:rsid w:val="002C1723"/>
    <w:rsid w:val="002C1B0D"/>
    <w:rsid w:val="002C2542"/>
    <w:rsid w:val="002C29B8"/>
    <w:rsid w:val="002C5797"/>
    <w:rsid w:val="002C6BCF"/>
    <w:rsid w:val="002C7742"/>
    <w:rsid w:val="002D2EBB"/>
    <w:rsid w:val="002D4BBB"/>
    <w:rsid w:val="002D4EB0"/>
    <w:rsid w:val="002D5476"/>
    <w:rsid w:val="002D5B7B"/>
    <w:rsid w:val="002D6ED7"/>
    <w:rsid w:val="002D789A"/>
    <w:rsid w:val="002D79E3"/>
    <w:rsid w:val="002E2A09"/>
    <w:rsid w:val="002E2C67"/>
    <w:rsid w:val="002E4064"/>
    <w:rsid w:val="002E5EAD"/>
    <w:rsid w:val="002E727A"/>
    <w:rsid w:val="002E7AAD"/>
    <w:rsid w:val="002E7DDF"/>
    <w:rsid w:val="002E7E67"/>
    <w:rsid w:val="002F0274"/>
    <w:rsid w:val="002F35D8"/>
    <w:rsid w:val="002F6798"/>
    <w:rsid w:val="002F6BF7"/>
    <w:rsid w:val="002F6FD9"/>
    <w:rsid w:val="003003F1"/>
    <w:rsid w:val="003018B1"/>
    <w:rsid w:val="0030555D"/>
    <w:rsid w:val="003058A4"/>
    <w:rsid w:val="00305936"/>
    <w:rsid w:val="003061C3"/>
    <w:rsid w:val="00307D7E"/>
    <w:rsid w:val="00307F5D"/>
    <w:rsid w:val="00310ACF"/>
    <w:rsid w:val="00310C96"/>
    <w:rsid w:val="00310FC9"/>
    <w:rsid w:val="00311667"/>
    <w:rsid w:val="003136EB"/>
    <w:rsid w:val="00313B2B"/>
    <w:rsid w:val="00314290"/>
    <w:rsid w:val="00314D20"/>
    <w:rsid w:val="00316A58"/>
    <w:rsid w:val="00316A61"/>
    <w:rsid w:val="00316C73"/>
    <w:rsid w:val="0032073D"/>
    <w:rsid w:val="003226F4"/>
    <w:rsid w:val="0032539F"/>
    <w:rsid w:val="00325D0E"/>
    <w:rsid w:val="003260FC"/>
    <w:rsid w:val="00326F71"/>
    <w:rsid w:val="003278F8"/>
    <w:rsid w:val="00332C1B"/>
    <w:rsid w:val="00333E42"/>
    <w:rsid w:val="003358A1"/>
    <w:rsid w:val="003368C2"/>
    <w:rsid w:val="003368D4"/>
    <w:rsid w:val="0033798A"/>
    <w:rsid w:val="00337CE4"/>
    <w:rsid w:val="0034098C"/>
    <w:rsid w:val="00344F05"/>
    <w:rsid w:val="00346841"/>
    <w:rsid w:val="00347DF4"/>
    <w:rsid w:val="003501C3"/>
    <w:rsid w:val="00352675"/>
    <w:rsid w:val="00352A62"/>
    <w:rsid w:val="00353C4D"/>
    <w:rsid w:val="003551AC"/>
    <w:rsid w:val="00355F38"/>
    <w:rsid w:val="003609D6"/>
    <w:rsid w:val="00360CE9"/>
    <w:rsid w:val="0036129F"/>
    <w:rsid w:val="003659A0"/>
    <w:rsid w:val="00366FFD"/>
    <w:rsid w:val="00367DD8"/>
    <w:rsid w:val="00370511"/>
    <w:rsid w:val="003719C1"/>
    <w:rsid w:val="00372AB2"/>
    <w:rsid w:val="00372DA4"/>
    <w:rsid w:val="00375DF9"/>
    <w:rsid w:val="003775B8"/>
    <w:rsid w:val="003775C0"/>
    <w:rsid w:val="003779CF"/>
    <w:rsid w:val="0038066F"/>
    <w:rsid w:val="003817E7"/>
    <w:rsid w:val="00381CCA"/>
    <w:rsid w:val="003820B8"/>
    <w:rsid w:val="003822EF"/>
    <w:rsid w:val="003828D0"/>
    <w:rsid w:val="00383E06"/>
    <w:rsid w:val="00386F6D"/>
    <w:rsid w:val="00390F9F"/>
    <w:rsid w:val="00391584"/>
    <w:rsid w:val="00393A50"/>
    <w:rsid w:val="00393ECC"/>
    <w:rsid w:val="003943A6"/>
    <w:rsid w:val="003947B6"/>
    <w:rsid w:val="00395D84"/>
    <w:rsid w:val="0039600C"/>
    <w:rsid w:val="0039776C"/>
    <w:rsid w:val="003A34B9"/>
    <w:rsid w:val="003A3EA6"/>
    <w:rsid w:val="003A5625"/>
    <w:rsid w:val="003B037D"/>
    <w:rsid w:val="003B0C4E"/>
    <w:rsid w:val="003B1468"/>
    <w:rsid w:val="003B2761"/>
    <w:rsid w:val="003B2793"/>
    <w:rsid w:val="003B2C84"/>
    <w:rsid w:val="003B490E"/>
    <w:rsid w:val="003B5B38"/>
    <w:rsid w:val="003C065C"/>
    <w:rsid w:val="003C1DEC"/>
    <w:rsid w:val="003C3496"/>
    <w:rsid w:val="003C364A"/>
    <w:rsid w:val="003C5D2A"/>
    <w:rsid w:val="003C5F04"/>
    <w:rsid w:val="003C6922"/>
    <w:rsid w:val="003C6CE6"/>
    <w:rsid w:val="003C73AB"/>
    <w:rsid w:val="003D015D"/>
    <w:rsid w:val="003D201D"/>
    <w:rsid w:val="003D2613"/>
    <w:rsid w:val="003D2622"/>
    <w:rsid w:val="003D2712"/>
    <w:rsid w:val="003D3E9D"/>
    <w:rsid w:val="003D6741"/>
    <w:rsid w:val="003E02A5"/>
    <w:rsid w:val="003E084B"/>
    <w:rsid w:val="003E0D93"/>
    <w:rsid w:val="003E1A5E"/>
    <w:rsid w:val="003E23E3"/>
    <w:rsid w:val="003E2417"/>
    <w:rsid w:val="003E2419"/>
    <w:rsid w:val="003E253C"/>
    <w:rsid w:val="003E2813"/>
    <w:rsid w:val="003E3EAE"/>
    <w:rsid w:val="003E415E"/>
    <w:rsid w:val="003E5916"/>
    <w:rsid w:val="003E5AE1"/>
    <w:rsid w:val="003E65B0"/>
    <w:rsid w:val="003E66AF"/>
    <w:rsid w:val="003E6800"/>
    <w:rsid w:val="003E6D3B"/>
    <w:rsid w:val="003E6DA0"/>
    <w:rsid w:val="003F1D98"/>
    <w:rsid w:val="003F285C"/>
    <w:rsid w:val="003F28BB"/>
    <w:rsid w:val="003F49E9"/>
    <w:rsid w:val="003F4C0A"/>
    <w:rsid w:val="003F4FCB"/>
    <w:rsid w:val="003F52A1"/>
    <w:rsid w:val="003F64EE"/>
    <w:rsid w:val="003F708C"/>
    <w:rsid w:val="00400308"/>
    <w:rsid w:val="00401B74"/>
    <w:rsid w:val="00403D99"/>
    <w:rsid w:val="00404584"/>
    <w:rsid w:val="00404C2A"/>
    <w:rsid w:val="004059E3"/>
    <w:rsid w:val="00407A3D"/>
    <w:rsid w:val="004106C0"/>
    <w:rsid w:val="00411EF8"/>
    <w:rsid w:val="00413A3D"/>
    <w:rsid w:val="00414139"/>
    <w:rsid w:val="00414746"/>
    <w:rsid w:val="004156ED"/>
    <w:rsid w:val="004160D5"/>
    <w:rsid w:val="004169A4"/>
    <w:rsid w:val="004221C3"/>
    <w:rsid w:val="00422B8C"/>
    <w:rsid w:val="00422F8F"/>
    <w:rsid w:val="004234BD"/>
    <w:rsid w:val="0042398E"/>
    <w:rsid w:val="00424A0D"/>
    <w:rsid w:val="0042535C"/>
    <w:rsid w:val="00426738"/>
    <w:rsid w:val="00430246"/>
    <w:rsid w:val="004310BB"/>
    <w:rsid w:val="00431620"/>
    <w:rsid w:val="00433DC1"/>
    <w:rsid w:val="0043467B"/>
    <w:rsid w:val="00437EC8"/>
    <w:rsid w:val="00440900"/>
    <w:rsid w:val="004416E8"/>
    <w:rsid w:val="004423CE"/>
    <w:rsid w:val="00442B1B"/>
    <w:rsid w:val="00442CC8"/>
    <w:rsid w:val="0044303E"/>
    <w:rsid w:val="004432C4"/>
    <w:rsid w:val="004443F1"/>
    <w:rsid w:val="004445D4"/>
    <w:rsid w:val="0044538C"/>
    <w:rsid w:val="00445C2F"/>
    <w:rsid w:val="00445D51"/>
    <w:rsid w:val="00445DCE"/>
    <w:rsid w:val="004460F5"/>
    <w:rsid w:val="00450370"/>
    <w:rsid w:val="0045122B"/>
    <w:rsid w:val="00451AA2"/>
    <w:rsid w:val="0045335E"/>
    <w:rsid w:val="00453F49"/>
    <w:rsid w:val="00454BF4"/>
    <w:rsid w:val="00454D24"/>
    <w:rsid w:val="00457976"/>
    <w:rsid w:val="00460B52"/>
    <w:rsid w:val="004616E1"/>
    <w:rsid w:val="004617B6"/>
    <w:rsid w:val="00461A8B"/>
    <w:rsid w:val="00461AD8"/>
    <w:rsid w:val="00462281"/>
    <w:rsid w:val="004622CE"/>
    <w:rsid w:val="00462836"/>
    <w:rsid w:val="004663F8"/>
    <w:rsid w:val="00467A26"/>
    <w:rsid w:val="004702BB"/>
    <w:rsid w:val="004703E4"/>
    <w:rsid w:val="00471347"/>
    <w:rsid w:val="00472934"/>
    <w:rsid w:val="0047300A"/>
    <w:rsid w:val="00473525"/>
    <w:rsid w:val="004735A0"/>
    <w:rsid w:val="00474DDD"/>
    <w:rsid w:val="0047600A"/>
    <w:rsid w:val="00476066"/>
    <w:rsid w:val="00476949"/>
    <w:rsid w:val="004776DD"/>
    <w:rsid w:val="00477FF7"/>
    <w:rsid w:val="00481467"/>
    <w:rsid w:val="0048189C"/>
    <w:rsid w:val="00482219"/>
    <w:rsid w:val="004831B9"/>
    <w:rsid w:val="004844B1"/>
    <w:rsid w:val="004847CA"/>
    <w:rsid w:val="00486DDA"/>
    <w:rsid w:val="00487F34"/>
    <w:rsid w:val="004902B9"/>
    <w:rsid w:val="00491EEC"/>
    <w:rsid w:val="00492B2C"/>
    <w:rsid w:val="004934E6"/>
    <w:rsid w:val="00494884"/>
    <w:rsid w:val="00494E70"/>
    <w:rsid w:val="004952C8"/>
    <w:rsid w:val="0049533C"/>
    <w:rsid w:val="0049560A"/>
    <w:rsid w:val="00495774"/>
    <w:rsid w:val="00495F4A"/>
    <w:rsid w:val="00497071"/>
    <w:rsid w:val="004A031B"/>
    <w:rsid w:val="004A07F7"/>
    <w:rsid w:val="004A1018"/>
    <w:rsid w:val="004A31D9"/>
    <w:rsid w:val="004A467C"/>
    <w:rsid w:val="004A56EC"/>
    <w:rsid w:val="004A5737"/>
    <w:rsid w:val="004A5B4B"/>
    <w:rsid w:val="004A6A88"/>
    <w:rsid w:val="004A7695"/>
    <w:rsid w:val="004A77DB"/>
    <w:rsid w:val="004B377D"/>
    <w:rsid w:val="004B5B11"/>
    <w:rsid w:val="004B699A"/>
    <w:rsid w:val="004C0CA1"/>
    <w:rsid w:val="004C0E69"/>
    <w:rsid w:val="004C2208"/>
    <w:rsid w:val="004C2A5F"/>
    <w:rsid w:val="004C364F"/>
    <w:rsid w:val="004C36EC"/>
    <w:rsid w:val="004C3772"/>
    <w:rsid w:val="004C3C1A"/>
    <w:rsid w:val="004C4104"/>
    <w:rsid w:val="004C4326"/>
    <w:rsid w:val="004C5506"/>
    <w:rsid w:val="004D0355"/>
    <w:rsid w:val="004D05A4"/>
    <w:rsid w:val="004D1B83"/>
    <w:rsid w:val="004D2A7D"/>
    <w:rsid w:val="004D322A"/>
    <w:rsid w:val="004D63A6"/>
    <w:rsid w:val="004D6FD0"/>
    <w:rsid w:val="004E23B4"/>
    <w:rsid w:val="004E2904"/>
    <w:rsid w:val="004E4017"/>
    <w:rsid w:val="004E642F"/>
    <w:rsid w:val="004E6697"/>
    <w:rsid w:val="004E795A"/>
    <w:rsid w:val="004F0A02"/>
    <w:rsid w:val="004F3077"/>
    <w:rsid w:val="004F375F"/>
    <w:rsid w:val="004F4491"/>
    <w:rsid w:val="004F5F72"/>
    <w:rsid w:val="004F627C"/>
    <w:rsid w:val="00500C84"/>
    <w:rsid w:val="00501F9A"/>
    <w:rsid w:val="00503B8B"/>
    <w:rsid w:val="0050511B"/>
    <w:rsid w:val="00505C85"/>
    <w:rsid w:val="00506DD3"/>
    <w:rsid w:val="00507469"/>
    <w:rsid w:val="0051041B"/>
    <w:rsid w:val="00510778"/>
    <w:rsid w:val="00511A5E"/>
    <w:rsid w:val="0051245A"/>
    <w:rsid w:val="00512A85"/>
    <w:rsid w:val="0051336B"/>
    <w:rsid w:val="0051358E"/>
    <w:rsid w:val="005146EF"/>
    <w:rsid w:val="005157F4"/>
    <w:rsid w:val="00516128"/>
    <w:rsid w:val="0051618B"/>
    <w:rsid w:val="005174B2"/>
    <w:rsid w:val="00520680"/>
    <w:rsid w:val="00520869"/>
    <w:rsid w:val="005209B2"/>
    <w:rsid w:val="00522590"/>
    <w:rsid w:val="00530032"/>
    <w:rsid w:val="00530524"/>
    <w:rsid w:val="00530856"/>
    <w:rsid w:val="0053164B"/>
    <w:rsid w:val="0053198F"/>
    <w:rsid w:val="00532886"/>
    <w:rsid w:val="00533D56"/>
    <w:rsid w:val="00534965"/>
    <w:rsid w:val="005354BF"/>
    <w:rsid w:val="00535D24"/>
    <w:rsid w:val="00536905"/>
    <w:rsid w:val="0054029A"/>
    <w:rsid w:val="00540B9F"/>
    <w:rsid w:val="0054253A"/>
    <w:rsid w:val="00543C93"/>
    <w:rsid w:val="00544434"/>
    <w:rsid w:val="0054504A"/>
    <w:rsid w:val="005457A6"/>
    <w:rsid w:val="005469D1"/>
    <w:rsid w:val="00546DF6"/>
    <w:rsid w:val="00550341"/>
    <w:rsid w:val="00550F83"/>
    <w:rsid w:val="00550FDB"/>
    <w:rsid w:val="005515D2"/>
    <w:rsid w:val="00551BB1"/>
    <w:rsid w:val="00552081"/>
    <w:rsid w:val="00552DB6"/>
    <w:rsid w:val="005536D9"/>
    <w:rsid w:val="00554576"/>
    <w:rsid w:val="0055571A"/>
    <w:rsid w:val="0055597F"/>
    <w:rsid w:val="0055606F"/>
    <w:rsid w:val="005569E8"/>
    <w:rsid w:val="00560785"/>
    <w:rsid w:val="00560A4D"/>
    <w:rsid w:val="00562247"/>
    <w:rsid w:val="00562653"/>
    <w:rsid w:val="00564511"/>
    <w:rsid w:val="00570B57"/>
    <w:rsid w:val="00573483"/>
    <w:rsid w:val="00574ED9"/>
    <w:rsid w:val="00577085"/>
    <w:rsid w:val="005822A2"/>
    <w:rsid w:val="005838EA"/>
    <w:rsid w:val="005839D4"/>
    <w:rsid w:val="00584C2E"/>
    <w:rsid w:val="005855D5"/>
    <w:rsid w:val="005872B9"/>
    <w:rsid w:val="00590763"/>
    <w:rsid w:val="005924D0"/>
    <w:rsid w:val="00593991"/>
    <w:rsid w:val="00596AD0"/>
    <w:rsid w:val="005977FB"/>
    <w:rsid w:val="00597981"/>
    <w:rsid w:val="005A1AF0"/>
    <w:rsid w:val="005A1FA2"/>
    <w:rsid w:val="005A5010"/>
    <w:rsid w:val="005A6643"/>
    <w:rsid w:val="005B148F"/>
    <w:rsid w:val="005B3639"/>
    <w:rsid w:val="005B3B3D"/>
    <w:rsid w:val="005B415B"/>
    <w:rsid w:val="005B4B4A"/>
    <w:rsid w:val="005B5433"/>
    <w:rsid w:val="005C02E8"/>
    <w:rsid w:val="005C062C"/>
    <w:rsid w:val="005C1825"/>
    <w:rsid w:val="005C2693"/>
    <w:rsid w:val="005C279A"/>
    <w:rsid w:val="005C2E9E"/>
    <w:rsid w:val="005C2FAF"/>
    <w:rsid w:val="005C5C0A"/>
    <w:rsid w:val="005C6590"/>
    <w:rsid w:val="005C7A76"/>
    <w:rsid w:val="005D0849"/>
    <w:rsid w:val="005D55E2"/>
    <w:rsid w:val="005D5B07"/>
    <w:rsid w:val="005D6A7D"/>
    <w:rsid w:val="005D6BC4"/>
    <w:rsid w:val="005E077E"/>
    <w:rsid w:val="005E2044"/>
    <w:rsid w:val="005E2088"/>
    <w:rsid w:val="005E2DE4"/>
    <w:rsid w:val="005E3E88"/>
    <w:rsid w:val="005E59C2"/>
    <w:rsid w:val="005E5CF1"/>
    <w:rsid w:val="005E5DAE"/>
    <w:rsid w:val="005E65AE"/>
    <w:rsid w:val="005E7580"/>
    <w:rsid w:val="005E774A"/>
    <w:rsid w:val="005E7D2A"/>
    <w:rsid w:val="005F02AD"/>
    <w:rsid w:val="005F0DA8"/>
    <w:rsid w:val="005F24F6"/>
    <w:rsid w:val="005F3EC7"/>
    <w:rsid w:val="005F4847"/>
    <w:rsid w:val="005F599D"/>
    <w:rsid w:val="005F7063"/>
    <w:rsid w:val="00600ED2"/>
    <w:rsid w:val="00601C79"/>
    <w:rsid w:val="00602074"/>
    <w:rsid w:val="00602814"/>
    <w:rsid w:val="00602ABD"/>
    <w:rsid w:val="00602AC2"/>
    <w:rsid w:val="00603109"/>
    <w:rsid w:val="00607017"/>
    <w:rsid w:val="0060708A"/>
    <w:rsid w:val="00607611"/>
    <w:rsid w:val="00610299"/>
    <w:rsid w:val="00612556"/>
    <w:rsid w:val="00612EF2"/>
    <w:rsid w:val="006134D8"/>
    <w:rsid w:val="006136A6"/>
    <w:rsid w:val="00614FBA"/>
    <w:rsid w:val="00615CBC"/>
    <w:rsid w:val="00617A26"/>
    <w:rsid w:val="006226A0"/>
    <w:rsid w:val="006227F9"/>
    <w:rsid w:val="006235B4"/>
    <w:rsid w:val="0062372E"/>
    <w:rsid w:val="006243F0"/>
    <w:rsid w:val="00624828"/>
    <w:rsid w:val="00624A50"/>
    <w:rsid w:val="0062619B"/>
    <w:rsid w:val="00626697"/>
    <w:rsid w:val="006270BA"/>
    <w:rsid w:val="00627A13"/>
    <w:rsid w:val="00627F3A"/>
    <w:rsid w:val="006308F8"/>
    <w:rsid w:val="006336EE"/>
    <w:rsid w:val="00633A44"/>
    <w:rsid w:val="00633B53"/>
    <w:rsid w:val="006344F8"/>
    <w:rsid w:val="006356A0"/>
    <w:rsid w:val="00635B61"/>
    <w:rsid w:val="006369C8"/>
    <w:rsid w:val="00636DC7"/>
    <w:rsid w:val="00642959"/>
    <w:rsid w:val="006435C4"/>
    <w:rsid w:val="00645043"/>
    <w:rsid w:val="006461F9"/>
    <w:rsid w:val="00646574"/>
    <w:rsid w:val="00650DDA"/>
    <w:rsid w:val="00651D47"/>
    <w:rsid w:val="00653DCD"/>
    <w:rsid w:val="00654081"/>
    <w:rsid w:val="00655470"/>
    <w:rsid w:val="006557DC"/>
    <w:rsid w:val="0065602E"/>
    <w:rsid w:val="0066284C"/>
    <w:rsid w:val="00662A1F"/>
    <w:rsid w:val="00663083"/>
    <w:rsid w:val="00663362"/>
    <w:rsid w:val="0066397C"/>
    <w:rsid w:val="00664224"/>
    <w:rsid w:val="00664F92"/>
    <w:rsid w:val="00666C32"/>
    <w:rsid w:val="00671347"/>
    <w:rsid w:val="00671957"/>
    <w:rsid w:val="00672686"/>
    <w:rsid w:val="0067396C"/>
    <w:rsid w:val="00674ECE"/>
    <w:rsid w:val="00674EFB"/>
    <w:rsid w:val="006757BA"/>
    <w:rsid w:val="00676B29"/>
    <w:rsid w:val="00677255"/>
    <w:rsid w:val="00677C02"/>
    <w:rsid w:val="006800E7"/>
    <w:rsid w:val="0068072F"/>
    <w:rsid w:val="0068386E"/>
    <w:rsid w:val="00683AEF"/>
    <w:rsid w:val="00683F88"/>
    <w:rsid w:val="00684026"/>
    <w:rsid w:val="00684047"/>
    <w:rsid w:val="006848BD"/>
    <w:rsid w:val="006849CC"/>
    <w:rsid w:val="00684B71"/>
    <w:rsid w:val="00684DF2"/>
    <w:rsid w:val="006852A9"/>
    <w:rsid w:val="006853D1"/>
    <w:rsid w:val="00685829"/>
    <w:rsid w:val="00685DE0"/>
    <w:rsid w:val="00685F37"/>
    <w:rsid w:val="00693709"/>
    <w:rsid w:val="00694776"/>
    <w:rsid w:val="00694B93"/>
    <w:rsid w:val="00694E3C"/>
    <w:rsid w:val="00695E3D"/>
    <w:rsid w:val="006A00C8"/>
    <w:rsid w:val="006A14F4"/>
    <w:rsid w:val="006A16DC"/>
    <w:rsid w:val="006A261C"/>
    <w:rsid w:val="006A261E"/>
    <w:rsid w:val="006A2DEE"/>
    <w:rsid w:val="006A3AFF"/>
    <w:rsid w:val="006A4B7B"/>
    <w:rsid w:val="006A4DE8"/>
    <w:rsid w:val="006A6BF3"/>
    <w:rsid w:val="006A7242"/>
    <w:rsid w:val="006A72AA"/>
    <w:rsid w:val="006A740E"/>
    <w:rsid w:val="006B078E"/>
    <w:rsid w:val="006B0CFD"/>
    <w:rsid w:val="006B37FD"/>
    <w:rsid w:val="006B3C02"/>
    <w:rsid w:val="006B3CC6"/>
    <w:rsid w:val="006B4304"/>
    <w:rsid w:val="006B4E5C"/>
    <w:rsid w:val="006C305A"/>
    <w:rsid w:val="006C3125"/>
    <w:rsid w:val="006C3502"/>
    <w:rsid w:val="006C4534"/>
    <w:rsid w:val="006C4C09"/>
    <w:rsid w:val="006C4F8D"/>
    <w:rsid w:val="006C6EFD"/>
    <w:rsid w:val="006C7688"/>
    <w:rsid w:val="006D0C1B"/>
    <w:rsid w:val="006D2BEB"/>
    <w:rsid w:val="006D31EB"/>
    <w:rsid w:val="006D3C4B"/>
    <w:rsid w:val="006D4F64"/>
    <w:rsid w:val="006D5C70"/>
    <w:rsid w:val="006D64C0"/>
    <w:rsid w:val="006D659B"/>
    <w:rsid w:val="006D6604"/>
    <w:rsid w:val="006D6621"/>
    <w:rsid w:val="006E21A5"/>
    <w:rsid w:val="006E2502"/>
    <w:rsid w:val="006E251F"/>
    <w:rsid w:val="006E3BE1"/>
    <w:rsid w:val="006E49EF"/>
    <w:rsid w:val="006E6F4E"/>
    <w:rsid w:val="006F03A6"/>
    <w:rsid w:val="006F0F8C"/>
    <w:rsid w:val="006F16D1"/>
    <w:rsid w:val="006F245D"/>
    <w:rsid w:val="006F38FC"/>
    <w:rsid w:val="006F4F84"/>
    <w:rsid w:val="006F70F4"/>
    <w:rsid w:val="006F79CD"/>
    <w:rsid w:val="006F7BE7"/>
    <w:rsid w:val="00702CCF"/>
    <w:rsid w:val="0070429E"/>
    <w:rsid w:val="007061AD"/>
    <w:rsid w:val="00706D95"/>
    <w:rsid w:val="00707BBF"/>
    <w:rsid w:val="0071156B"/>
    <w:rsid w:val="0071187A"/>
    <w:rsid w:val="00711ABC"/>
    <w:rsid w:val="00711DE7"/>
    <w:rsid w:val="007123BF"/>
    <w:rsid w:val="00714260"/>
    <w:rsid w:val="00716A7E"/>
    <w:rsid w:val="007216CA"/>
    <w:rsid w:val="00723102"/>
    <w:rsid w:val="0072413C"/>
    <w:rsid w:val="00724668"/>
    <w:rsid w:val="00724EF2"/>
    <w:rsid w:val="00726126"/>
    <w:rsid w:val="0072620B"/>
    <w:rsid w:val="00726409"/>
    <w:rsid w:val="00727A59"/>
    <w:rsid w:val="007301D4"/>
    <w:rsid w:val="00731577"/>
    <w:rsid w:val="00733F02"/>
    <w:rsid w:val="007341AB"/>
    <w:rsid w:val="007342CE"/>
    <w:rsid w:val="007357C7"/>
    <w:rsid w:val="007360D6"/>
    <w:rsid w:val="007379AE"/>
    <w:rsid w:val="00737A36"/>
    <w:rsid w:val="00740535"/>
    <w:rsid w:val="00740615"/>
    <w:rsid w:val="00740638"/>
    <w:rsid w:val="00741CAB"/>
    <w:rsid w:val="00742E52"/>
    <w:rsid w:val="007431FC"/>
    <w:rsid w:val="007433E6"/>
    <w:rsid w:val="0074411E"/>
    <w:rsid w:val="00744845"/>
    <w:rsid w:val="00744950"/>
    <w:rsid w:val="0074578A"/>
    <w:rsid w:val="00746191"/>
    <w:rsid w:val="0074633A"/>
    <w:rsid w:val="00747011"/>
    <w:rsid w:val="007504BD"/>
    <w:rsid w:val="00750C8D"/>
    <w:rsid w:val="00750DEB"/>
    <w:rsid w:val="0075144D"/>
    <w:rsid w:val="00753311"/>
    <w:rsid w:val="00753B4B"/>
    <w:rsid w:val="00753CA1"/>
    <w:rsid w:val="00754C06"/>
    <w:rsid w:val="00755585"/>
    <w:rsid w:val="0075689F"/>
    <w:rsid w:val="00757F69"/>
    <w:rsid w:val="00760204"/>
    <w:rsid w:val="00761A91"/>
    <w:rsid w:val="0076216E"/>
    <w:rsid w:val="00762367"/>
    <w:rsid w:val="007629B7"/>
    <w:rsid w:val="00763B5A"/>
    <w:rsid w:val="007640B4"/>
    <w:rsid w:val="0076466A"/>
    <w:rsid w:val="0076519D"/>
    <w:rsid w:val="00765EC5"/>
    <w:rsid w:val="00766923"/>
    <w:rsid w:val="00766A6E"/>
    <w:rsid w:val="00767CC8"/>
    <w:rsid w:val="00771178"/>
    <w:rsid w:val="0077172B"/>
    <w:rsid w:val="00771967"/>
    <w:rsid w:val="0077236C"/>
    <w:rsid w:val="00772D0D"/>
    <w:rsid w:val="007741A1"/>
    <w:rsid w:val="00774DA8"/>
    <w:rsid w:val="00775353"/>
    <w:rsid w:val="00775EA4"/>
    <w:rsid w:val="007768CD"/>
    <w:rsid w:val="00777942"/>
    <w:rsid w:val="00780E4C"/>
    <w:rsid w:val="00781B96"/>
    <w:rsid w:val="00781F1E"/>
    <w:rsid w:val="007821FF"/>
    <w:rsid w:val="00784451"/>
    <w:rsid w:val="007846A0"/>
    <w:rsid w:val="0078499B"/>
    <w:rsid w:val="007867E5"/>
    <w:rsid w:val="00787E30"/>
    <w:rsid w:val="00790583"/>
    <w:rsid w:val="007919EE"/>
    <w:rsid w:val="00791ACC"/>
    <w:rsid w:val="0079223F"/>
    <w:rsid w:val="007923DE"/>
    <w:rsid w:val="00792C80"/>
    <w:rsid w:val="00794D81"/>
    <w:rsid w:val="007961A3"/>
    <w:rsid w:val="007A06C2"/>
    <w:rsid w:val="007A070B"/>
    <w:rsid w:val="007A0C81"/>
    <w:rsid w:val="007A1013"/>
    <w:rsid w:val="007A10E9"/>
    <w:rsid w:val="007A13D1"/>
    <w:rsid w:val="007A19D9"/>
    <w:rsid w:val="007A19EF"/>
    <w:rsid w:val="007A2C63"/>
    <w:rsid w:val="007A3C19"/>
    <w:rsid w:val="007A4B12"/>
    <w:rsid w:val="007A63AD"/>
    <w:rsid w:val="007A665D"/>
    <w:rsid w:val="007B0ED6"/>
    <w:rsid w:val="007B18E1"/>
    <w:rsid w:val="007B448C"/>
    <w:rsid w:val="007B52AF"/>
    <w:rsid w:val="007B548D"/>
    <w:rsid w:val="007B67FB"/>
    <w:rsid w:val="007B727D"/>
    <w:rsid w:val="007C0B8F"/>
    <w:rsid w:val="007C253A"/>
    <w:rsid w:val="007C4EE4"/>
    <w:rsid w:val="007C5425"/>
    <w:rsid w:val="007C55F4"/>
    <w:rsid w:val="007D2555"/>
    <w:rsid w:val="007D2736"/>
    <w:rsid w:val="007D27C0"/>
    <w:rsid w:val="007D3208"/>
    <w:rsid w:val="007D5B2D"/>
    <w:rsid w:val="007D5C01"/>
    <w:rsid w:val="007D6010"/>
    <w:rsid w:val="007D602C"/>
    <w:rsid w:val="007D7D6C"/>
    <w:rsid w:val="007E3F5C"/>
    <w:rsid w:val="007E42FF"/>
    <w:rsid w:val="007E48FA"/>
    <w:rsid w:val="007E51AB"/>
    <w:rsid w:val="007E5D35"/>
    <w:rsid w:val="007E69F8"/>
    <w:rsid w:val="007F0DF0"/>
    <w:rsid w:val="007F26BF"/>
    <w:rsid w:val="007F3D05"/>
    <w:rsid w:val="007F563B"/>
    <w:rsid w:val="007F5B0B"/>
    <w:rsid w:val="007F5CAA"/>
    <w:rsid w:val="00800261"/>
    <w:rsid w:val="008014AA"/>
    <w:rsid w:val="0080283A"/>
    <w:rsid w:val="00803D70"/>
    <w:rsid w:val="00804507"/>
    <w:rsid w:val="00805C6D"/>
    <w:rsid w:val="00807BFB"/>
    <w:rsid w:val="00811BCB"/>
    <w:rsid w:val="00812585"/>
    <w:rsid w:val="008135D4"/>
    <w:rsid w:val="00816201"/>
    <w:rsid w:val="00816697"/>
    <w:rsid w:val="0082409A"/>
    <w:rsid w:val="008241BE"/>
    <w:rsid w:val="00824C3D"/>
    <w:rsid w:val="00824E0A"/>
    <w:rsid w:val="00826D1B"/>
    <w:rsid w:val="0082765E"/>
    <w:rsid w:val="00827DAF"/>
    <w:rsid w:val="00830E3C"/>
    <w:rsid w:val="00832685"/>
    <w:rsid w:val="00834C92"/>
    <w:rsid w:val="00840E14"/>
    <w:rsid w:val="008455A1"/>
    <w:rsid w:val="00845F9A"/>
    <w:rsid w:val="008476DA"/>
    <w:rsid w:val="00850899"/>
    <w:rsid w:val="008520DF"/>
    <w:rsid w:val="00853926"/>
    <w:rsid w:val="0085409A"/>
    <w:rsid w:val="00854D2D"/>
    <w:rsid w:val="00854EEB"/>
    <w:rsid w:val="008568EC"/>
    <w:rsid w:val="00857AFE"/>
    <w:rsid w:val="00860D41"/>
    <w:rsid w:val="008617AB"/>
    <w:rsid w:val="00862E16"/>
    <w:rsid w:val="00862FDF"/>
    <w:rsid w:val="00864C70"/>
    <w:rsid w:val="00864DAB"/>
    <w:rsid w:val="00865B0A"/>
    <w:rsid w:val="0087228C"/>
    <w:rsid w:val="00872E8E"/>
    <w:rsid w:val="00873257"/>
    <w:rsid w:val="0087344E"/>
    <w:rsid w:val="00873A32"/>
    <w:rsid w:val="00874CF1"/>
    <w:rsid w:val="00875487"/>
    <w:rsid w:val="00875600"/>
    <w:rsid w:val="0087693E"/>
    <w:rsid w:val="00882113"/>
    <w:rsid w:val="00884E36"/>
    <w:rsid w:val="00885464"/>
    <w:rsid w:val="00887371"/>
    <w:rsid w:val="00887C95"/>
    <w:rsid w:val="00891957"/>
    <w:rsid w:val="00893A90"/>
    <w:rsid w:val="00895CF2"/>
    <w:rsid w:val="00897F51"/>
    <w:rsid w:val="008A2A85"/>
    <w:rsid w:val="008A2B5F"/>
    <w:rsid w:val="008A2BC4"/>
    <w:rsid w:val="008A34B4"/>
    <w:rsid w:val="008A3FB4"/>
    <w:rsid w:val="008A525F"/>
    <w:rsid w:val="008A6B22"/>
    <w:rsid w:val="008A7C7F"/>
    <w:rsid w:val="008B0B27"/>
    <w:rsid w:val="008B1A89"/>
    <w:rsid w:val="008B3621"/>
    <w:rsid w:val="008B3C69"/>
    <w:rsid w:val="008B43DD"/>
    <w:rsid w:val="008B4EE4"/>
    <w:rsid w:val="008B5A13"/>
    <w:rsid w:val="008B5C99"/>
    <w:rsid w:val="008B5CDD"/>
    <w:rsid w:val="008B6487"/>
    <w:rsid w:val="008B64E1"/>
    <w:rsid w:val="008C0718"/>
    <w:rsid w:val="008C0D05"/>
    <w:rsid w:val="008C0D08"/>
    <w:rsid w:val="008C1220"/>
    <w:rsid w:val="008C18AC"/>
    <w:rsid w:val="008C6356"/>
    <w:rsid w:val="008C6E9A"/>
    <w:rsid w:val="008C7CC7"/>
    <w:rsid w:val="008D0E7D"/>
    <w:rsid w:val="008D1FB0"/>
    <w:rsid w:val="008D21DA"/>
    <w:rsid w:val="008D2F50"/>
    <w:rsid w:val="008D4385"/>
    <w:rsid w:val="008D5277"/>
    <w:rsid w:val="008D54EA"/>
    <w:rsid w:val="008D56A7"/>
    <w:rsid w:val="008D5C49"/>
    <w:rsid w:val="008D5CFB"/>
    <w:rsid w:val="008D5F8D"/>
    <w:rsid w:val="008D61DF"/>
    <w:rsid w:val="008D6586"/>
    <w:rsid w:val="008D7667"/>
    <w:rsid w:val="008D767D"/>
    <w:rsid w:val="008D7C1E"/>
    <w:rsid w:val="008D7CDE"/>
    <w:rsid w:val="008E180B"/>
    <w:rsid w:val="008E1E02"/>
    <w:rsid w:val="008E1E95"/>
    <w:rsid w:val="008E30C1"/>
    <w:rsid w:val="008E36F5"/>
    <w:rsid w:val="008F0A0E"/>
    <w:rsid w:val="008F11AB"/>
    <w:rsid w:val="008F33BF"/>
    <w:rsid w:val="008F354E"/>
    <w:rsid w:val="008F37B6"/>
    <w:rsid w:val="008F520E"/>
    <w:rsid w:val="008F5599"/>
    <w:rsid w:val="008F58A7"/>
    <w:rsid w:val="008F7A48"/>
    <w:rsid w:val="008F7AB3"/>
    <w:rsid w:val="00901FCE"/>
    <w:rsid w:val="009023D0"/>
    <w:rsid w:val="009024A0"/>
    <w:rsid w:val="00902A4A"/>
    <w:rsid w:val="00902C90"/>
    <w:rsid w:val="009030BE"/>
    <w:rsid w:val="00905D9C"/>
    <w:rsid w:val="00905DF6"/>
    <w:rsid w:val="00906094"/>
    <w:rsid w:val="00906484"/>
    <w:rsid w:val="009078E6"/>
    <w:rsid w:val="0091095C"/>
    <w:rsid w:val="00910C4C"/>
    <w:rsid w:val="00911147"/>
    <w:rsid w:val="00911784"/>
    <w:rsid w:val="009117B0"/>
    <w:rsid w:val="00912CE5"/>
    <w:rsid w:val="00914FC3"/>
    <w:rsid w:val="00916C93"/>
    <w:rsid w:val="00917EB6"/>
    <w:rsid w:val="009207CC"/>
    <w:rsid w:val="00920944"/>
    <w:rsid w:val="00920A7B"/>
    <w:rsid w:val="00921966"/>
    <w:rsid w:val="00921C86"/>
    <w:rsid w:val="00926A77"/>
    <w:rsid w:val="00927148"/>
    <w:rsid w:val="00927C76"/>
    <w:rsid w:val="009306FA"/>
    <w:rsid w:val="00931C6C"/>
    <w:rsid w:val="00933534"/>
    <w:rsid w:val="009353AC"/>
    <w:rsid w:val="00936A7B"/>
    <w:rsid w:val="00940206"/>
    <w:rsid w:val="00942BF3"/>
    <w:rsid w:val="009430BC"/>
    <w:rsid w:val="009459FF"/>
    <w:rsid w:val="00946B27"/>
    <w:rsid w:val="00946D76"/>
    <w:rsid w:val="009475C3"/>
    <w:rsid w:val="00947986"/>
    <w:rsid w:val="009505D1"/>
    <w:rsid w:val="00950826"/>
    <w:rsid w:val="009508E9"/>
    <w:rsid w:val="00950EA7"/>
    <w:rsid w:val="0095186A"/>
    <w:rsid w:val="00952CBF"/>
    <w:rsid w:val="00954277"/>
    <w:rsid w:val="009558D8"/>
    <w:rsid w:val="00956955"/>
    <w:rsid w:val="00957B9E"/>
    <w:rsid w:val="009612C8"/>
    <w:rsid w:val="009629D0"/>
    <w:rsid w:val="00962F58"/>
    <w:rsid w:val="0096339A"/>
    <w:rsid w:val="009653EF"/>
    <w:rsid w:val="009657BA"/>
    <w:rsid w:val="00966024"/>
    <w:rsid w:val="009669A4"/>
    <w:rsid w:val="00966BCE"/>
    <w:rsid w:val="0096737F"/>
    <w:rsid w:val="0096765F"/>
    <w:rsid w:val="00967757"/>
    <w:rsid w:val="009678B0"/>
    <w:rsid w:val="0097040B"/>
    <w:rsid w:val="009706D5"/>
    <w:rsid w:val="0097114A"/>
    <w:rsid w:val="00971F86"/>
    <w:rsid w:val="009726CF"/>
    <w:rsid w:val="00972804"/>
    <w:rsid w:val="009738BE"/>
    <w:rsid w:val="00973F99"/>
    <w:rsid w:val="00975C6C"/>
    <w:rsid w:val="009767B3"/>
    <w:rsid w:val="00976927"/>
    <w:rsid w:val="00976B57"/>
    <w:rsid w:val="00977176"/>
    <w:rsid w:val="00977B55"/>
    <w:rsid w:val="009801C5"/>
    <w:rsid w:val="00980DA1"/>
    <w:rsid w:val="009814F9"/>
    <w:rsid w:val="009822C6"/>
    <w:rsid w:val="00982315"/>
    <w:rsid w:val="0098275E"/>
    <w:rsid w:val="009831B8"/>
    <w:rsid w:val="0098405D"/>
    <w:rsid w:val="00984523"/>
    <w:rsid w:val="00985C0A"/>
    <w:rsid w:val="009879F5"/>
    <w:rsid w:val="009906D1"/>
    <w:rsid w:val="0099148E"/>
    <w:rsid w:val="00992EC8"/>
    <w:rsid w:val="00993741"/>
    <w:rsid w:val="00993E5D"/>
    <w:rsid w:val="0099495F"/>
    <w:rsid w:val="009950E6"/>
    <w:rsid w:val="00995127"/>
    <w:rsid w:val="00996578"/>
    <w:rsid w:val="00996C9D"/>
    <w:rsid w:val="00997A14"/>
    <w:rsid w:val="009A27D1"/>
    <w:rsid w:val="009A2BB0"/>
    <w:rsid w:val="009A37E7"/>
    <w:rsid w:val="009A3D2A"/>
    <w:rsid w:val="009A4622"/>
    <w:rsid w:val="009A53F0"/>
    <w:rsid w:val="009A598E"/>
    <w:rsid w:val="009B07E8"/>
    <w:rsid w:val="009B1BE4"/>
    <w:rsid w:val="009B29E3"/>
    <w:rsid w:val="009B6657"/>
    <w:rsid w:val="009B70FF"/>
    <w:rsid w:val="009C06A3"/>
    <w:rsid w:val="009C19DD"/>
    <w:rsid w:val="009C2A5A"/>
    <w:rsid w:val="009C4076"/>
    <w:rsid w:val="009C4294"/>
    <w:rsid w:val="009C5BBC"/>
    <w:rsid w:val="009C5E19"/>
    <w:rsid w:val="009D0245"/>
    <w:rsid w:val="009D3785"/>
    <w:rsid w:val="009D4B97"/>
    <w:rsid w:val="009D4E41"/>
    <w:rsid w:val="009D5018"/>
    <w:rsid w:val="009D64A6"/>
    <w:rsid w:val="009D66D9"/>
    <w:rsid w:val="009D6EFC"/>
    <w:rsid w:val="009E13C8"/>
    <w:rsid w:val="009E2927"/>
    <w:rsid w:val="009E4746"/>
    <w:rsid w:val="009E4BF4"/>
    <w:rsid w:val="009E5ECC"/>
    <w:rsid w:val="009E660C"/>
    <w:rsid w:val="009E6903"/>
    <w:rsid w:val="009E6A70"/>
    <w:rsid w:val="009E6D0D"/>
    <w:rsid w:val="009E7300"/>
    <w:rsid w:val="009E7B96"/>
    <w:rsid w:val="009F2AE7"/>
    <w:rsid w:val="009F4419"/>
    <w:rsid w:val="009F607D"/>
    <w:rsid w:val="009F75DE"/>
    <w:rsid w:val="00A0111A"/>
    <w:rsid w:val="00A01702"/>
    <w:rsid w:val="00A03D67"/>
    <w:rsid w:val="00A03D78"/>
    <w:rsid w:val="00A05A27"/>
    <w:rsid w:val="00A05F7D"/>
    <w:rsid w:val="00A06C0D"/>
    <w:rsid w:val="00A07FB3"/>
    <w:rsid w:val="00A10B35"/>
    <w:rsid w:val="00A11B17"/>
    <w:rsid w:val="00A11E43"/>
    <w:rsid w:val="00A13745"/>
    <w:rsid w:val="00A138C8"/>
    <w:rsid w:val="00A148D0"/>
    <w:rsid w:val="00A17081"/>
    <w:rsid w:val="00A170F2"/>
    <w:rsid w:val="00A17AF2"/>
    <w:rsid w:val="00A20661"/>
    <w:rsid w:val="00A20CBB"/>
    <w:rsid w:val="00A21BE1"/>
    <w:rsid w:val="00A2406D"/>
    <w:rsid w:val="00A24383"/>
    <w:rsid w:val="00A27006"/>
    <w:rsid w:val="00A27800"/>
    <w:rsid w:val="00A27D80"/>
    <w:rsid w:val="00A326DD"/>
    <w:rsid w:val="00A335E4"/>
    <w:rsid w:val="00A3381A"/>
    <w:rsid w:val="00A370D5"/>
    <w:rsid w:val="00A37D65"/>
    <w:rsid w:val="00A40BA0"/>
    <w:rsid w:val="00A41F89"/>
    <w:rsid w:val="00A43286"/>
    <w:rsid w:val="00A43312"/>
    <w:rsid w:val="00A453F1"/>
    <w:rsid w:val="00A45A34"/>
    <w:rsid w:val="00A45B88"/>
    <w:rsid w:val="00A45FA1"/>
    <w:rsid w:val="00A4602D"/>
    <w:rsid w:val="00A503C9"/>
    <w:rsid w:val="00A50A93"/>
    <w:rsid w:val="00A50CD3"/>
    <w:rsid w:val="00A51DF5"/>
    <w:rsid w:val="00A51F18"/>
    <w:rsid w:val="00A5230D"/>
    <w:rsid w:val="00A528D8"/>
    <w:rsid w:val="00A53952"/>
    <w:rsid w:val="00A53ABD"/>
    <w:rsid w:val="00A547DD"/>
    <w:rsid w:val="00A553D2"/>
    <w:rsid w:val="00A5577D"/>
    <w:rsid w:val="00A55A25"/>
    <w:rsid w:val="00A6043E"/>
    <w:rsid w:val="00A627CA"/>
    <w:rsid w:val="00A632FA"/>
    <w:rsid w:val="00A639D0"/>
    <w:rsid w:val="00A65C13"/>
    <w:rsid w:val="00A65DA7"/>
    <w:rsid w:val="00A65FED"/>
    <w:rsid w:val="00A66BAB"/>
    <w:rsid w:val="00A6755D"/>
    <w:rsid w:val="00A71C9C"/>
    <w:rsid w:val="00A72A2E"/>
    <w:rsid w:val="00A72AEB"/>
    <w:rsid w:val="00A72C0F"/>
    <w:rsid w:val="00A75ABC"/>
    <w:rsid w:val="00A76486"/>
    <w:rsid w:val="00A809EB"/>
    <w:rsid w:val="00A80FD3"/>
    <w:rsid w:val="00A814BF"/>
    <w:rsid w:val="00A82D56"/>
    <w:rsid w:val="00A835F3"/>
    <w:rsid w:val="00A8420D"/>
    <w:rsid w:val="00A927C7"/>
    <w:rsid w:val="00A92D79"/>
    <w:rsid w:val="00A9442D"/>
    <w:rsid w:val="00A957AF"/>
    <w:rsid w:val="00AA088B"/>
    <w:rsid w:val="00AA2654"/>
    <w:rsid w:val="00AA277D"/>
    <w:rsid w:val="00AA3A55"/>
    <w:rsid w:val="00AA3ABC"/>
    <w:rsid w:val="00AA3B9E"/>
    <w:rsid w:val="00AA6A1B"/>
    <w:rsid w:val="00AA6C48"/>
    <w:rsid w:val="00AA78AD"/>
    <w:rsid w:val="00AB1523"/>
    <w:rsid w:val="00AB188B"/>
    <w:rsid w:val="00AB1C56"/>
    <w:rsid w:val="00AB34E8"/>
    <w:rsid w:val="00AB45FB"/>
    <w:rsid w:val="00AB71DA"/>
    <w:rsid w:val="00AC17AE"/>
    <w:rsid w:val="00AC346F"/>
    <w:rsid w:val="00AC3CC4"/>
    <w:rsid w:val="00AC54CC"/>
    <w:rsid w:val="00AC5E55"/>
    <w:rsid w:val="00AC69C8"/>
    <w:rsid w:val="00AC72C0"/>
    <w:rsid w:val="00AD00AA"/>
    <w:rsid w:val="00AD3C1C"/>
    <w:rsid w:val="00AD6D27"/>
    <w:rsid w:val="00AD7A45"/>
    <w:rsid w:val="00AD7F5F"/>
    <w:rsid w:val="00AE07CD"/>
    <w:rsid w:val="00AE0811"/>
    <w:rsid w:val="00AE08B5"/>
    <w:rsid w:val="00AE2B73"/>
    <w:rsid w:val="00AE645D"/>
    <w:rsid w:val="00AE70BF"/>
    <w:rsid w:val="00AE76A4"/>
    <w:rsid w:val="00AF0273"/>
    <w:rsid w:val="00AF0932"/>
    <w:rsid w:val="00AF1211"/>
    <w:rsid w:val="00AF1407"/>
    <w:rsid w:val="00AF1FF2"/>
    <w:rsid w:val="00AF2F71"/>
    <w:rsid w:val="00AF3A5D"/>
    <w:rsid w:val="00AF3DE8"/>
    <w:rsid w:val="00AF4431"/>
    <w:rsid w:val="00AF461E"/>
    <w:rsid w:val="00AF5FA5"/>
    <w:rsid w:val="00AF6D07"/>
    <w:rsid w:val="00AF7786"/>
    <w:rsid w:val="00AF7A13"/>
    <w:rsid w:val="00B01EC8"/>
    <w:rsid w:val="00B03016"/>
    <w:rsid w:val="00B03C24"/>
    <w:rsid w:val="00B04941"/>
    <w:rsid w:val="00B04CB2"/>
    <w:rsid w:val="00B06329"/>
    <w:rsid w:val="00B072A2"/>
    <w:rsid w:val="00B129D0"/>
    <w:rsid w:val="00B12A91"/>
    <w:rsid w:val="00B13E0F"/>
    <w:rsid w:val="00B14232"/>
    <w:rsid w:val="00B14FA0"/>
    <w:rsid w:val="00B153A1"/>
    <w:rsid w:val="00B153D1"/>
    <w:rsid w:val="00B15815"/>
    <w:rsid w:val="00B15D05"/>
    <w:rsid w:val="00B17EF3"/>
    <w:rsid w:val="00B2002D"/>
    <w:rsid w:val="00B20A8B"/>
    <w:rsid w:val="00B20D51"/>
    <w:rsid w:val="00B2121B"/>
    <w:rsid w:val="00B213B3"/>
    <w:rsid w:val="00B2218C"/>
    <w:rsid w:val="00B222C3"/>
    <w:rsid w:val="00B2582F"/>
    <w:rsid w:val="00B26418"/>
    <w:rsid w:val="00B30358"/>
    <w:rsid w:val="00B30523"/>
    <w:rsid w:val="00B31916"/>
    <w:rsid w:val="00B338F1"/>
    <w:rsid w:val="00B342A5"/>
    <w:rsid w:val="00B34682"/>
    <w:rsid w:val="00B35B57"/>
    <w:rsid w:val="00B35E95"/>
    <w:rsid w:val="00B4065B"/>
    <w:rsid w:val="00B40CF7"/>
    <w:rsid w:val="00B413E3"/>
    <w:rsid w:val="00B41DDF"/>
    <w:rsid w:val="00B433E4"/>
    <w:rsid w:val="00B43EAC"/>
    <w:rsid w:val="00B43F2A"/>
    <w:rsid w:val="00B462FC"/>
    <w:rsid w:val="00B50EFF"/>
    <w:rsid w:val="00B5225E"/>
    <w:rsid w:val="00B52871"/>
    <w:rsid w:val="00B528C8"/>
    <w:rsid w:val="00B54A0F"/>
    <w:rsid w:val="00B54C6C"/>
    <w:rsid w:val="00B55488"/>
    <w:rsid w:val="00B555D2"/>
    <w:rsid w:val="00B5602C"/>
    <w:rsid w:val="00B56F92"/>
    <w:rsid w:val="00B6296D"/>
    <w:rsid w:val="00B63E05"/>
    <w:rsid w:val="00B64117"/>
    <w:rsid w:val="00B65488"/>
    <w:rsid w:val="00B709BC"/>
    <w:rsid w:val="00B7268E"/>
    <w:rsid w:val="00B73845"/>
    <w:rsid w:val="00B73F2F"/>
    <w:rsid w:val="00B7619A"/>
    <w:rsid w:val="00B76C0E"/>
    <w:rsid w:val="00B7787B"/>
    <w:rsid w:val="00B77F91"/>
    <w:rsid w:val="00B77FA6"/>
    <w:rsid w:val="00B8129E"/>
    <w:rsid w:val="00B8232C"/>
    <w:rsid w:val="00B8290E"/>
    <w:rsid w:val="00B82A85"/>
    <w:rsid w:val="00B832F8"/>
    <w:rsid w:val="00B835C1"/>
    <w:rsid w:val="00B84061"/>
    <w:rsid w:val="00B8434A"/>
    <w:rsid w:val="00B849E7"/>
    <w:rsid w:val="00B8529C"/>
    <w:rsid w:val="00B85547"/>
    <w:rsid w:val="00B85985"/>
    <w:rsid w:val="00B85AF0"/>
    <w:rsid w:val="00B87C03"/>
    <w:rsid w:val="00B90BCD"/>
    <w:rsid w:val="00B9340A"/>
    <w:rsid w:val="00B94118"/>
    <w:rsid w:val="00B9489B"/>
    <w:rsid w:val="00B97EBF"/>
    <w:rsid w:val="00BA06EB"/>
    <w:rsid w:val="00BA16F7"/>
    <w:rsid w:val="00BA22E1"/>
    <w:rsid w:val="00BA5AB2"/>
    <w:rsid w:val="00BB02EC"/>
    <w:rsid w:val="00BB0427"/>
    <w:rsid w:val="00BB0A77"/>
    <w:rsid w:val="00BB0CA9"/>
    <w:rsid w:val="00BB163C"/>
    <w:rsid w:val="00BB2C6E"/>
    <w:rsid w:val="00BB4DA2"/>
    <w:rsid w:val="00BB616A"/>
    <w:rsid w:val="00BB7412"/>
    <w:rsid w:val="00BB7783"/>
    <w:rsid w:val="00BB7D32"/>
    <w:rsid w:val="00BB7DD8"/>
    <w:rsid w:val="00BC06ED"/>
    <w:rsid w:val="00BC081C"/>
    <w:rsid w:val="00BC0CEE"/>
    <w:rsid w:val="00BC473D"/>
    <w:rsid w:val="00BC556D"/>
    <w:rsid w:val="00BD18E3"/>
    <w:rsid w:val="00BD3257"/>
    <w:rsid w:val="00BD4149"/>
    <w:rsid w:val="00BD48A4"/>
    <w:rsid w:val="00BD4FF4"/>
    <w:rsid w:val="00BD5D63"/>
    <w:rsid w:val="00BD7611"/>
    <w:rsid w:val="00BD7EE9"/>
    <w:rsid w:val="00BE080B"/>
    <w:rsid w:val="00BE1864"/>
    <w:rsid w:val="00BE2377"/>
    <w:rsid w:val="00BE4966"/>
    <w:rsid w:val="00BE6706"/>
    <w:rsid w:val="00BE710A"/>
    <w:rsid w:val="00BE7492"/>
    <w:rsid w:val="00BE7B34"/>
    <w:rsid w:val="00BF0E60"/>
    <w:rsid w:val="00BF0ED8"/>
    <w:rsid w:val="00BF1CC0"/>
    <w:rsid w:val="00BF24C4"/>
    <w:rsid w:val="00BF366D"/>
    <w:rsid w:val="00BF3DEF"/>
    <w:rsid w:val="00BF4DC4"/>
    <w:rsid w:val="00BF52F7"/>
    <w:rsid w:val="00BF6335"/>
    <w:rsid w:val="00BF6A19"/>
    <w:rsid w:val="00BF6EB4"/>
    <w:rsid w:val="00BF7149"/>
    <w:rsid w:val="00BF748F"/>
    <w:rsid w:val="00C00F63"/>
    <w:rsid w:val="00C01018"/>
    <w:rsid w:val="00C05522"/>
    <w:rsid w:val="00C06135"/>
    <w:rsid w:val="00C07EF2"/>
    <w:rsid w:val="00C10197"/>
    <w:rsid w:val="00C1064E"/>
    <w:rsid w:val="00C10EED"/>
    <w:rsid w:val="00C11358"/>
    <w:rsid w:val="00C11F0C"/>
    <w:rsid w:val="00C12E12"/>
    <w:rsid w:val="00C12FA0"/>
    <w:rsid w:val="00C133FF"/>
    <w:rsid w:val="00C14280"/>
    <w:rsid w:val="00C1454C"/>
    <w:rsid w:val="00C20695"/>
    <w:rsid w:val="00C206E3"/>
    <w:rsid w:val="00C20839"/>
    <w:rsid w:val="00C208D9"/>
    <w:rsid w:val="00C21185"/>
    <w:rsid w:val="00C216FF"/>
    <w:rsid w:val="00C22BA3"/>
    <w:rsid w:val="00C22BC7"/>
    <w:rsid w:val="00C2455B"/>
    <w:rsid w:val="00C26036"/>
    <w:rsid w:val="00C2605F"/>
    <w:rsid w:val="00C272AB"/>
    <w:rsid w:val="00C317E8"/>
    <w:rsid w:val="00C317E9"/>
    <w:rsid w:val="00C31DCF"/>
    <w:rsid w:val="00C31EEE"/>
    <w:rsid w:val="00C32053"/>
    <w:rsid w:val="00C323E8"/>
    <w:rsid w:val="00C357B0"/>
    <w:rsid w:val="00C37C58"/>
    <w:rsid w:val="00C400A4"/>
    <w:rsid w:val="00C4076A"/>
    <w:rsid w:val="00C40829"/>
    <w:rsid w:val="00C40F67"/>
    <w:rsid w:val="00C456E0"/>
    <w:rsid w:val="00C45D24"/>
    <w:rsid w:val="00C45F76"/>
    <w:rsid w:val="00C46F0B"/>
    <w:rsid w:val="00C50008"/>
    <w:rsid w:val="00C501A3"/>
    <w:rsid w:val="00C50288"/>
    <w:rsid w:val="00C5082B"/>
    <w:rsid w:val="00C50D0F"/>
    <w:rsid w:val="00C5159B"/>
    <w:rsid w:val="00C529C6"/>
    <w:rsid w:val="00C53C65"/>
    <w:rsid w:val="00C56780"/>
    <w:rsid w:val="00C56D1E"/>
    <w:rsid w:val="00C602CD"/>
    <w:rsid w:val="00C606F7"/>
    <w:rsid w:val="00C60D0E"/>
    <w:rsid w:val="00C6273F"/>
    <w:rsid w:val="00C63042"/>
    <w:rsid w:val="00C6458D"/>
    <w:rsid w:val="00C654E6"/>
    <w:rsid w:val="00C66297"/>
    <w:rsid w:val="00C700E3"/>
    <w:rsid w:val="00C71655"/>
    <w:rsid w:val="00C7287A"/>
    <w:rsid w:val="00C730E3"/>
    <w:rsid w:val="00C73DCB"/>
    <w:rsid w:val="00C73FFA"/>
    <w:rsid w:val="00C74293"/>
    <w:rsid w:val="00C75881"/>
    <w:rsid w:val="00C75FF1"/>
    <w:rsid w:val="00C76532"/>
    <w:rsid w:val="00C768E3"/>
    <w:rsid w:val="00C76F8D"/>
    <w:rsid w:val="00C831C4"/>
    <w:rsid w:val="00C8334E"/>
    <w:rsid w:val="00C8338D"/>
    <w:rsid w:val="00C83C3B"/>
    <w:rsid w:val="00C8772B"/>
    <w:rsid w:val="00C92CF9"/>
    <w:rsid w:val="00C93123"/>
    <w:rsid w:val="00C93231"/>
    <w:rsid w:val="00C95216"/>
    <w:rsid w:val="00C966F8"/>
    <w:rsid w:val="00CA03F1"/>
    <w:rsid w:val="00CA0544"/>
    <w:rsid w:val="00CA0854"/>
    <w:rsid w:val="00CA1693"/>
    <w:rsid w:val="00CA29E5"/>
    <w:rsid w:val="00CA2B3A"/>
    <w:rsid w:val="00CA374D"/>
    <w:rsid w:val="00CA440F"/>
    <w:rsid w:val="00CA5496"/>
    <w:rsid w:val="00CA5BFA"/>
    <w:rsid w:val="00CA5BFC"/>
    <w:rsid w:val="00CA5CD3"/>
    <w:rsid w:val="00CA6FA4"/>
    <w:rsid w:val="00CA7F30"/>
    <w:rsid w:val="00CB0639"/>
    <w:rsid w:val="00CB070C"/>
    <w:rsid w:val="00CB0BD0"/>
    <w:rsid w:val="00CB42D5"/>
    <w:rsid w:val="00CB4A42"/>
    <w:rsid w:val="00CB54F7"/>
    <w:rsid w:val="00CB5A77"/>
    <w:rsid w:val="00CB6643"/>
    <w:rsid w:val="00CB6C8B"/>
    <w:rsid w:val="00CC115F"/>
    <w:rsid w:val="00CC2CA5"/>
    <w:rsid w:val="00CC48EE"/>
    <w:rsid w:val="00CC5256"/>
    <w:rsid w:val="00CC5B16"/>
    <w:rsid w:val="00CC5C9A"/>
    <w:rsid w:val="00CC7187"/>
    <w:rsid w:val="00CC736E"/>
    <w:rsid w:val="00CD04F5"/>
    <w:rsid w:val="00CD1928"/>
    <w:rsid w:val="00CD31D1"/>
    <w:rsid w:val="00CD3468"/>
    <w:rsid w:val="00CD3990"/>
    <w:rsid w:val="00CD4AE4"/>
    <w:rsid w:val="00CD64C7"/>
    <w:rsid w:val="00CE0B99"/>
    <w:rsid w:val="00CE26E0"/>
    <w:rsid w:val="00CE340C"/>
    <w:rsid w:val="00CE3802"/>
    <w:rsid w:val="00CE38CD"/>
    <w:rsid w:val="00CE433A"/>
    <w:rsid w:val="00CE52F0"/>
    <w:rsid w:val="00CE5805"/>
    <w:rsid w:val="00CE6A99"/>
    <w:rsid w:val="00CE6F95"/>
    <w:rsid w:val="00CF05A2"/>
    <w:rsid w:val="00CF0815"/>
    <w:rsid w:val="00CF0C6F"/>
    <w:rsid w:val="00CF0F1E"/>
    <w:rsid w:val="00CF17B6"/>
    <w:rsid w:val="00CF2B28"/>
    <w:rsid w:val="00CF2CCB"/>
    <w:rsid w:val="00CF33A8"/>
    <w:rsid w:val="00CF3EE8"/>
    <w:rsid w:val="00CF403C"/>
    <w:rsid w:val="00CF4962"/>
    <w:rsid w:val="00CF4B5A"/>
    <w:rsid w:val="00CF6BCC"/>
    <w:rsid w:val="00D0361D"/>
    <w:rsid w:val="00D04F8F"/>
    <w:rsid w:val="00D05E88"/>
    <w:rsid w:val="00D060AD"/>
    <w:rsid w:val="00D0660D"/>
    <w:rsid w:val="00D078B2"/>
    <w:rsid w:val="00D10081"/>
    <w:rsid w:val="00D10E09"/>
    <w:rsid w:val="00D11D31"/>
    <w:rsid w:val="00D143C2"/>
    <w:rsid w:val="00D14490"/>
    <w:rsid w:val="00D14A2A"/>
    <w:rsid w:val="00D1735F"/>
    <w:rsid w:val="00D21EF0"/>
    <w:rsid w:val="00D2293C"/>
    <w:rsid w:val="00D2444B"/>
    <w:rsid w:val="00D25405"/>
    <w:rsid w:val="00D26B8F"/>
    <w:rsid w:val="00D26FCF"/>
    <w:rsid w:val="00D278E8"/>
    <w:rsid w:val="00D27CC8"/>
    <w:rsid w:val="00D31827"/>
    <w:rsid w:val="00D332B9"/>
    <w:rsid w:val="00D33717"/>
    <w:rsid w:val="00D3415F"/>
    <w:rsid w:val="00D34A23"/>
    <w:rsid w:val="00D34C55"/>
    <w:rsid w:val="00D35BBA"/>
    <w:rsid w:val="00D3694E"/>
    <w:rsid w:val="00D36F11"/>
    <w:rsid w:val="00D370E6"/>
    <w:rsid w:val="00D3711A"/>
    <w:rsid w:val="00D40D94"/>
    <w:rsid w:val="00D41818"/>
    <w:rsid w:val="00D41878"/>
    <w:rsid w:val="00D44E0A"/>
    <w:rsid w:val="00D4621B"/>
    <w:rsid w:val="00D4670A"/>
    <w:rsid w:val="00D46B51"/>
    <w:rsid w:val="00D47111"/>
    <w:rsid w:val="00D504AB"/>
    <w:rsid w:val="00D51009"/>
    <w:rsid w:val="00D527E6"/>
    <w:rsid w:val="00D52E43"/>
    <w:rsid w:val="00D53A07"/>
    <w:rsid w:val="00D545CC"/>
    <w:rsid w:val="00D55D23"/>
    <w:rsid w:val="00D564FC"/>
    <w:rsid w:val="00D56824"/>
    <w:rsid w:val="00D57389"/>
    <w:rsid w:val="00D57500"/>
    <w:rsid w:val="00D578DA"/>
    <w:rsid w:val="00D60E97"/>
    <w:rsid w:val="00D61218"/>
    <w:rsid w:val="00D64106"/>
    <w:rsid w:val="00D65421"/>
    <w:rsid w:val="00D655CA"/>
    <w:rsid w:val="00D65B42"/>
    <w:rsid w:val="00D65D93"/>
    <w:rsid w:val="00D663F2"/>
    <w:rsid w:val="00D673EA"/>
    <w:rsid w:val="00D709FB"/>
    <w:rsid w:val="00D70D37"/>
    <w:rsid w:val="00D71637"/>
    <w:rsid w:val="00D72190"/>
    <w:rsid w:val="00D73E22"/>
    <w:rsid w:val="00D74641"/>
    <w:rsid w:val="00D74A9D"/>
    <w:rsid w:val="00D75853"/>
    <w:rsid w:val="00D75C64"/>
    <w:rsid w:val="00D75E47"/>
    <w:rsid w:val="00D76EDB"/>
    <w:rsid w:val="00D771DB"/>
    <w:rsid w:val="00D77499"/>
    <w:rsid w:val="00D77D30"/>
    <w:rsid w:val="00D77FDA"/>
    <w:rsid w:val="00D8018B"/>
    <w:rsid w:val="00D81A7A"/>
    <w:rsid w:val="00D823F9"/>
    <w:rsid w:val="00D82B4E"/>
    <w:rsid w:val="00D836EE"/>
    <w:rsid w:val="00D8480E"/>
    <w:rsid w:val="00D85B18"/>
    <w:rsid w:val="00D85CB8"/>
    <w:rsid w:val="00D86751"/>
    <w:rsid w:val="00D86E08"/>
    <w:rsid w:val="00D8742A"/>
    <w:rsid w:val="00D87A70"/>
    <w:rsid w:val="00D87F9D"/>
    <w:rsid w:val="00D87FAF"/>
    <w:rsid w:val="00D90FC1"/>
    <w:rsid w:val="00D91759"/>
    <w:rsid w:val="00D91B2E"/>
    <w:rsid w:val="00D92691"/>
    <w:rsid w:val="00D92D33"/>
    <w:rsid w:val="00D934BB"/>
    <w:rsid w:val="00D936BE"/>
    <w:rsid w:val="00D94BB2"/>
    <w:rsid w:val="00D95D52"/>
    <w:rsid w:val="00D95F93"/>
    <w:rsid w:val="00DA15C3"/>
    <w:rsid w:val="00DA299D"/>
    <w:rsid w:val="00DA4AD6"/>
    <w:rsid w:val="00DA51B2"/>
    <w:rsid w:val="00DA59DC"/>
    <w:rsid w:val="00DA6861"/>
    <w:rsid w:val="00DA7D2D"/>
    <w:rsid w:val="00DB0CDB"/>
    <w:rsid w:val="00DB221C"/>
    <w:rsid w:val="00DB2246"/>
    <w:rsid w:val="00DB3957"/>
    <w:rsid w:val="00DB3D18"/>
    <w:rsid w:val="00DC0825"/>
    <w:rsid w:val="00DC1D02"/>
    <w:rsid w:val="00DC27C9"/>
    <w:rsid w:val="00DC2840"/>
    <w:rsid w:val="00DC7306"/>
    <w:rsid w:val="00DC7A3C"/>
    <w:rsid w:val="00DD169D"/>
    <w:rsid w:val="00DD17B0"/>
    <w:rsid w:val="00DD17DB"/>
    <w:rsid w:val="00DD2071"/>
    <w:rsid w:val="00DD2416"/>
    <w:rsid w:val="00DD25A3"/>
    <w:rsid w:val="00DD3DA2"/>
    <w:rsid w:val="00DD483E"/>
    <w:rsid w:val="00DD5B93"/>
    <w:rsid w:val="00DD6753"/>
    <w:rsid w:val="00DD7CBE"/>
    <w:rsid w:val="00DE05B8"/>
    <w:rsid w:val="00DE1CC9"/>
    <w:rsid w:val="00DE2404"/>
    <w:rsid w:val="00DE2613"/>
    <w:rsid w:val="00DE3E52"/>
    <w:rsid w:val="00DE3FC9"/>
    <w:rsid w:val="00DE508E"/>
    <w:rsid w:val="00DE5BC2"/>
    <w:rsid w:val="00DE5FCC"/>
    <w:rsid w:val="00DF015C"/>
    <w:rsid w:val="00DF2C36"/>
    <w:rsid w:val="00DF3779"/>
    <w:rsid w:val="00DF3A1E"/>
    <w:rsid w:val="00DF3ECC"/>
    <w:rsid w:val="00DF4026"/>
    <w:rsid w:val="00DF4879"/>
    <w:rsid w:val="00DF50B3"/>
    <w:rsid w:val="00DF565A"/>
    <w:rsid w:val="00DF6FE6"/>
    <w:rsid w:val="00E00432"/>
    <w:rsid w:val="00E01151"/>
    <w:rsid w:val="00E01440"/>
    <w:rsid w:val="00E0163A"/>
    <w:rsid w:val="00E028D9"/>
    <w:rsid w:val="00E0391D"/>
    <w:rsid w:val="00E03AE9"/>
    <w:rsid w:val="00E04273"/>
    <w:rsid w:val="00E04A8F"/>
    <w:rsid w:val="00E0589D"/>
    <w:rsid w:val="00E058DC"/>
    <w:rsid w:val="00E1011C"/>
    <w:rsid w:val="00E10568"/>
    <w:rsid w:val="00E11982"/>
    <w:rsid w:val="00E135DA"/>
    <w:rsid w:val="00E155BB"/>
    <w:rsid w:val="00E15995"/>
    <w:rsid w:val="00E17D8F"/>
    <w:rsid w:val="00E20D4D"/>
    <w:rsid w:val="00E212F6"/>
    <w:rsid w:val="00E21E3B"/>
    <w:rsid w:val="00E23715"/>
    <w:rsid w:val="00E258EE"/>
    <w:rsid w:val="00E25ADC"/>
    <w:rsid w:val="00E26443"/>
    <w:rsid w:val="00E26800"/>
    <w:rsid w:val="00E279AD"/>
    <w:rsid w:val="00E27EAB"/>
    <w:rsid w:val="00E30B0F"/>
    <w:rsid w:val="00E30BDB"/>
    <w:rsid w:val="00E3242B"/>
    <w:rsid w:val="00E32E76"/>
    <w:rsid w:val="00E3339E"/>
    <w:rsid w:val="00E340C1"/>
    <w:rsid w:val="00E34830"/>
    <w:rsid w:val="00E3490C"/>
    <w:rsid w:val="00E351D1"/>
    <w:rsid w:val="00E353B8"/>
    <w:rsid w:val="00E36400"/>
    <w:rsid w:val="00E37429"/>
    <w:rsid w:val="00E37B87"/>
    <w:rsid w:val="00E40237"/>
    <w:rsid w:val="00E41D91"/>
    <w:rsid w:val="00E42DE7"/>
    <w:rsid w:val="00E443DE"/>
    <w:rsid w:val="00E45A75"/>
    <w:rsid w:val="00E45F30"/>
    <w:rsid w:val="00E46E4A"/>
    <w:rsid w:val="00E470C5"/>
    <w:rsid w:val="00E47CAC"/>
    <w:rsid w:val="00E51520"/>
    <w:rsid w:val="00E518C5"/>
    <w:rsid w:val="00E525C1"/>
    <w:rsid w:val="00E52E45"/>
    <w:rsid w:val="00E53A8E"/>
    <w:rsid w:val="00E5543A"/>
    <w:rsid w:val="00E55B49"/>
    <w:rsid w:val="00E56383"/>
    <w:rsid w:val="00E57489"/>
    <w:rsid w:val="00E57894"/>
    <w:rsid w:val="00E63BF4"/>
    <w:rsid w:val="00E64573"/>
    <w:rsid w:val="00E64755"/>
    <w:rsid w:val="00E64E7D"/>
    <w:rsid w:val="00E669E3"/>
    <w:rsid w:val="00E701A6"/>
    <w:rsid w:val="00E703B5"/>
    <w:rsid w:val="00E709EC"/>
    <w:rsid w:val="00E71864"/>
    <w:rsid w:val="00E71DB5"/>
    <w:rsid w:val="00E720B3"/>
    <w:rsid w:val="00E72D8F"/>
    <w:rsid w:val="00E760C1"/>
    <w:rsid w:val="00E762C9"/>
    <w:rsid w:val="00E76C69"/>
    <w:rsid w:val="00E77284"/>
    <w:rsid w:val="00E77E2C"/>
    <w:rsid w:val="00E80F66"/>
    <w:rsid w:val="00E81778"/>
    <w:rsid w:val="00E81BDC"/>
    <w:rsid w:val="00E82A85"/>
    <w:rsid w:val="00E85806"/>
    <w:rsid w:val="00E86810"/>
    <w:rsid w:val="00E87E49"/>
    <w:rsid w:val="00E92B02"/>
    <w:rsid w:val="00E93391"/>
    <w:rsid w:val="00E93A8A"/>
    <w:rsid w:val="00E949DF"/>
    <w:rsid w:val="00E94E99"/>
    <w:rsid w:val="00E96718"/>
    <w:rsid w:val="00E9718C"/>
    <w:rsid w:val="00E972E9"/>
    <w:rsid w:val="00EA18D9"/>
    <w:rsid w:val="00EA2056"/>
    <w:rsid w:val="00EA2D20"/>
    <w:rsid w:val="00EA4838"/>
    <w:rsid w:val="00EA4FA6"/>
    <w:rsid w:val="00EA6413"/>
    <w:rsid w:val="00EB04FC"/>
    <w:rsid w:val="00EB0EC5"/>
    <w:rsid w:val="00EB1754"/>
    <w:rsid w:val="00EB2D3A"/>
    <w:rsid w:val="00EB39A9"/>
    <w:rsid w:val="00EB43B1"/>
    <w:rsid w:val="00EC2A78"/>
    <w:rsid w:val="00EC51E6"/>
    <w:rsid w:val="00ED08BE"/>
    <w:rsid w:val="00ED1DB7"/>
    <w:rsid w:val="00ED2C8A"/>
    <w:rsid w:val="00ED2E68"/>
    <w:rsid w:val="00ED38D8"/>
    <w:rsid w:val="00ED464E"/>
    <w:rsid w:val="00ED732D"/>
    <w:rsid w:val="00ED7AE4"/>
    <w:rsid w:val="00ED7C11"/>
    <w:rsid w:val="00EE046A"/>
    <w:rsid w:val="00EE19A2"/>
    <w:rsid w:val="00EE1DB6"/>
    <w:rsid w:val="00EE27F9"/>
    <w:rsid w:val="00EE29AC"/>
    <w:rsid w:val="00EE3204"/>
    <w:rsid w:val="00EE362E"/>
    <w:rsid w:val="00EE3E5D"/>
    <w:rsid w:val="00EE4785"/>
    <w:rsid w:val="00EE47E5"/>
    <w:rsid w:val="00EE4877"/>
    <w:rsid w:val="00EE4E0D"/>
    <w:rsid w:val="00EE546E"/>
    <w:rsid w:val="00EE548B"/>
    <w:rsid w:val="00EE6D9C"/>
    <w:rsid w:val="00EF3173"/>
    <w:rsid w:val="00EF645A"/>
    <w:rsid w:val="00EF668B"/>
    <w:rsid w:val="00F0045C"/>
    <w:rsid w:val="00F006BA"/>
    <w:rsid w:val="00F00BB3"/>
    <w:rsid w:val="00F01702"/>
    <w:rsid w:val="00F021CF"/>
    <w:rsid w:val="00F02875"/>
    <w:rsid w:val="00F028D6"/>
    <w:rsid w:val="00F03050"/>
    <w:rsid w:val="00F03306"/>
    <w:rsid w:val="00F062D3"/>
    <w:rsid w:val="00F07D3B"/>
    <w:rsid w:val="00F101E4"/>
    <w:rsid w:val="00F10249"/>
    <w:rsid w:val="00F10EC8"/>
    <w:rsid w:val="00F10F2E"/>
    <w:rsid w:val="00F14182"/>
    <w:rsid w:val="00F1425B"/>
    <w:rsid w:val="00F14610"/>
    <w:rsid w:val="00F15958"/>
    <w:rsid w:val="00F16AC5"/>
    <w:rsid w:val="00F17AB6"/>
    <w:rsid w:val="00F17E3C"/>
    <w:rsid w:val="00F17F24"/>
    <w:rsid w:val="00F2071F"/>
    <w:rsid w:val="00F23555"/>
    <w:rsid w:val="00F2398B"/>
    <w:rsid w:val="00F25E62"/>
    <w:rsid w:val="00F30076"/>
    <w:rsid w:val="00F324AC"/>
    <w:rsid w:val="00F32BF0"/>
    <w:rsid w:val="00F332DF"/>
    <w:rsid w:val="00F33749"/>
    <w:rsid w:val="00F34A25"/>
    <w:rsid w:val="00F362F8"/>
    <w:rsid w:val="00F37C07"/>
    <w:rsid w:val="00F4256C"/>
    <w:rsid w:val="00F4272C"/>
    <w:rsid w:val="00F465B9"/>
    <w:rsid w:val="00F466A9"/>
    <w:rsid w:val="00F46756"/>
    <w:rsid w:val="00F47BBA"/>
    <w:rsid w:val="00F503F2"/>
    <w:rsid w:val="00F50CDC"/>
    <w:rsid w:val="00F519FA"/>
    <w:rsid w:val="00F5254C"/>
    <w:rsid w:val="00F54E56"/>
    <w:rsid w:val="00F55E06"/>
    <w:rsid w:val="00F56016"/>
    <w:rsid w:val="00F60D98"/>
    <w:rsid w:val="00F61949"/>
    <w:rsid w:val="00F61A0E"/>
    <w:rsid w:val="00F625DA"/>
    <w:rsid w:val="00F62EF5"/>
    <w:rsid w:val="00F635AB"/>
    <w:rsid w:val="00F64B63"/>
    <w:rsid w:val="00F65937"/>
    <w:rsid w:val="00F66315"/>
    <w:rsid w:val="00F669C1"/>
    <w:rsid w:val="00F67963"/>
    <w:rsid w:val="00F700C2"/>
    <w:rsid w:val="00F72FB1"/>
    <w:rsid w:val="00F743E8"/>
    <w:rsid w:val="00F74D8B"/>
    <w:rsid w:val="00F74F60"/>
    <w:rsid w:val="00F75311"/>
    <w:rsid w:val="00F7610A"/>
    <w:rsid w:val="00F7705E"/>
    <w:rsid w:val="00F8295E"/>
    <w:rsid w:val="00F8384E"/>
    <w:rsid w:val="00F83C28"/>
    <w:rsid w:val="00F85B9A"/>
    <w:rsid w:val="00F86C46"/>
    <w:rsid w:val="00F91370"/>
    <w:rsid w:val="00F91EF4"/>
    <w:rsid w:val="00F93041"/>
    <w:rsid w:val="00F94C49"/>
    <w:rsid w:val="00F9591E"/>
    <w:rsid w:val="00F95FB8"/>
    <w:rsid w:val="00F963EA"/>
    <w:rsid w:val="00F969A0"/>
    <w:rsid w:val="00FA1336"/>
    <w:rsid w:val="00FA1875"/>
    <w:rsid w:val="00FA47D1"/>
    <w:rsid w:val="00FA52EE"/>
    <w:rsid w:val="00FA5D90"/>
    <w:rsid w:val="00FA6FB4"/>
    <w:rsid w:val="00FA712B"/>
    <w:rsid w:val="00FA7538"/>
    <w:rsid w:val="00FB0024"/>
    <w:rsid w:val="00FB2E1E"/>
    <w:rsid w:val="00FB4B22"/>
    <w:rsid w:val="00FB57E1"/>
    <w:rsid w:val="00FB6CED"/>
    <w:rsid w:val="00FB7A9F"/>
    <w:rsid w:val="00FB7C2F"/>
    <w:rsid w:val="00FC1C2E"/>
    <w:rsid w:val="00FC4EA0"/>
    <w:rsid w:val="00FC6680"/>
    <w:rsid w:val="00FC7139"/>
    <w:rsid w:val="00FC72ED"/>
    <w:rsid w:val="00FD0311"/>
    <w:rsid w:val="00FD0EBF"/>
    <w:rsid w:val="00FD15BC"/>
    <w:rsid w:val="00FD25E8"/>
    <w:rsid w:val="00FD3A80"/>
    <w:rsid w:val="00FD587C"/>
    <w:rsid w:val="00FD5D65"/>
    <w:rsid w:val="00FD7117"/>
    <w:rsid w:val="00FE1C29"/>
    <w:rsid w:val="00FE4BD4"/>
    <w:rsid w:val="00FE50C1"/>
    <w:rsid w:val="00FE638C"/>
    <w:rsid w:val="00FE69EB"/>
    <w:rsid w:val="00FE6C9D"/>
    <w:rsid w:val="00FE74CF"/>
    <w:rsid w:val="00FF016C"/>
    <w:rsid w:val="00FF2060"/>
    <w:rsid w:val="00FF3DD2"/>
    <w:rsid w:val="00FF4FEC"/>
    <w:rsid w:val="00FF69FA"/>
    <w:rsid w:val="00FF6B63"/>
    <w:rsid w:val="00FF6CDF"/>
    <w:rsid w:val="00FF6EC7"/>
    <w:rsid w:val="00FF7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color="#ffffe1">
      <v:fill color="#ffffe1"/>
      <v:stroke weight="1.55pt"/>
    </o:shapedefaults>
    <o:shapelayout v:ext="edit">
      <o:idmap v:ext="edit" data="1"/>
    </o:shapelayout>
  </w:shapeDefaults>
  <w:decimalSymbol w:val=","/>
  <w:listSeparator w:val=";"/>
  <w14:docId w14:val="3DB151CB"/>
  <w15:chartTrackingRefBased/>
  <w15:docId w15:val="{1BDA32F0-5B28-413A-8D4A-751EF4AA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Plain Text" w:uiPriority="99" w:qFormat="1"/>
    <w:lsdException w:name="Normal (Web)" w:uiPriority="99"/>
    <w:lsdException w:name="HTML Preformatted" w:uiPriority="99"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849"/>
    <w:pPr>
      <w:widowControl w:val="0"/>
      <w:spacing w:before="60"/>
      <w:ind w:firstLine="284"/>
      <w:jc w:val="both"/>
    </w:pPr>
    <w:rPr>
      <w:rFonts w:ascii="Arial" w:hAnsi="Arial"/>
      <w:lang w:bidi="he-IL"/>
    </w:rPr>
  </w:style>
  <w:style w:type="paragraph" w:styleId="Heading1">
    <w:name w:val="heading 1"/>
    <w:basedOn w:val="Normal"/>
    <w:next w:val="Normal"/>
    <w:qFormat/>
    <w:pPr>
      <w:keepNext/>
      <w:tabs>
        <w:tab w:val="left" w:pos="-720"/>
      </w:tabs>
      <w:suppressAutoHyphens/>
      <w:outlineLvl w:val="0"/>
    </w:pPr>
    <w:rPr>
      <w:rFonts w:ascii="Times New Roman" w:hAnsi="Times New Roman"/>
      <w:b/>
      <w:i/>
      <w:spacing w:val="-3"/>
    </w:rPr>
  </w:style>
  <w:style w:type="paragraph" w:styleId="Heading2">
    <w:name w:val="heading 2"/>
    <w:basedOn w:val="Normal"/>
    <w:next w:val="Normal"/>
    <w:qFormat/>
    <w:pPr>
      <w:keepNext/>
      <w:outlineLvl w:val="1"/>
    </w:pPr>
    <w:rPr>
      <w:rFonts w:ascii="Times New Roman" w:hAnsi="Times New Roman"/>
      <w:b/>
      <w:sz w:val="16"/>
    </w:rPr>
  </w:style>
  <w:style w:type="paragraph" w:styleId="Heading3">
    <w:name w:val="heading 3"/>
    <w:basedOn w:val="Normal"/>
    <w:next w:val="Normal"/>
    <w:qFormat/>
    <w:rsid w:val="00BB0CA9"/>
    <w:pPr>
      <w:keepNext/>
      <w:spacing w:before="240" w:after="60"/>
      <w:outlineLvl w:val="2"/>
    </w:pPr>
    <w:rPr>
      <w:rFonts w:cs="Arial"/>
      <w:b/>
      <w:bCs/>
      <w:sz w:val="26"/>
      <w:szCs w:val="26"/>
    </w:rPr>
  </w:style>
  <w:style w:type="paragraph" w:styleId="Heading4">
    <w:name w:val="heading 4"/>
    <w:basedOn w:val="Normal"/>
    <w:next w:val="Normal"/>
    <w:qFormat/>
    <w:pPr>
      <w:keepNext/>
      <w:tabs>
        <w:tab w:val="left" w:pos="-720"/>
      </w:tabs>
      <w:suppressAutoHyphens/>
      <w:jc w:val="center"/>
      <w:outlineLvl w:val="3"/>
    </w:pPr>
    <w:rPr>
      <w:rFonts w:ascii="Times New Roman" w:hAnsi="Times New Roman"/>
      <w:b/>
      <w:spacing w:val="-3"/>
      <w:lang w:val="es-ES_tradnl"/>
    </w:rPr>
  </w:style>
  <w:style w:type="paragraph" w:styleId="Heading5">
    <w:name w:val="heading 5"/>
    <w:basedOn w:val="Normal"/>
    <w:next w:val="Normal"/>
    <w:qFormat/>
    <w:pPr>
      <w:keepNext/>
      <w:tabs>
        <w:tab w:val="left" w:pos="-720"/>
      </w:tabs>
      <w:suppressAutoHyphens/>
      <w:jc w:val="center"/>
      <w:outlineLvl w:val="4"/>
    </w:pPr>
    <w:rPr>
      <w:rFonts w:ascii="Times New Roman" w:hAnsi="Times New Roman"/>
      <w:b/>
      <w:spacing w:val="-3"/>
      <w:lang w:val="es-ES_tradnl"/>
    </w:rPr>
  </w:style>
  <w:style w:type="paragraph" w:styleId="Heading6">
    <w:name w:val="heading 6"/>
    <w:basedOn w:val="Normal"/>
    <w:next w:val="Normal"/>
    <w:qFormat/>
    <w:pPr>
      <w:keepNext/>
      <w:tabs>
        <w:tab w:val="left" w:pos="-720"/>
      </w:tabs>
      <w:suppressAutoHyphens/>
      <w:outlineLvl w:val="5"/>
    </w:pPr>
    <w:rPr>
      <w:rFonts w:ascii="Times New Roman" w:hAnsi="Times New Roman"/>
      <w:spacing w:val="-3"/>
      <w:lang w:val="es-ES_tradnl"/>
    </w:rPr>
  </w:style>
  <w:style w:type="paragraph" w:styleId="Heading7">
    <w:name w:val="heading 7"/>
    <w:basedOn w:val="Normal"/>
    <w:next w:val="Normal"/>
    <w:qFormat/>
    <w:pPr>
      <w:keepNext/>
      <w:outlineLvl w:val="6"/>
    </w:pPr>
    <w:rPr>
      <w:rFonts w:ascii="Times New Roman" w:hAnsi="Times New Roman"/>
      <w:b/>
    </w:rPr>
  </w:style>
  <w:style w:type="paragraph" w:styleId="Heading9">
    <w:name w:val="heading 9"/>
    <w:basedOn w:val="Normal"/>
    <w:next w:val="Normal"/>
    <w:qFormat/>
    <w:pPr>
      <w:keepNext/>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Ttuloprincipal">
    <w:name w:val="Título principal"/>
    <w:basedOn w:val="Textonormal"/>
    <w:next w:val="Nombresautores"/>
    <w:semiHidden/>
    <w:pPr>
      <w:spacing w:after="360"/>
      <w:ind w:right="-9"/>
      <w:jc w:val="center"/>
    </w:pPr>
    <w:rPr>
      <w:b/>
      <w:sz w:val="44"/>
    </w:rPr>
  </w:style>
  <w:style w:type="paragraph" w:customStyle="1" w:styleId="Nombresautores">
    <w:name w:val="Nombres autores"/>
    <w:basedOn w:val="Textonormal"/>
    <w:next w:val="Datosautores"/>
    <w:rsid w:val="009E2927"/>
    <w:pPr>
      <w:spacing w:after="240"/>
      <w:jc w:val="center"/>
    </w:pPr>
    <w:rPr>
      <w:rFonts w:ascii="Arial" w:hAnsi="Arial"/>
      <w:i/>
      <w:sz w:val="22"/>
    </w:rPr>
  </w:style>
  <w:style w:type="paragraph" w:customStyle="1" w:styleId="Datosautores">
    <w:name w:val="Datos autores"/>
    <w:basedOn w:val="Textonormal"/>
    <w:link w:val="DatosautoresCar"/>
    <w:rsid w:val="009E2927"/>
    <w:pPr>
      <w:jc w:val="center"/>
    </w:pPr>
    <w:rPr>
      <w:rFonts w:ascii="Arial" w:hAnsi="Arial"/>
      <w:sz w:val="18"/>
    </w:rPr>
  </w:style>
  <w:style w:type="paragraph" w:customStyle="1" w:styleId="Ttuloseccin">
    <w:name w:val="Título sección"/>
    <w:basedOn w:val="Textonormal"/>
    <w:next w:val="Textonormal"/>
    <w:semiHidden/>
    <w:pPr>
      <w:keepNext/>
      <w:spacing w:before="120" w:after="60"/>
      <w:jc w:val="center"/>
    </w:pPr>
    <w:rPr>
      <w:b/>
      <w:sz w:val="24"/>
    </w:rPr>
  </w:style>
  <w:style w:type="paragraph" w:customStyle="1" w:styleId="Ttuloreferencias">
    <w:name w:val="Título referencias"/>
    <w:basedOn w:val="Textonormal"/>
    <w:next w:val="Normal"/>
    <w:semiHidden/>
    <w:pPr>
      <w:keepNext/>
      <w:spacing w:before="120" w:after="60"/>
      <w:jc w:val="center"/>
    </w:pPr>
    <w:rPr>
      <w:b/>
      <w:sz w:val="24"/>
    </w:rPr>
  </w:style>
  <w:style w:type="paragraph" w:customStyle="1" w:styleId="PiedeFiguraExplicacin">
    <w:name w:val="Pie de Figura Explicación"/>
    <w:basedOn w:val="BodyText"/>
    <w:rsid w:val="00562653"/>
    <w:pPr>
      <w:ind w:firstLine="0"/>
    </w:pPr>
    <w:rPr>
      <w:rFonts w:ascii="Arial" w:hAnsi="Arial"/>
      <w:sz w:val="16"/>
    </w:rPr>
  </w:style>
  <w:style w:type="paragraph" w:styleId="Header">
    <w:name w:val="header"/>
    <w:basedOn w:val="Normal"/>
    <w:rsid w:val="00562653"/>
    <w:pPr>
      <w:tabs>
        <w:tab w:val="center" w:pos="4252"/>
        <w:tab w:val="right" w:pos="8504"/>
      </w:tabs>
    </w:pPr>
  </w:style>
  <w:style w:type="character" w:styleId="FollowedHyperlink">
    <w:name w:val="FollowedHyperlink"/>
    <w:semiHidden/>
    <w:rPr>
      <w:color w:val="800080"/>
      <w:u w:val="single"/>
    </w:rPr>
  </w:style>
  <w:style w:type="paragraph" w:customStyle="1" w:styleId="PiedePgina">
    <w:name w:val="Pie de Página"/>
    <w:basedOn w:val="Normal"/>
    <w:rsid w:val="00562653"/>
    <w:pPr>
      <w:autoSpaceDE w:val="0"/>
      <w:autoSpaceDN w:val="0"/>
      <w:adjustRightInd w:val="0"/>
    </w:pPr>
    <w:rPr>
      <w:i/>
      <w:sz w:val="16"/>
      <w:szCs w:val="16"/>
      <w:lang w:val="es-ES_tradnl" w:eastAsia="en-US" w:bidi="ar-SA"/>
    </w:rPr>
  </w:style>
  <w:style w:type="paragraph" w:customStyle="1" w:styleId="NormalconVietas1">
    <w:name w:val="Normal con Viñetas 1"/>
    <w:basedOn w:val="Normal"/>
    <w:rsid w:val="00D65B42"/>
    <w:pPr>
      <w:numPr>
        <w:numId w:val="6"/>
      </w:numPr>
      <w:tabs>
        <w:tab w:val="clear" w:pos="997"/>
        <w:tab w:val="num" w:pos="600"/>
      </w:tabs>
      <w:ind w:left="360" w:hanging="120"/>
    </w:pPr>
  </w:style>
  <w:style w:type="paragraph" w:customStyle="1" w:styleId="piedefigura">
    <w:name w:val="pie de figura"/>
    <w:basedOn w:val="Textonormal"/>
    <w:next w:val="Normal"/>
    <w:link w:val="piedefiguraCarCar"/>
    <w:rsid w:val="00D663F2"/>
    <w:pPr>
      <w:keepNext/>
      <w:spacing w:before="60" w:after="60"/>
    </w:pPr>
    <w:rPr>
      <w:rFonts w:ascii="Arial" w:hAnsi="Arial"/>
      <w:sz w:val="16"/>
    </w:rPr>
  </w:style>
  <w:style w:type="paragraph" w:styleId="BlockText">
    <w:name w:val="Block Text"/>
    <w:basedOn w:val="Normal"/>
    <w:semiHidden/>
    <w:pPr>
      <w:spacing w:after="120"/>
      <w:ind w:left="1440" w:right="1440"/>
    </w:pPr>
  </w:style>
  <w:style w:type="paragraph" w:customStyle="1" w:styleId="Cambiodeseccion">
    <w:name w:val="Cambio de seccion"/>
    <w:basedOn w:val="Textonormal"/>
    <w:next w:val="Ttuloseccin"/>
    <w:semiHidden/>
    <w:pPr>
      <w:spacing w:before="320"/>
    </w:pPr>
  </w:style>
  <w:style w:type="paragraph" w:customStyle="1" w:styleId="Listadepuntos">
    <w:name w:val="Lista de puntos"/>
    <w:basedOn w:val="Textonormal"/>
    <w:semiHidden/>
    <w:pPr>
      <w:numPr>
        <w:numId w:val="1"/>
      </w:numPr>
      <w:spacing w:after="60"/>
      <w:ind w:hanging="218"/>
    </w:pPr>
  </w:style>
  <w:style w:type="paragraph" w:customStyle="1" w:styleId="Textonormal">
    <w:name w:val="Texto normal"/>
    <w:link w:val="TextonormalCar"/>
    <w:semiHidden/>
    <w:pPr>
      <w:spacing w:after="80"/>
      <w:jc w:val="both"/>
    </w:pPr>
    <w:rPr>
      <w:lang w:bidi="he-IL"/>
    </w:rPr>
  </w:style>
  <w:style w:type="paragraph" w:customStyle="1" w:styleId="NormalconVietas2">
    <w:name w:val="Normal con Viñetas 2"/>
    <w:basedOn w:val="Normal"/>
    <w:qFormat/>
    <w:rsid w:val="00D65B42"/>
    <w:pPr>
      <w:numPr>
        <w:numId w:val="2"/>
      </w:numPr>
      <w:tabs>
        <w:tab w:val="clear" w:pos="601"/>
        <w:tab w:val="num" w:pos="840"/>
      </w:tabs>
      <w:ind w:left="840" w:hanging="360"/>
    </w:pPr>
  </w:style>
  <w:style w:type="character" w:customStyle="1" w:styleId="TextonormalCar">
    <w:name w:val="Texto normal Car"/>
    <w:link w:val="Textonormal"/>
    <w:semiHidden/>
    <w:rsid w:val="00BB0CA9"/>
    <w:rPr>
      <w:lang w:val="es-ES" w:eastAsia="es-ES" w:bidi="he-IL"/>
    </w:rPr>
  </w:style>
  <w:style w:type="paragraph" w:styleId="BodyText3">
    <w:name w:val="Body Text 3"/>
    <w:basedOn w:val="Normal"/>
    <w:semiHidden/>
    <w:rPr>
      <w:rFonts w:ascii="Times New Roman" w:hAnsi="Times New Roman"/>
    </w:rPr>
  </w:style>
  <w:style w:type="paragraph" w:styleId="BodyText">
    <w:name w:val="Body Text"/>
    <w:basedOn w:val="Normal"/>
    <w:semiHidden/>
    <w:pPr>
      <w:tabs>
        <w:tab w:val="left" w:pos="-720"/>
        <w:tab w:val="left" w:pos="6360"/>
      </w:tabs>
      <w:suppressAutoHyphens/>
    </w:pPr>
    <w:rPr>
      <w:rFonts w:ascii="Times New Roman" w:hAnsi="Times New Roman"/>
      <w:spacing w:val="-3"/>
      <w:lang w:val="es-ES_tradnl"/>
    </w:rPr>
  </w:style>
  <w:style w:type="paragraph" w:styleId="BodyText2">
    <w:name w:val="Body Text 2"/>
    <w:basedOn w:val="Normal"/>
    <w:semiHidden/>
    <w:pPr>
      <w:jc w:val="center"/>
    </w:pPr>
    <w:rPr>
      <w:b/>
    </w:rPr>
  </w:style>
  <w:style w:type="paragraph" w:styleId="BodyTextIndent3">
    <w:name w:val="Body Text Indent 3"/>
    <w:basedOn w:val="Normal"/>
    <w:semiHidden/>
    <w:pPr>
      <w:tabs>
        <w:tab w:val="left" w:pos="-720"/>
      </w:tabs>
      <w:suppressAutoHyphens/>
      <w:ind w:left="720" w:hanging="720"/>
    </w:pPr>
    <w:rPr>
      <w:rFonts w:ascii="Times New Roman" w:hAnsi="Times New Roman"/>
      <w:spacing w:val="-3"/>
      <w:lang w:val="es-ES_tradnl"/>
    </w:rPr>
  </w:style>
  <w:style w:type="paragraph" w:styleId="BodyTextIndent">
    <w:name w:val="Body Text Indent"/>
    <w:basedOn w:val="Normal"/>
    <w:semiHidden/>
    <w:pPr>
      <w:ind w:left="450" w:hanging="450"/>
    </w:pPr>
    <w:rPr>
      <w:rFonts w:ascii="Times New Roman" w:hAnsi="Times New Roman"/>
    </w:rPr>
  </w:style>
  <w:style w:type="paragraph" w:styleId="BodyTextIndent2">
    <w:name w:val="Body Text Indent 2"/>
    <w:basedOn w:val="Normal"/>
    <w:semiHidden/>
    <w:pPr>
      <w:suppressAutoHyphens/>
    </w:pPr>
    <w:rPr>
      <w:spacing w:val="-3"/>
    </w:rPr>
  </w:style>
  <w:style w:type="paragraph" w:customStyle="1" w:styleId="Textoindepe">
    <w:name w:val="Texto indepe"/>
    <w:semiHidden/>
    <w:pPr>
      <w:autoSpaceDE w:val="0"/>
      <w:autoSpaceDN w:val="0"/>
      <w:spacing w:line="309" w:lineRule="auto"/>
      <w:jc w:val="both"/>
    </w:pPr>
    <w:rPr>
      <w:lang w:val="en-GB" w:bidi="he-IL"/>
    </w:rPr>
  </w:style>
  <w:style w:type="character" w:styleId="CommentReference">
    <w:name w:val="annotation reference"/>
    <w:semiHidden/>
    <w:rsid w:val="00BB0427"/>
    <w:rPr>
      <w:sz w:val="16"/>
      <w:szCs w:val="16"/>
    </w:rPr>
  </w:style>
  <w:style w:type="paragraph" w:styleId="CommentText">
    <w:name w:val="annotation text"/>
    <w:basedOn w:val="Normal"/>
    <w:semiHidden/>
    <w:rsid w:val="00BB0427"/>
  </w:style>
  <w:style w:type="paragraph" w:styleId="CommentSubject">
    <w:name w:val="annotation subject"/>
    <w:basedOn w:val="CommentText"/>
    <w:next w:val="CommentText"/>
    <w:semiHidden/>
    <w:rsid w:val="00BB0427"/>
    <w:rPr>
      <w:b/>
      <w:bCs/>
    </w:rPr>
  </w:style>
  <w:style w:type="paragraph" w:styleId="BalloonText">
    <w:name w:val="Balloon Text"/>
    <w:basedOn w:val="Normal"/>
    <w:semiHidden/>
    <w:rsid w:val="00BB0427"/>
    <w:rPr>
      <w:rFonts w:ascii="Tahoma" w:hAnsi="Tahoma" w:cs="Tahoma"/>
      <w:sz w:val="16"/>
      <w:szCs w:val="16"/>
    </w:rPr>
  </w:style>
  <w:style w:type="paragraph" w:customStyle="1" w:styleId="EncabezadoResumen">
    <w:name w:val="Encabezado Resumen"/>
    <w:basedOn w:val="Normal"/>
    <w:link w:val="EncabezadoResumenCar"/>
    <w:rsid w:val="00B8434A"/>
    <w:pPr>
      <w:spacing w:after="120"/>
      <w:ind w:firstLine="0"/>
      <w:jc w:val="left"/>
    </w:pPr>
    <w:rPr>
      <w:b/>
      <w:caps/>
      <w:sz w:val="22"/>
      <w:szCs w:val="22"/>
    </w:rPr>
  </w:style>
  <w:style w:type="paragraph" w:customStyle="1" w:styleId="Ttulofigura">
    <w:name w:val="Título figura"/>
    <w:basedOn w:val="Normal"/>
    <w:semiHidden/>
    <w:rsid w:val="00BB0CA9"/>
    <w:rPr>
      <w:sz w:val="16"/>
    </w:rPr>
  </w:style>
  <w:style w:type="character" w:customStyle="1" w:styleId="DatosautoresCar">
    <w:name w:val="Datos autores Car"/>
    <w:link w:val="Datosautores"/>
    <w:rsid w:val="009E2927"/>
    <w:rPr>
      <w:rFonts w:ascii="Arial" w:hAnsi="Arial"/>
      <w:sz w:val="18"/>
      <w:lang w:val="es-ES" w:eastAsia="es-ES" w:bidi="he-IL"/>
    </w:rPr>
  </w:style>
  <w:style w:type="paragraph" w:customStyle="1" w:styleId="ENCABEZADONIVEL1">
    <w:name w:val="ENCABEZADO NIVEL1"/>
    <w:basedOn w:val="Normal"/>
    <w:rsid w:val="006136A6"/>
    <w:pPr>
      <w:numPr>
        <w:numId w:val="4"/>
      </w:numPr>
      <w:spacing w:after="120"/>
    </w:pPr>
    <w:rPr>
      <w:b/>
      <w:caps/>
      <w:sz w:val="22"/>
      <w:szCs w:val="22"/>
    </w:rPr>
  </w:style>
  <w:style w:type="character" w:customStyle="1" w:styleId="piedefiguraCarCar">
    <w:name w:val="pie de figura Car Car"/>
    <w:link w:val="piedefigura"/>
    <w:rsid w:val="00D663F2"/>
    <w:rPr>
      <w:rFonts w:ascii="Arial" w:hAnsi="Arial"/>
      <w:sz w:val="16"/>
      <w:lang w:val="es-ES" w:eastAsia="es-ES" w:bidi="he-IL"/>
    </w:rPr>
  </w:style>
  <w:style w:type="paragraph" w:customStyle="1" w:styleId="TtuloenEspaol">
    <w:name w:val="Título en Español"/>
    <w:basedOn w:val="Normal"/>
    <w:rsid w:val="009E2927"/>
    <w:pPr>
      <w:suppressAutoHyphens/>
      <w:spacing w:before="1200"/>
      <w:ind w:firstLine="0"/>
      <w:jc w:val="center"/>
    </w:pPr>
    <w:rPr>
      <w:b/>
      <w:bCs/>
      <w:caps/>
      <w:sz w:val="32"/>
      <w:szCs w:val="32"/>
    </w:rPr>
  </w:style>
  <w:style w:type="paragraph" w:customStyle="1" w:styleId="NormalconNmeros1">
    <w:name w:val="Normal con Números 1"/>
    <w:basedOn w:val="Normal"/>
    <w:qFormat/>
    <w:rsid w:val="006C6EFD"/>
    <w:pPr>
      <w:numPr>
        <w:ilvl w:val="1"/>
        <w:numId w:val="3"/>
      </w:numPr>
      <w:tabs>
        <w:tab w:val="left" w:pos="567"/>
      </w:tabs>
      <w:ind w:hanging="1440"/>
    </w:pPr>
  </w:style>
  <w:style w:type="paragraph" w:customStyle="1" w:styleId="Puesto">
    <w:name w:val="Puesto"/>
    <w:basedOn w:val="Normal"/>
    <w:qFormat/>
    <w:rsid w:val="00E5543A"/>
    <w:pPr>
      <w:overflowPunct w:val="0"/>
      <w:autoSpaceDE w:val="0"/>
      <w:autoSpaceDN w:val="0"/>
      <w:adjustRightInd w:val="0"/>
      <w:spacing w:before="1200" w:after="240"/>
      <w:ind w:firstLine="0"/>
      <w:jc w:val="center"/>
      <w:textAlignment w:val="baseline"/>
    </w:pPr>
    <w:rPr>
      <w:rFonts w:ascii="Times New Roman" w:hAnsi="Times New Roman"/>
      <w:b/>
      <w:kern w:val="28"/>
      <w:sz w:val="28"/>
      <w:lang w:val="en-US" w:eastAsia="fr-FR" w:bidi="ar-SA"/>
    </w:rPr>
  </w:style>
  <w:style w:type="paragraph" w:customStyle="1" w:styleId="Tituloeningls">
    <w:name w:val="Titulo en inglés"/>
    <w:basedOn w:val="Normal"/>
    <w:rsid w:val="009E2927"/>
    <w:pPr>
      <w:suppressAutoHyphens/>
      <w:spacing w:before="240" w:after="240"/>
      <w:ind w:firstLine="0"/>
      <w:jc w:val="center"/>
    </w:pPr>
    <w:rPr>
      <w:b/>
      <w:smallCaps/>
      <w:sz w:val="28"/>
      <w:szCs w:val="28"/>
    </w:rPr>
  </w:style>
  <w:style w:type="paragraph" w:customStyle="1" w:styleId="Resumen">
    <w:name w:val="Resumen"/>
    <w:basedOn w:val="Normal"/>
    <w:link w:val="ResumenCar"/>
    <w:rsid w:val="009814F9"/>
    <w:rPr>
      <w:i/>
    </w:rPr>
  </w:style>
  <w:style w:type="character" w:customStyle="1" w:styleId="ResumenCar">
    <w:name w:val="Resumen Car"/>
    <w:link w:val="Resumen"/>
    <w:rsid w:val="002C6BCF"/>
    <w:rPr>
      <w:rFonts w:ascii="Arial" w:hAnsi="Arial"/>
      <w:i/>
      <w:lang w:val="es-ES" w:eastAsia="es-ES" w:bidi="he-IL"/>
    </w:rPr>
  </w:style>
  <w:style w:type="paragraph" w:customStyle="1" w:styleId="PalabrasClave">
    <w:name w:val="Palabras Clave"/>
    <w:basedOn w:val="Normal"/>
    <w:link w:val="PalabrasClaveCar"/>
    <w:rsid w:val="000C5DFB"/>
    <w:pPr>
      <w:ind w:firstLine="0"/>
    </w:pPr>
    <w:rPr>
      <w:b/>
      <w:i/>
      <w:u w:val="single"/>
    </w:rPr>
  </w:style>
  <w:style w:type="paragraph" w:customStyle="1" w:styleId="Cuerpo">
    <w:name w:val="Cuerpo"/>
    <w:basedOn w:val="Normal"/>
    <w:autoRedefine/>
    <w:rsid w:val="00695E3D"/>
    <w:pPr>
      <w:overflowPunct w:val="0"/>
      <w:autoSpaceDE w:val="0"/>
      <w:autoSpaceDN w:val="0"/>
      <w:adjustRightInd w:val="0"/>
      <w:spacing w:after="60"/>
      <w:ind w:firstLine="0"/>
      <w:textAlignment w:val="baseline"/>
    </w:pPr>
    <w:rPr>
      <w:rFonts w:ascii="Times New Roman" w:hAnsi="Times New Roman"/>
      <w:lang w:val="en-US" w:eastAsia="fr-FR" w:bidi="ar-SA"/>
    </w:rPr>
  </w:style>
  <w:style w:type="paragraph" w:customStyle="1" w:styleId="Encabezadosnivel2">
    <w:name w:val="Encabezados nivel2"/>
    <w:basedOn w:val="ENCABEZADONIVEL1"/>
    <w:rsid w:val="00654081"/>
    <w:pPr>
      <w:numPr>
        <w:ilvl w:val="1"/>
        <w:numId w:val="7"/>
      </w:numPr>
    </w:pPr>
    <w:rPr>
      <w:caps w:val="0"/>
    </w:rPr>
  </w:style>
  <w:style w:type="character" w:customStyle="1" w:styleId="EncabezadoResumenCar">
    <w:name w:val="Encabezado Resumen Car"/>
    <w:link w:val="EncabezadoResumen"/>
    <w:rsid w:val="00B8434A"/>
    <w:rPr>
      <w:rFonts w:ascii="Arial" w:hAnsi="Arial"/>
      <w:b/>
      <w:caps/>
      <w:sz w:val="22"/>
      <w:szCs w:val="22"/>
      <w:lang w:val="es-ES" w:eastAsia="es-ES" w:bidi="he-IL"/>
    </w:rPr>
  </w:style>
  <w:style w:type="character" w:customStyle="1" w:styleId="PalabrasClaveCar">
    <w:name w:val="Palabras Clave Car"/>
    <w:link w:val="PalabrasClave"/>
    <w:rsid w:val="000C5DFB"/>
    <w:rPr>
      <w:rFonts w:ascii="Arial" w:hAnsi="Arial"/>
      <w:b/>
      <w:i/>
      <w:u w:val="single"/>
      <w:lang w:val="es-ES" w:eastAsia="es-ES" w:bidi="he-IL"/>
    </w:rPr>
  </w:style>
  <w:style w:type="paragraph" w:customStyle="1" w:styleId="Cita1">
    <w:name w:val="Cita1"/>
    <w:basedOn w:val="Cuerpo"/>
    <w:autoRedefine/>
    <w:qFormat/>
    <w:rsid w:val="00C71655"/>
    <w:pPr>
      <w:widowControl/>
      <w:spacing w:before="0" w:after="0"/>
      <w:ind w:left="446" w:firstLine="144"/>
    </w:pPr>
  </w:style>
  <w:style w:type="paragraph" w:customStyle="1" w:styleId="EncabezamientoNivel3">
    <w:name w:val="Encabezamiento Nivel3"/>
    <w:basedOn w:val="Normal"/>
    <w:rsid w:val="00E01440"/>
    <w:pPr>
      <w:ind w:firstLine="0"/>
    </w:pPr>
    <w:rPr>
      <w:b/>
      <w:bCs/>
      <w:i/>
      <w:iCs/>
    </w:rPr>
  </w:style>
  <w:style w:type="paragraph" w:customStyle="1" w:styleId="Encabezadosnivel3">
    <w:name w:val="Encabezados nivel3"/>
    <w:basedOn w:val="Encabezadosnivel2"/>
    <w:rsid w:val="006136A6"/>
    <w:pPr>
      <w:numPr>
        <w:ilvl w:val="2"/>
        <w:numId w:val="5"/>
      </w:numPr>
    </w:pPr>
    <w:rPr>
      <w:bCs/>
      <w:i/>
      <w:iCs/>
    </w:rPr>
  </w:style>
  <w:style w:type="paragraph" w:styleId="Footer">
    <w:name w:val="footer"/>
    <w:basedOn w:val="Normal"/>
    <w:rsid w:val="001148C0"/>
    <w:pPr>
      <w:tabs>
        <w:tab w:val="center" w:pos="4252"/>
        <w:tab w:val="right" w:pos="8504"/>
      </w:tabs>
    </w:pPr>
  </w:style>
  <w:style w:type="paragraph" w:customStyle="1" w:styleId="CeldaTabla">
    <w:name w:val="CeldaTabla"/>
    <w:basedOn w:val="Cuerpo"/>
    <w:autoRedefine/>
    <w:rsid w:val="00A72A2E"/>
    <w:pPr>
      <w:widowControl/>
      <w:jc w:val="left"/>
    </w:pPr>
  </w:style>
  <w:style w:type="paragraph" w:styleId="Caption">
    <w:name w:val="caption"/>
    <w:basedOn w:val="Normal"/>
    <w:next w:val="Normal"/>
    <w:qFormat/>
    <w:rsid w:val="00D65B42"/>
    <w:pPr>
      <w:spacing w:before="120" w:after="120"/>
      <w:jc w:val="center"/>
    </w:pPr>
    <w:rPr>
      <w:b/>
      <w:bCs/>
      <w:sz w:val="18"/>
    </w:rPr>
  </w:style>
  <w:style w:type="paragraph" w:styleId="FootnoteText">
    <w:name w:val="footnote text"/>
    <w:basedOn w:val="Normal"/>
    <w:link w:val="FootnoteTextChar"/>
    <w:rsid w:val="004A031B"/>
  </w:style>
  <w:style w:type="character" w:customStyle="1" w:styleId="FootnoteTextChar">
    <w:name w:val="Footnote Text Char"/>
    <w:link w:val="FootnoteText"/>
    <w:rsid w:val="004A031B"/>
    <w:rPr>
      <w:rFonts w:ascii="Arial" w:hAnsi="Arial"/>
      <w:lang w:val="es-ES" w:eastAsia="es-ES" w:bidi="he-IL"/>
    </w:rPr>
  </w:style>
  <w:style w:type="character" w:styleId="FootnoteReference">
    <w:name w:val="footnote reference"/>
    <w:rsid w:val="004A031B"/>
    <w:rPr>
      <w:vertAlign w:val="superscript"/>
    </w:rPr>
  </w:style>
  <w:style w:type="paragraph" w:customStyle="1" w:styleId="References">
    <w:name w:val="References"/>
    <w:basedOn w:val="Normal"/>
    <w:rsid w:val="003B1468"/>
    <w:pPr>
      <w:widowControl/>
      <w:numPr>
        <w:numId w:val="8"/>
      </w:numPr>
      <w:autoSpaceDE w:val="0"/>
      <w:autoSpaceDN w:val="0"/>
      <w:spacing w:before="0"/>
    </w:pPr>
    <w:rPr>
      <w:rFonts w:ascii="Times New Roman" w:hAnsi="Times New Roman"/>
      <w:sz w:val="16"/>
      <w:szCs w:val="16"/>
      <w:lang w:val="en-US" w:eastAsia="en-US" w:bidi="ar-SA"/>
    </w:rPr>
  </w:style>
  <w:style w:type="paragraph" w:customStyle="1" w:styleId="IndexTerms">
    <w:name w:val="IndexTerms"/>
    <w:basedOn w:val="Normal"/>
    <w:next w:val="Normal"/>
    <w:rsid w:val="003B1468"/>
    <w:pPr>
      <w:widowControl/>
      <w:autoSpaceDE w:val="0"/>
      <w:autoSpaceDN w:val="0"/>
      <w:spacing w:before="0"/>
      <w:ind w:firstLine="202"/>
    </w:pPr>
    <w:rPr>
      <w:rFonts w:ascii="Times New Roman" w:hAnsi="Times New Roman"/>
      <w:b/>
      <w:bCs/>
      <w:sz w:val="18"/>
      <w:szCs w:val="18"/>
      <w:lang w:val="en-US" w:eastAsia="en-US" w:bidi="ar-SA"/>
    </w:rPr>
  </w:style>
  <w:style w:type="paragraph" w:customStyle="1" w:styleId="WW-Default">
    <w:name w:val="WW-Default"/>
    <w:rsid w:val="00D87A70"/>
    <w:pPr>
      <w:suppressAutoHyphens/>
      <w:autoSpaceDE w:val="0"/>
    </w:pPr>
    <w:rPr>
      <w:rFonts w:ascii="Arial" w:eastAsia="Calibri" w:hAnsi="Arial" w:cs="Arial"/>
      <w:color w:val="000000"/>
      <w:sz w:val="24"/>
      <w:szCs w:val="24"/>
      <w:lang w:val="en-US" w:eastAsia="zh-CN"/>
    </w:rPr>
  </w:style>
  <w:style w:type="paragraph" w:customStyle="1" w:styleId="Standard">
    <w:name w:val="Standard"/>
    <w:rsid w:val="00D87A70"/>
    <w:pPr>
      <w:widowControl w:val="0"/>
      <w:suppressAutoHyphens/>
      <w:textAlignment w:val="baseline"/>
    </w:pPr>
    <w:rPr>
      <w:rFonts w:ascii="Liberation Serif" w:eastAsia="DejaVu Sans" w:hAnsi="Liberation Serif" w:cs="FreeSans"/>
      <w:kern w:val="1"/>
      <w:sz w:val="24"/>
      <w:szCs w:val="24"/>
      <w:lang w:eastAsia="zh-CN" w:bidi="hi-IN"/>
    </w:rPr>
  </w:style>
  <w:style w:type="paragraph" w:customStyle="1" w:styleId="TableContents">
    <w:name w:val="Table Contents"/>
    <w:basedOn w:val="Normal"/>
    <w:rsid w:val="007D7D6C"/>
    <w:pPr>
      <w:widowControl/>
      <w:suppressLineNumbers/>
      <w:suppressAutoHyphens/>
      <w:spacing w:before="0" w:line="340" w:lineRule="atLeast"/>
      <w:ind w:firstLine="0"/>
    </w:pPr>
    <w:rPr>
      <w:rFonts w:ascii="Times New Roman" w:hAnsi="Times New Roman"/>
      <w:color w:val="000000"/>
      <w:sz w:val="24"/>
      <w:lang w:val="en-US" w:eastAsia="zh-CN" w:bidi="ar-SA"/>
    </w:rPr>
  </w:style>
  <w:style w:type="character" w:customStyle="1" w:styleId="shorttext">
    <w:name w:val="short_text"/>
    <w:rsid w:val="00950826"/>
  </w:style>
  <w:style w:type="paragraph" w:styleId="NormalWeb">
    <w:name w:val="Normal (Web)"/>
    <w:basedOn w:val="Normal"/>
    <w:uiPriority w:val="99"/>
    <w:unhideWhenUsed/>
    <w:rsid w:val="005F0DA8"/>
    <w:pPr>
      <w:widowControl/>
      <w:spacing w:before="100" w:beforeAutospacing="1" w:after="100" w:afterAutospacing="1"/>
      <w:ind w:firstLine="0"/>
      <w:jc w:val="left"/>
    </w:pPr>
    <w:rPr>
      <w:rFonts w:ascii="Times New Roman" w:hAnsi="Times New Roman"/>
      <w:sz w:val="24"/>
      <w:szCs w:val="24"/>
      <w:lang w:bidi="ar-SA"/>
    </w:rPr>
  </w:style>
  <w:style w:type="character" w:customStyle="1" w:styleId="mwe-math-mathml-inline">
    <w:name w:val="mwe-math-mathml-inline"/>
    <w:rsid w:val="00E82A85"/>
  </w:style>
  <w:style w:type="character" w:styleId="PlaceholderText">
    <w:name w:val="Placeholder Text"/>
    <w:basedOn w:val="DefaultParagraphFont"/>
    <w:uiPriority w:val="99"/>
    <w:semiHidden/>
    <w:rsid w:val="00671957"/>
    <w:rPr>
      <w:color w:val="808080"/>
    </w:rPr>
  </w:style>
  <w:style w:type="character" w:styleId="Strong">
    <w:name w:val="Strong"/>
    <w:basedOn w:val="DefaultParagraphFont"/>
    <w:uiPriority w:val="22"/>
    <w:qFormat/>
    <w:rsid w:val="004C364F"/>
    <w:rPr>
      <w:b/>
      <w:bCs/>
    </w:rPr>
  </w:style>
  <w:style w:type="character" w:styleId="Emphasis">
    <w:name w:val="Emphasis"/>
    <w:basedOn w:val="DefaultParagraphFont"/>
    <w:uiPriority w:val="20"/>
    <w:qFormat/>
    <w:rsid w:val="004C364F"/>
    <w:rPr>
      <w:i/>
      <w:iCs/>
    </w:rPr>
  </w:style>
  <w:style w:type="character" w:styleId="UnresolvedMention">
    <w:name w:val="Unresolved Mention"/>
    <w:basedOn w:val="DefaultParagraphFont"/>
    <w:uiPriority w:val="99"/>
    <w:semiHidden/>
    <w:unhideWhenUsed/>
    <w:rsid w:val="0027007D"/>
    <w:rPr>
      <w:color w:val="808080"/>
      <w:shd w:val="clear" w:color="auto" w:fill="E6E6E6"/>
    </w:rPr>
  </w:style>
  <w:style w:type="paragraph" w:styleId="ListParagraph">
    <w:name w:val="List Paragraph"/>
    <w:basedOn w:val="Normal"/>
    <w:uiPriority w:val="34"/>
    <w:qFormat/>
    <w:rsid w:val="005838EA"/>
    <w:pPr>
      <w:ind w:left="720"/>
      <w:contextualSpacing/>
    </w:pPr>
  </w:style>
  <w:style w:type="character" w:customStyle="1" w:styleId="PlainTextChar">
    <w:name w:val="Plain Text Char"/>
    <w:basedOn w:val="DefaultParagraphFont"/>
    <w:link w:val="PlainText"/>
    <w:uiPriority w:val="99"/>
    <w:qFormat/>
    <w:rsid w:val="00164B76"/>
    <w:rPr>
      <w:rFonts w:ascii="Consolas" w:hAnsi="Consolas"/>
      <w:sz w:val="21"/>
      <w:szCs w:val="21"/>
    </w:rPr>
  </w:style>
  <w:style w:type="paragraph" w:styleId="PlainText">
    <w:name w:val="Plain Text"/>
    <w:basedOn w:val="Normal"/>
    <w:link w:val="PlainTextChar"/>
    <w:uiPriority w:val="99"/>
    <w:unhideWhenUsed/>
    <w:qFormat/>
    <w:rsid w:val="00164B76"/>
    <w:pPr>
      <w:widowControl/>
      <w:spacing w:before="0"/>
      <w:ind w:firstLine="0"/>
      <w:jc w:val="left"/>
    </w:pPr>
    <w:rPr>
      <w:rFonts w:ascii="Consolas" w:hAnsi="Consolas"/>
      <w:sz w:val="21"/>
      <w:szCs w:val="21"/>
      <w:lang w:bidi="ar-SA"/>
    </w:rPr>
  </w:style>
  <w:style w:type="character" w:customStyle="1" w:styleId="TextosinformatoCar1">
    <w:name w:val="Texto sin formato Car1"/>
    <w:basedOn w:val="DefaultParagraphFont"/>
    <w:rsid w:val="00164B76"/>
    <w:rPr>
      <w:rFonts w:ascii="Consolas" w:hAnsi="Consolas"/>
      <w:sz w:val="21"/>
      <w:szCs w:val="21"/>
      <w:lang w:bidi="he-IL"/>
    </w:rPr>
  </w:style>
  <w:style w:type="character" w:customStyle="1" w:styleId="HTMLPreformattedChar">
    <w:name w:val="HTML Preformatted Char"/>
    <w:basedOn w:val="DefaultParagraphFont"/>
    <w:link w:val="HTMLPreformatted"/>
    <w:uiPriority w:val="99"/>
    <w:qFormat/>
    <w:rsid w:val="00EE29AC"/>
    <w:rPr>
      <w:rFonts w:ascii="Courier New" w:hAnsi="Courier New" w:cs="Courier New"/>
    </w:rPr>
  </w:style>
  <w:style w:type="paragraph" w:styleId="HTMLPreformatted">
    <w:name w:val="HTML Preformatted"/>
    <w:basedOn w:val="Normal"/>
    <w:link w:val="HTMLPreformattedChar"/>
    <w:uiPriority w:val="99"/>
    <w:unhideWhenUsed/>
    <w:qFormat/>
    <w:rsid w:val="00EE2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lang w:bidi="ar-SA"/>
    </w:rPr>
  </w:style>
  <w:style w:type="character" w:customStyle="1" w:styleId="HTMLconformatoprevioCar1">
    <w:name w:val="HTML con formato previo Car1"/>
    <w:basedOn w:val="DefaultParagraphFont"/>
    <w:rsid w:val="00EE29AC"/>
    <w:rPr>
      <w:rFonts w:ascii="Consolas" w:hAnsi="Consolas"/>
      <w:lang w:bidi="he-IL"/>
    </w:rPr>
  </w:style>
  <w:style w:type="table" w:styleId="TableGrid">
    <w:name w:val="Table Grid"/>
    <w:basedOn w:val="TableNormal"/>
    <w:uiPriority w:val="59"/>
    <w:rsid w:val="00F91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mits">
    <w:name w:val="limits"/>
    <w:basedOn w:val="DefaultParagraphFont"/>
    <w:rsid w:val="000D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86">
      <w:bodyDiv w:val="1"/>
      <w:marLeft w:val="0"/>
      <w:marRight w:val="0"/>
      <w:marTop w:val="0"/>
      <w:marBottom w:val="0"/>
      <w:divBdr>
        <w:top w:val="none" w:sz="0" w:space="0" w:color="auto"/>
        <w:left w:val="none" w:sz="0" w:space="0" w:color="auto"/>
        <w:bottom w:val="none" w:sz="0" w:space="0" w:color="auto"/>
        <w:right w:val="none" w:sz="0" w:space="0" w:color="auto"/>
      </w:divBdr>
    </w:div>
    <w:div w:id="19867600">
      <w:bodyDiv w:val="1"/>
      <w:marLeft w:val="0"/>
      <w:marRight w:val="0"/>
      <w:marTop w:val="0"/>
      <w:marBottom w:val="0"/>
      <w:divBdr>
        <w:top w:val="none" w:sz="0" w:space="0" w:color="auto"/>
        <w:left w:val="none" w:sz="0" w:space="0" w:color="auto"/>
        <w:bottom w:val="none" w:sz="0" w:space="0" w:color="auto"/>
        <w:right w:val="none" w:sz="0" w:space="0" w:color="auto"/>
      </w:divBdr>
    </w:div>
    <w:div w:id="28184183">
      <w:bodyDiv w:val="1"/>
      <w:marLeft w:val="0"/>
      <w:marRight w:val="0"/>
      <w:marTop w:val="0"/>
      <w:marBottom w:val="0"/>
      <w:divBdr>
        <w:top w:val="none" w:sz="0" w:space="0" w:color="auto"/>
        <w:left w:val="none" w:sz="0" w:space="0" w:color="auto"/>
        <w:bottom w:val="none" w:sz="0" w:space="0" w:color="auto"/>
        <w:right w:val="none" w:sz="0" w:space="0" w:color="auto"/>
      </w:divBdr>
    </w:div>
    <w:div w:id="28456527">
      <w:bodyDiv w:val="1"/>
      <w:marLeft w:val="0"/>
      <w:marRight w:val="0"/>
      <w:marTop w:val="0"/>
      <w:marBottom w:val="0"/>
      <w:divBdr>
        <w:top w:val="none" w:sz="0" w:space="0" w:color="auto"/>
        <w:left w:val="none" w:sz="0" w:space="0" w:color="auto"/>
        <w:bottom w:val="none" w:sz="0" w:space="0" w:color="auto"/>
        <w:right w:val="none" w:sz="0" w:space="0" w:color="auto"/>
      </w:divBdr>
    </w:div>
    <w:div w:id="31811472">
      <w:bodyDiv w:val="1"/>
      <w:marLeft w:val="0"/>
      <w:marRight w:val="0"/>
      <w:marTop w:val="0"/>
      <w:marBottom w:val="0"/>
      <w:divBdr>
        <w:top w:val="none" w:sz="0" w:space="0" w:color="auto"/>
        <w:left w:val="none" w:sz="0" w:space="0" w:color="auto"/>
        <w:bottom w:val="none" w:sz="0" w:space="0" w:color="auto"/>
        <w:right w:val="none" w:sz="0" w:space="0" w:color="auto"/>
      </w:divBdr>
    </w:div>
    <w:div w:id="48656380">
      <w:bodyDiv w:val="1"/>
      <w:marLeft w:val="0"/>
      <w:marRight w:val="0"/>
      <w:marTop w:val="0"/>
      <w:marBottom w:val="0"/>
      <w:divBdr>
        <w:top w:val="none" w:sz="0" w:space="0" w:color="auto"/>
        <w:left w:val="none" w:sz="0" w:space="0" w:color="auto"/>
        <w:bottom w:val="none" w:sz="0" w:space="0" w:color="auto"/>
        <w:right w:val="none" w:sz="0" w:space="0" w:color="auto"/>
      </w:divBdr>
    </w:div>
    <w:div w:id="60754619">
      <w:bodyDiv w:val="1"/>
      <w:marLeft w:val="0"/>
      <w:marRight w:val="0"/>
      <w:marTop w:val="0"/>
      <w:marBottom w:val="0"/>
      <w:divBdr>
        <w:top w:val="none" w:sz="0" w:space="0" w:color="auto"/>
        <w:left w:val="none" w:sz="0" w:space="0" w:color="auto"/>
        <w:bottom w:val="none" w:sz="0" w:space="0" w:color="auto"/>
        <w:right w:val="none" w:sz="0" w:space="0" w:color="auto"/>
      </w:divBdr>
    </w:div>
    <w:div w:id="68161506">
      <w:bodyDiv w:val="1"/>
      <w:marLeft w:val="0"/>
      <w:marRight w:val="0"/>
      <w:marTop w:val="0"/>
      <w:marBottom w:val="0"/>
      <w:divBdr>
        <w:top w:val="none" w:sz="0" w:space="0" w:color="auto"/>
        <w:left w:val="none" w:sz="0" w:space="0" w:color="auto"/>
        <w:bottom w:val="none" w:sz="0" w:space="0" w:color="auto"/>
        <w:right w:val="none" w:sz="0" w:space="0" w:color="auto"/>
      </w:divBdr>
      <w:divsChild>
        <w:div w:id="1628777769">
          <w:marLeft w:val="0"/>
          <w:marRight w:val="0"/>
          <w:marTop w:val="0"/>
          <w:marBottom w:val="0"/>
          <w:divBdr>
            <w:top w:val="none" w:sz="0" w:space="0" w:color="auto"/>
            <w:left w:val="none" w:sz="0" w:space="0" w:color="auto"/>
            <w:bottom w:val="none" w:sz="0" w:space="0" w:color="auto"/>
            <w:right w:val="none" w:sz="0" w:space="0" w:color="auto"/>
          </w:divBdr>
          <w:divsChild>
            <w:div w:id="708845599">
              <w:marLeft w:val="0"/>
              <w:marRight w:val="0"/>
              <w:marTop w:val="0"/>
              <w:marBottom w:val="0"/>
              <w:divBdr>
                <w:top w:val="none" w:sz="0" w:space="0" w:color="auto"/>
                <w:left w:val="none" w:sz="0" w:space="0" w:color="auto"/>
                <w:bottom w:val="none" w:sz="0" w:space="0" w:color="auto"/>
                <w:right w:val="none" w:sz="0" w:space="0" w:color="auto"/>
              </w:divBdr>
              <w:divsChild>
                <w:div w:id="4609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6285">
      <w:bodyDiv w:val="1"/>
      <w:marLeft w:val="0"/>
      <w:marRight w:val="0"/>
      <w:marTop w:val="0"/>
      <w:marBottom w:val="0"/>
      <w:divBdr>
        <w:top w:val="none" w:sz="0" w:space="0" w:color="auto"/>
        <w:left w:val="none" w:sz="0" w:space="0" w:color="auto"/>
        <w:bottom w:val="none" w:sz="0" w:space="0" w:color="auto"/>
        <w:right w:val="none" w:sz="0" w:space="0" w:color="auto"/>
      </w:divBdr>
    </w:div>
    <w:div w:id="87888344">
      <w:bodyDiv w:val="1"/>
      <w:marLeft w:val="0"/>
      <w:marRight w:val="0"/>
      <w:marTop w:val="0"/>
      <w:marBottom w:val="0"/>
      <w:divBdr>
        <w:top w:val="none" w:sz="0" w:space="0" w:color="auto"/>
        <w:left w:val="none" w:sz="0" w:space="0" w:color="auto"/>
        <w:bottom w:val="none" w:sz="0" w:space="0" w:color="auto"/>
        <w:right w:val="none" w:sz="0" w:space="0" w:color="auto"/>
      </w:divBdr>
    </w:div>
    <w:div w:id="102267926">
      <w:bodyDiv w:val="1"/>
      <w:marLeft w:val="0"/>
      <w:marRight w:val="0"/>
      <w:marTop w:val="0"/>
      <w:marBottom w:val="0"/>
      <w:divBdr>
        <w:top w:val="none" w:sz="0" w:space="0" w:color="auto"/>
        <w:left w:val="none" w:sz="0" w:space="0" w:color="auto"/>
        <w:bottom w:val="none" w:sz="0" w:space="0" w:color="auto"/>
        <w:right w:val="none" w:sz="0" w:space="0" w:color="auto"/>
      </w:divBdr>
    </w:div>
    <w:div w:id="103038146">
      <w:bodyDiv w:val="1"/>
      <w:marLeft w:val="0"/>
      <w:marRight w:val="0"/>
      <w:marTop w:val="0"/>
      <w:marBottom w:val="0"/>
      <w:divBdr>
        <w:top w:val="none" w:sz="0" w:space="0" w:color="auto"/>
        <w:left w:val="none" w:sz="0" w:space="0" w:color="auto"/>
        <w:bottom w:val="none" w:sz="0" w:space="0" w:color="auto"/>
        <w:right w:val="none" w:sz="0" w:space="0" w:color="auto"/>
      </w:divBdr>
    </w:div>
    <w:div w:id="107162906">
      <w:bodyDiv w:val="1"/>
      <w:marLeft w:val="0"/>
      <w:marRight w:val="0"/>
      <w:marTop w:val="0"/>
      <w:marBottom w:val="0"/>
      <w:divBdr>
        <w:top w:val="none" w:sz="0" w:space="0" w:color="auto"/>
        <w:left w:val="none" w:sz="0" w:space="0" w:color="auto"/>
        <w:bottom w:val="none" w:sz="0" w:space="0" w:color="auto"/>
        <w:right w:val="none" w:sz="0" w:space="0" w:color="auto"/>
      </w:divBdr>
      <w:divsChild>
        <w:div w:id="491331149">
          <w:marLeft w:val="0"/>
          <w:marRight w:val="0"/>
          <w:marTop w:val="0"/>
          <w:marBottom w:val="0"/>
          <w:divBdr>
            <w:top w:val="none" w:sz="0" w:space="0" w:color="auto"/>
            <w:left w:val="none" w:sz="0" w:space="0" w:color="auto"/>
            <w:bottom w:val="none" w:sz="0" w:space="0" w:color="auto"/>
            <w:right w:val="none" w:sz="0" w:space="0" w:color="auto"/>
          </w:divBdr>
          <w:divsChild>
            <w:div w:id="1221094815">
              <w:marLeft w:val="0"/>
              <w:marRight w:val="0"/>
              <w:marTop w:val="0"/>
              <w:marBottom w:val="0"/>
              <w:divBdr>
                <w:top w:val="none" w:sz="0" w:space="0" w:color="auto"/>
                <w:left w:val="none" w:sz="0" w:space="0" w:color="auto"/>
                <w:bottom w:val="none" w:sz="0" w:space="0" w:color="auto"/>
                <w:right w:val="none" w:sz="0" w:space="0" w:color="auto"/>
              </w:divBdr>
              <w:divsChild>
                <w:div w:id="9788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087">
      <w:bodyDiv w:val="1"/>
      <w:marLeft w:val="0"/>
      <w:marRight w:val="0"/>
      <w:marTop w:val="0"/>
      <w:marBottom w:val="0"/>
      <w:divBdr>
        <w:top w:val="none" w:sz="0" w:space="0" w:color="auto"/>
        <w:left w:val="none" w:sz="0" w:space="0" w:color="auto"/>
        <w:bottom w:val="none" w:sz="0" w:space="0" w:color="auto"/>
        <w:right w:val="none" w:sz="0" w:space="0" w:color="auto"/>
      </w:divBdr>
    </w:div>
    <w:div w:id="176044405">
      <w:bodyDiv w:val="1"/>
      <w:marLeft w:val="0"/>
      <w:marRight w:val="0"/>
      <w:marTop w:val="0"/>
      <w:marBottom w:val="0"/>
      <w:divBdr>
        <w:top w:val="none" w:sz="0" w:space="0" w:color="auto"/>
        <w:left w:val="none" w:sz="0" w:space="0" w:color="auto"/>
        <w:bottom w:val="none" w:sz="0" w:space="0" w:color="auto"/>
        <w:right w:val="none" w:sz="0" w:space="0" w:color="auto"/>
      </w:divBdr>
    </w:div>
    <w:div w:id="194318919">
      <w:bodyDiv w:val="1"/>
      <w:marLeft w:val="0"/>
      <w:marRight w:val="0"/>
      <w:marTop w:val="0"/>
      <w:marBottom w:val="0"/>
      <w:divBdr>
        <w:top w:val="none" w:sz="0" w:space="0" w:color="auto"/>
        <w:left w:val="none" w:sz="0" w:space="0" w:color="auto"/>
        <w:bottom w:val="none" w:sz="0" w:space="0" w:color="auto"/>
        <w:right w:val="none" w:sz="0" w:space="0" w:color="auto"/>
      </w:divBdr>
    </w:div>
    <w:div w:id="215513001">
      <w:bodyDiv w:val="1"/>
      <w:marLeft w:val="0"/>
      <w:marRight w:val="0"/>
      <w:marTop w:val="0"/>
      <w:marBottom w:val="0"/>
      <w:divBdr>
        <w:top w:val="none" w:sz="0" w:space="0" w:color="auto"/>
        <w:left w:val="none" w:sz="0" w:space="0" w:color="auto"/>
        <w:bottom w:val="none" w:sz="0" w:space="0" w:color="auto"/>
        <w:right w:val="none" w:sz="0" w:space="0" w:color="auto"/>
      </w:divBdr>
      <w:divsChild>
        <w:div w:id="1596985445">
          <w:marLeft w:val="360"/>
          <w:marRight w:val="0"/>
          <w:marTop w:val="200"/>
          <w:marBottom w:val="0"/>
          <w:divBdr>
            <w:top w:val="none" w:sz="0" w:space="0" w:color="auto"/>
            <w:left w:val="none" w:sz="0" w:space="0" w:color="auto"/>
            <w:bottom w:val="none" w:sz="0" w:space="0" w:color="auto"/>
            <w:right w:val="none" w:sz="0" w:space="0" w:color="auto"/>
          </w:divBdr>
        </w:div>
        <w:div w:id="2137940590">
          <w:marLeft w:val="360"/>
          <w:marRight w:val="0"/>
          <w:marTop w:val="200"/>
          <w:marBottom w:val="0"/>
          <w:divBdr>
            <w:top w:val="none" w:sz="0" w:space="0" w:color="auto"/>
            <w:left w:val="none" w:sz="0" w:space="0" w:color="auto"/>
            <w:bottom w:val="none" w:sz="0" w:space="0" w:color="auto"/>
            <w:right w:val="none" w:sz="0" w:space="0" w:color="auto"/>
          </w:divBdr>
        </w:div>
      </w:divsChild>
    </w:div>
    <w:div w:id="223640044">
      <w:bodyDiv w:val="1"/>
      <w:marLeft w:val="0"/>
      <w:marRight w:val="0"/>
      <w:marTop w:val="0"/>
      <w:marBottom w:val="0"/>
      <w:divBdr>
        <w:top w:val="none" w:sz="0" w:space="0" w:color="auto"/>
        <w:left w:val="none" w:sz="0" w:space="0" w:color="auto"/>
        <w:bottom w:val="none" w:sz="0" w:space="0" w:color="auto"/>
        <w:right w:val="none" w:sz="0" w:space="0" w:color="auto"/>
      </w:divBdr>
      <w:divsChild>
        <w:div w:id="1132480247">
          <w:marLeft w:val="0"/>
          <w:marRight w:val="0"/>
          <w:marTop w:val="0"/>
          <w:marBottom w:val="0"/>
          <w:divBdr>
            <w:top w:val="none" w:sz="0" w:space="0" w:color="auto"/>
            <w:left w:val="none" w:sz="0" w:space="0" w:color="auto"/>
            <w:bottom w:val="none" w:sz="0" w:space="0" w:color="auto"/>
            <w:right w:val="none" w:sz="0" w:space="0" w:color="auto"/>
          </w:divBdr>
          <w:divsChild>
            <w:div w:id="1200053299">
              <w:marLeft w:val="0"/>
              <w:marRight w:val="0"/>
              <w:marTop w:val="0"/>
              <w:marBottom w:val="0"/>
              <w:divBdr>
                <w:top w:val="none" w:sz="0" w:space="0" w:color="auto"/>
                <w:left w:val="none" w:sz="0" w:space="0" w:color="auto"/>
                <w:bottom w:val="none" w:sz="0" w:space="0" w:color="auto"/>
                <w:right w:val="none" w:sz="0" w:space="0" w:color="auto"/>
              </w:divBdr>
              <w:divsChild>
                <w:div w:id="33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9532">
      <w:bodyDiv w:val="1"/>
      <w:marLeft w:val="0"/>
      <w:marRight w:val="0"/>
      <w:marTop w:val="0"/>
      <w:marBottom w:val="0"/>
      <w:divBdr>
        <w:top w:val="none" w:sz="0" w:space="0" w:color="auto"/>
        <w:left w:val="none" w:sz="0" w:space="0" w:color="auto"/>
        <w:bottom w:val="none" w:sz="0" w:space="0" w:color="auto"/>
        <w:right w:val="none" w:sz="0" w:space="0" w:color="auto"/>
      </w:divBdr>
    </w:div>
    <w:div w:id="271865175">
      <w:bodyDiv w:val="1"/>
      <w:marLeft w:val="0"/>
      <w:marRight w:val="0"/>
      <w:marTop w:val="0"/>
      <w:marBottom w:val="0"/>
      <w:divBdr>
        <w:top w:val="none" w:sz="0" w:space="0" w:color="auto"/>
        <w:left w:val="none" w:sz="0" w:space="0" w:color="auto"/>
        <w:bottom w:val="none" w:sz="0" w:space="0" w:color="auto"/>
        <w:right w:val="none" w:sz="0" w:space="0" w:color="auto"/>
      </w:divBdr>
    </w:div>
    <w:div w:id="310447577">
      <w:bodyDiv w:val="1"/>
      <w:marLeft w:val="0"/>
      <w:marRight w:val="0"/>
      <w:marTop w:val="0"/>
      <w:marBottom w:val="0"/>
      <w:divBdr>
        <w:top w:val="none" w:sz="0" w:space="0" w:color="auto"/>
        <w:left w:val="none" w:sz="0" w:space="0" w:color="auto"/>
        <w:bottom w:val="none" w:sz="0" w:space="0" w:color="auto"/>
        <w:right w:val="none" w:sz="0" w:space="0" w:color="auto"/>
      </w:divBdr>
    </w:div>
    <w:div w:id="312177250">
      <w:bodyDiv w:val="1"/>
      <w:marLeft w:val="0"/>
      <w:marRight w:val="0"/>
      <w:marTop w:val="0"/>
      <w:marBottom w:val="0"/>
      <w:divBdr>
        <w:top w:val="none" w:sz="0" w:space="0" w:color="auto"/>
        <w:left w:val="none" w:sz="0" w:space="0" w:color="auto"/>
        <w:bottom w:val="none" w:sz="0" w:space="0" w:color="auto"/>
        <w:right w:val="none" w:sz="0" w:space="0" w:color="auto"/>
      </w:divBdr>
    </w:div>
    <w:div w:id="314724113">
      <w:bodyDiv w:val="1"/>
      <w:marLeft w:val="0"/>
      <w:marRight w:val="0"/>
      <w:marTop w:val="0"/>
      <w:marBottom w:val="0"/>
      <w:divBdr>
        <w:top w:val="none" w:sz="0" w:space="0" w:color="auto"/>
        <w:left w:val="none" w:sz="0" w:space="0" w:color="auto"/>
        <w:bottom w:val="none" w:sz="0" w:space="0" w:color="auto"/>
        <w:right w:val="none" w:sz="0" w:space="0" w:color="auto"/>
      </w:divBdr>
    </w:div>
    <w:div w:id="322439335">
      <w:bodyDiv w:val="1"/>
      <w:marLeft w:val="0"/>
      <w:marRight w:val="0"/>
      <w:marTop w:val="0"/>
      <w:marBottom w:val="0"/>
      <w:divBdr>
        <w:top w:val="none" w:sz="0" w:space="0" w:color="auto"/>
        <w:left w:val="none" w:sz="0" w:space="0" w:color="auto"/>
        <w:bottom w:val="none" w:sz="0" w:space="0" w:color="auto"/>
        <w:right w:val="none" w:sz="0" w:space="0" w:color="auto"/>
      </w:divBdr>
      <w:divsChild>
        <w:div w:id="1448546706">
          <w:marLeft w:val="0"/>
          <w:marRight w:val="0"/>
          <w:marTop w:val="0"/>
          <w:marBottom w:val="0"/>
          <w:divBdr>
            <w:top w:val="none" w:sz="0" w:space="0" w:color="auto"/>
            <w:left w:val="none" w:sz="0" w:space="0" w:color="auto"/>
            <w:bottom w:val="none" w:sz="0" w:space="0" w:color="auto"/>
            <w:right w:val="none" w:sz="0" w:space="0" w:color="auto"/>
          </w:divBdr>
        </w:div>
      </w:divsChild>
    </w:div>
    <w:div w:id="334963123">
      <w:bodyDiv w:val="1"/>
      <w:marLeft w:val="0"/>
      <w:marRight w:val="0"/>
      <w:marTop w:val="0"/>
      <w:marBottom w:val="0"/>
      <w:divBdr>
        <w:top w:val="none" w:sz="0" w:space="0" w:color="auto"/>
        <w:left w:val="none" w:sz="0" w:space="0" w:color="auto"/>
        <w:bottom w:val="none" w:sz="0" w:space="0" w:color="auto"/>
        <w:right w:val="none" w:sz="0" w:space="0" w:color="auto"/>
      </w:divBdr>
    </w:div>
    <w:div w:id="348532290">
      <w:bodyDiv w:val="1"/>
      <w:marLeft w:val="0"/>
      <w:marRight w:val="0"/>
      <w:marTop w:val="0"/>
      <w:marBottom w:val="0"/>
      <w:divBdr>
        <w:top w:val="none" w:sz="0" w:space="0" w:color="auto"/>
        <w:left w:val="none" w:sz="0" w:space="0" w:color="auto"/>
        <w:bottom w:val="none" w:sz="0" w:space="0" w:color="auto"/>
        <w:right w:val="none" w:sz="0" w:space="0" w:color="auto"/>
      </w:divBdr>
    </w:div>
    <w:div w:id="383480542">
      <w:bodyDiv w:val="1"/>
      <w:marLeft w:val="0"/>
      <w:marRight w:val="0"/>
      <w:marTop w:val="0"/>
      <w:marBottom w:val="0"/>
      <w:divBdr>
        <w:top w:val="none" w:sz="0" w:space="0" w:color="auto"/>
        <w:left w:val="none" w:sz="0" w:space="0" w:color="auto"/>
        <w:bottom w:val="none" w:sz="0" w:space="0" w:color="auto"/>
        <w:right w:val="none" w:sz="0" w:space="0" w:color="auto"/>
      </w:divBdr>
    </w:div>
    <w:div w:id="412355492">
      <w:bodyDiv w:val="1"/>
      <w:marLeft w:val="0"/>
      <w:marRight w:val="0"/>
      <w:marTop w:val="0"/>
      <w:marBottom w:val="0"/>
      <w:divBdr>
        <w:top w:val="none" w:sz="0" w:space="0" w:color="auto"/>
        <w:left w:val="none" w:sz="0" w:space="0" w:color="auto"/>
        <w:bottom w:val="none" w:sz="0" w:space="0" w:color="auto"/>
        <w:right w:val="none" w:sz="0" w:space="0" w:color="auto"/>
      </w:divBdr>
    </w:div>
    <w:div w:id="413867099">
      <w:bodyDiv w:val="1"/>
      <w:marLeft w:val="0"/>
      <w:marRight w:val="0"/>
      <w:marTop w:val="0"/>
      <w:marBottom w:val="0"/>
      <w:divBdr>
        <w:top w:val="none" w:sz="0" w:space="0" w:color="auto"/>
        <w:left w:val="none" w:sz="0" w:space="0" w:color="auto"/>
        <w:bottom w:val="none" w:sz="0" w:space="0" w:color="auto"/>
        <w:right w:val="none" w:sz="0" w:space="0" w:color="auto"/>
      </w:divBdr>
      <w:divsChild>
        <w:div w:id="1502503290">
          <w:marLeft w:val="0"/>
          <w:marRight w:val="0"/>
          <w:marTop w:val="0"/>
          <w:marBottom w:val="0"/>
          <w:divBdr>
            <w:top w:val="none" w:sz="0" w:space="0" w:color="auto"/>
            <w:left w:val="none" w:sz="0" w:space="0" w:color="auto"/>
            <w:bottom w:val="none" w:sz="0" w:space="0" w:color="auto"/>
            <w:right w:val="none" w:sz="0" w:space="0" w:color="auto"/>
          </w:divBdr>
          <w:divsChild>
            <w:div w:id="1581720187">
              <w:marLeft w:val="0"/>
              <w:marRight w:val="0"/>
              <w:marTop w:val="0"/>
              <w:marBottom w:val="0"/>
              <w:divBdr>
                <w:top w:val="none" w:sz="0" w:space="0" w:color="auto"/>
                <w:left w:val="none" w:sz="0" w:space="0" w:color="auto"/>
                <w:bottom w:val="none" w:sz="0" w:space="0" w:color="auto"/>
                <w:right w:val="none" w:sz="0" w:space="0" w:color="auto"/>
              </w:divBdr>
              <w:divsChild>
                <w:div w:id="3010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8128">
      <w:bodyDiv w:val="1"/>
      <w:marLeft w:val="0"/>
      <w:marRight w:val="0"/>
      <w:marTop w:val="0"/>
      <w:marBottom w:val="0"/>
      <w:divBdr>
        <w:top w:val="none" w:sz="0" w:space="0" w:color="auto"/>
        <w:left w:val="none" w:sz="0" w:space="0" w:color="auto"/>
        <w:bottom w:val="none" w:sz="0" w:space="0" w:color="auto"/>
        <w:right w:val="none" w:sz="0" w:space="0" w:color="auto"/>
      </w:divBdr>
    </w:div>
    <w:div w:id="434595468">
      <w:bodyDiv w:val="1"/>
      <w:marLeft w:val="0"/>
      <w:marRight w:val="0"/>
      <w:marTop w:val="0"/>
      <w:marBottom w:val="0"/>
      <w:divBdr>
        <w:top w:val="none" w:sz="0" w:space="0" w:color="auto"/>
        <w:left w:val="none" w:sz="0" w:space="0" w:color="auto"/>
        <w:bottom w:val="none" w:sz="0" w:space="0" w:color="auto"/>
        <w:right w:val="none" w:sz="0" w:space="0" w:color="auto"/>
      </w:divBdr>
    </w:div>
    <w:div w:id="454563951">
      <w:bodyDiv w:val="1"/>
      <w:marLeft w:val="0"/>
      <w:marRight w:val="0"/>
      <w:marTop w:val="0"/>
      <w:marBottom w:val="0"/>
      <w:divBdr>
        <w:top w:val="none" w:sz="0" w:space="0" w:color="auto"/>
        <w:left w:val="none" w:sz="0" w:space="0" w:color="auto"/>
        <w:bottom w:val="none" w:sz="0" w:space="0" w:color="auto"/>
        <w:right w:val="none" w:sz="0" w:space="0" w:color="auto"/>
      </w:divBdr>
    </w:div>
    <w:div w:id="477233272">
      <w:bodyDiv w:val="1"/>
      <w:marLeft w:val="0"/>
      <w:marRight w:val="0"/>
      <w:marTop w:val="0"/>
      <w:marBottom w:val="0"/>
      <w:divBdr>
        <w:top w:val="none" w:sz="0" w:space="0" w:color="auto"/>
        <w:left w:val="none" w:sz="0" w:space="0" w:color="auto"/>
        <w:bottom w:val="none" w:sz="0" w:space="0" w:color="auto"/>
        <w:right w:val="none" w:sz="0" w:space="0" w:color="auto"/>
      </w:divBdr>
    </w:div>
    <w:div w:id="491483567">
      <w:bodyDiv w:val="1"/>
      <w:marLeft w:val="0"/>
      <w:marRight w:val="0"/>
      <w:marTop w:val="0"/>
      <w:marBottom w:val="0"/>
      <w:divBdr>
        <w:top w:val="none" w:sz="0" w:space="0" w:color="auto"/>
        <w:left w:val="none" w:sz="0" w:space="0" w:color="auto"/>
        <w:bottom w:val="none" w:sz="0" w:space="0" w:color="auto"/>
        <w:right w:val="none" w:sz="0" w:space="0" w:color="auto"/>
      </w:divBdr>
      <w:divsChild>
        <w:div w:id="2065790305">
          <w:marLeft w:val="0"/>
          <w:marRight w:val="0"/>
          <w:marTop w:val="0"/>
          <w:marBottom w:val="0"/>
          <w:divBdr>
            <w:top w:val="none" w:sz="0" w:space="0" w:color="auto"/>
            <w:left w:val="none" w:sz="0" w:space="0" w:color="auto"/>
            <w:bottom w:val="none" w:sz="0" w:space="0" w:color="auto"/>
            <w:right w:val="none" w:sz="0" w:space="0" w:color="auto"/>
          </w:divBdr>
        </w:div>
        <w:div w:id="936249559">
          <w:marLeft w:val="0"/>
          <w:marRight w:val="0"/>
          <w:marTop w:val="0"/>
          <w:marBottom w:val="0"/>
          <w:divBdr>
            <w:top w:val="none" w:sz="0" w:space="0" w:color="auto"/>
            <w:left w:val="none" w:sz="0" w:space="0" w:color="auto"/>
            <w:bottom w:val="none" w:sz="0" w:space="0" w:color="auto"/>
            <w:right w:val="none" w:sz="0" w:space="0" w:color="auto"/>
          </w:divBdr>
        </w:div>
        <w:div w:id="990912297">
          <w:marLeft w:val="0"/>
          <w:marRight w:val="0"/>
          <w:marTop w:val="0"/>
          <w:marBottom w:val="0"/>
          <w:divBdr>
            <w:top w:val="none" w:sz="0" w:space="0" w:color="auto"/>
            <w:left w:val="none" w:sz="0" w:space="0" w:color="auto"/>
            <w:bottom w:val="none" w:sz="0" w:space="0" w:color="auto"/>
            <w:right w:val="none" w:sz="0" w:space="0" w:color="auto"/>
          </w:divBdr>
        </w:div>
        <w:div w:id="1896820011">
          <w:marLeft w:val="0"/>
          <w:marRight w:val="0"/>
          <w:marTop w:val="0"/>
          <w:marBottom w:val="0"/>
          <w:divBdr>
            <w:top w:val="none" w:sz="0" w:space="0" w:color="auto"/>
            <w:left w:val="none" w:sz="0" w:space="0" w:color="auto"/>
            <w:bottom w:val="none" w:sz="0" w:space="0" w:color="auto"/>
            <w:right w:val="none" w:sz="0" w:space="0" w:color="auto"/>
          </w:divBdr>
        </w:div>
        <w:div w:id="1825394541">
          <w:marLeft w:val="0"/>
          <w:marRight w:val="0"/>
          <w:marTop w:val="0"/>
          <w:marBottom w:val="0"/>
          <w:divBdr>
            <w:top w:val="none" w:sz="0" w:space="0" w:color="auto"/>
            <w:left w:val="none" w:sz="0" w:space="0" w:color="auto"/>
            <w:bottom w:val="none" w:sz="0" w:space="0" w:color="auto"/>
            <w:right w:val="none" w:sz="0" w:space="0" w:color="auto"/>
          </w:divBdr>
        </w:div>
        <w:div w:id="467018599">
          <w:marLeft w:val="0"/>
          <w:marRight w:val="0"/>
          <w:marTop w:val="0"/>
          <w:marBottom w:val="0"/>
          <w:divBdr>
            <w:top w:val="none" w:sz="0" w:space="0" w:color="auto"/>
            <w:left w:val="none" w:sz="0" w:space="0" w:color="auto"/>
            <w:bottom w:val="none" w:sz="0" w:space="0" w:color="auto"/>
            <w:right w:val="none" w:sz="0" w:space="0" w:color="auto"/>
          </w:divBdr>
        </w:div>
        <w:div w:id="661733693">
          <w:marLeft w:val="0"/>
          <w:marRight w:val="0"/>
          <w:marTop w:val="0"/>
          <w:marBottom w:val="0"/>
          <w:divBdr>
            <w:top w:val="none" w:sz="0" w:space="0" w:color="auto"/>
            <w:left w:val="none" w:sz="0" w:space="0" w:color="auto"/>
            <w:bottom w:val="none" w:sz="0" w:space="0" w:color="auto"/>
            <w:right w:val="none" w:sz="0" w:space="0" w:color="auto"/>
          </w:divBdr>
        </w:div>
        <w:div w:id="1304777218">
          <w:marLeft w:val="0"/>
          <w:marRight w:val="0"/>
          <w:marTop w:val="0"/>
          <w:marBottom w:val="0"/>
          <w:divBdr>
            <w:top w:val="none" w:sz="0" w:space="0" w:color="auto"/>
            <w:left w:val="none" w:sz="0" w:space="0" w:color="auto"/>
            <w:bottom w:val="none" w:sz="0" w:space="0" w:color="auto"/>
            <w:right w:val="none" w:sz="0" w:space="0" w:color="auto"/>
          </w:divBdr>
        </w:div>
        <w:div w:id="886912391">
          <w:marLeft w:val="0"/>
          <w:marRight w:val="0"/>
          <w:marTop w:val="0"/>
          <w:marBottom w:val="0"/>
          <w:divBdr>
            <w:top w:val="none" w:sz="0" w:space="0" w:color="auto"/>
            <w:left w:val="none" w:sz="0" w:space="0" w:color="auto"/>
            <w:bottom w:val="none" w:sz="0" w:space="0" w:color="auto"/>
            <w:right w:val="none" w:sz="0" w:space="0" w:color="auto"/>
          </w:divBdr>
        </w:div>
        <w:div w:id="218977338">
          <w:marLeft w:val="0"/>
          <w:marRight w:val="0"/>
          <w:marTop w:val="0"/>
          <w:marBottom w:val="0"/>
          <w:divBdr>
            <w:top w:val="none" w:sz="0" w:space="0" w:color="auto"/>
            <w:left w:val="none" w:sz="0" w:space="0" w:color="auto"/>
            <w:bottom w:val="none" w:sz="0" w:space="0" w:color="auto"/>
            <w:right w:val="none" w:sz="0" w:space="0" w:color="auto"/>
          </w:divBdr>
        </w:div>
        <w:div w:id="1370882435">
          <w:marLeft w:val="0"/>
          <w:marRight w:val="0"/>
          <w:marTop w:val="0"/>
          <w:marBottom w:val="0"/>
          <w:divBdr>
            <w:top w:val="none" w:sz="0" w:space="0" w:color="auto"/>
            <w:left w:val="none" w:sz="0" w:space="0" w:color="auto"/>
            <w:bottom w:val="none" w:sz="0" w:space="0" w:color="auto"/>
            <w:right w:val="none" w:sz="0" w:space="0" w:color="auto"/>
          </w:divBdr>
        </w:div>
        <w:div w:id="1980918062">
          <w:marLeft w:val="0"/>
          <w:marRight w:val="0"/>
          <w:marTop w:val="0"/>
          <w:marBottom w:val="0"/>
          <w:divBdr>
            <w:top w:val="none" w:sz="0" w:space="0" w:color="auto"/>
            <w:left w:val="none" w:sz="0" w:space="0" w:color="auto"/>
            <w:bottom w:val="none" w:sz="0" w:space="0" w:color="auto"/>
            <w:right w:val="none" w:sz="0" w:space="0" w:color="auto"/>
          </w:divBdr>
        </w:div>
        <w:div w:id="1102726681">
          <w:marLeft w:val="0"/>
          <w:marRight w:val="0"/>
          <w:marTop w:val="0"/>
          <w:marBottom w:val="0"/>
          <w:divBdr>
            <w:top w:val="none" w:sz="0" w:space="0" w:color="auto"/>
            <w:left w:val="none" w:sz="0" w:space="0" w:color="auto"/>
            <w:bottom w:val="none" w:sz="0" w:space="0" w:color="auto"/>
            <w:right w:val="none" w:sz="0" w:space="0" w:color="auto"/>
          </w:divBdr>
        </w:div>
        <w:div w:id="1059941450">
          <w:marLeft w:val="0"/>
          <w:marRight w:val="0"/>
          <w:marTop w:val="0"/>
          <w:marBottom w:val="0"/>
          <w:divBdr>
            <w:top w:val="none" w:sz="0" w:space="0" w:color="auto"/>
            <w:left w:val="none" w:sz="0" w:space="0" w:color="auto"/>
            <w:bottom w:val="none" w:sz="0" w:space="0" w:color="auto"/>
            <w:right w:val="none" w:sz="0" w:space="0" w:color="auto"/>
          </w:divBdr>
        </w:div>
        <w:div w:id="2111730094">
          <w:marLeft w:val="0"/>
          <w:marRight w:val="0"/>
          <w:marTop w:val="0"/>
          <w:marBottom w:val="0"/>
          <w:divBdr>
            <w:top w:val="none" w:sz="0" w:space="0" w:color="auto"/>
            <w:left w:val="none" w:sz="0" w:space="0" w:color="auto"/>
            <w:bottom w:val="none" w:sz="0" w:space="0" w:color="auto"/>
            <w:right w:val="none" w:sz="0" w:space="0" w:color="auto"/>
          </w:divBdr>
        </w:div>
        <w:div w:id="1273823861">
          <w:marLeft w:val="0"/>
          <w:marRight w:val="0"/>
          <w:marTop w:val="0"/>
          <w:marBottom w:val="0"/>
          <w:divBdr>
            <w:top w:val="none" w:sz="0" w:space="0" w:color="auto"/>
            <w:left w:val="none" w:sz="0" w:space="0" w:color="auto"/>
            <w:bottom w:val="none" w:sz="0" w:space="0" w:color="auto"/>
            <w:right w:val="none" w:sz="0" w:space="0" w:color="auto"/>
          </w:divBdr>
        </w:div>
        <w:div w:id="1494641047">
          <w:marLeft w:val="0"/>
          <w:marRight w:val="0"/>
          <w:marTop w:val="0"/>
          <w:marBottom w:val="0"/>
          <w:divBdr>
            <w:top w:val="none" w:sz="0" w:space="0" w:color="auto"/>
            <w:left w:val="none" w:sz="0" w:space="0" w:color="auto"/>
            <w:bottom w:val="none" w:sz="0" w:space="0" w:color="auto"/>
            <w:right w:val="none" w:sz="0" w:space="0" w:color="auto"/>
          </w:divBdr>
        </w:div>
        <w:div w:id="1772047266">
          <w:marLeft w:val="0"/>
          <w:marRight w:val="0"/>
          <w:marTop w:val="0"/>
          <w:marBottom w:val="0"/>
          <w:divBdr>
            <w:top w:val="none" w:sz="0" w:space="0" w:color="auto"/>
            <w:left w:val="none" w:sz="0" w:space="0" w:color="auto"/>
            <w:bottom w:val="none" w:sz="0" w:space="0" w:color="auto"/>
            <w:right w:val="none" w:sz="0" w:space="0" w:color="auto"/>
          </w:divBdr>
        </w:div>
      </w:divsChild>
    </w:div>
    <w:div w:id="505485614">
      <w:bodyDiv w:val="1"/>
      <w:marLeft w:val="0"/>
      <w:marRight w:val="0"/>
      <w:marTop w:val="0"/>
      <w:marBottom w:val="0"/>
      <w:divBdr>
        <w:top w:val="none" w:sz="0" w:space="0" w:color="auto"/>
        <w:left w:val="none" w:sz="0" w:space="0" w:color="auto"/>
        <w:bottom w:val="none" w:sz="0" w:space="0" w:color="auto"/>
        <w:right w:val="none" w:sz="0" w:space="0" w:color="auto"/>
      </w:divBdr>
    </w:div>
    <w:div w:id="525800169">
      <w:bodyDiv w:val="1"/>
      <w:marLeft w:val="0"/>
      <w:marRight w:val="0"/>
      <w:marTop w:val="0"/>
      <w:marBottom w:val="0"/>
      <w:divBdr>
        <w:top w:val="none" w:sz="0" w:space="0" w:color="auto"/>
        <w:left w:val="none" w:sz="0" w:space="0" w:color="auto"/>
        <w:bottom w:val="none" w:sz="0" w:space="0" w:color="auto"/>
        <w:right w:val="none" w:sz="0" w:space="0" w:color="auto"/>
      </w:divBdr>
    </w:div>
    <w:div w:id="532306071">
      <w:bodyDiv w:val="1"/>
      <w:marLeft w:val="0"/>
      <w:marRight w:val="0"/>
      <w:marTop w:val="0"/>
      <w:marBottom w:val="0"/>
      <w:divBdr>
        <w:top w:val="none" w:sz="0" w:space="0" w:color="auto"/>
        <w:left w:val="none" w:sz="0" w:space="0" w:color="auto"/>
        <w:bottom w:val="none" w:sz="0" w:space="0" w:color="auto"/>
        <w:right w:val="none" w:sz="0" w:space="0" w:color="auto"/>
      </w:divBdr>
    </w:div>
    <w:div w:id="549148623">
      <w:bodyDiv w:val="1"/>
      <w:marLeft w:val="0"/>
      <w:marRight w:val="0"/>
      <w:marTop w:val="0"/>
      <w:marBottom w:val="0"/>
      <w:divBdr>
        <w:top w:val="none" w:sz="0" w:space="0" w:color="auto"/>
        <w:left w:val="none" w:sz="0" w:space="0" w:color="auto"/>
        <w:bottom w:val="none" w:sz="0" w:space="0" w:color="auto"/>
        <w:right w:val="none" w:sz="0" w:space="0" w:color="auto"/>
      </w:divBdr>
      <w:divsChild>
        <w:div w:id="266542987">
          <w:marLeft w:val="0"/>
          <w:marRight w:val="0"/>
          <w:marTop w:val="0"/>
          <w:marBottom w:val="0"/>
          <w:divBdr>
            <w:top w:val="none" w:sz="0" w:space="0" w:color="auto"/>
            <w:left w:val="none" w:sz="0" w:space="0" w:color="auto"/>
            <w:bottom w:val="none" w:sz="0" w:space="0" w:color="auto"/>
            <w:right w:val="none" w:sz="0" w:space="0" w:color="auto"/>
          </w:divBdr>
          <w:divsChild>
            <w:div w:id="238947412">
              <w:marLeft w:val="0"/>
              <w:marRight w:val="0"/>
              <w:marTop w:val="0"/>
              <w:marBottom w:val="0"/>
              <w:divBdr>
                <w:top w:val="none" w:sz="0" w:space="0" w:color="auto"/>
                <w:left w:val="none" w:sz="0" w:space="0" w:color="auto"/>
                <w:bottom w:val="none" w:sz="0" w:space="0" w:color="auto"/>
                <w:right w:val="none" w:sz="0" w:space="0" w:color="auto"/>
              </w:divBdr>
              <w:divsChild>
                <w:div w:id="19717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5814">
      <w:bodyDiv w:val="1"/>
      <w:marLeft w:val="0"/>
      <w:marRight w:val="0"/>
      <w:marTop w:val="0"/>
      <w:marBottom w:val="0"/>
      <w:divBdr>
        <w:top w:val="none" w:sz="0" w:space="0" w:color="auto"/>
        <w:left w:val="none" w:sz="0" w:space="0" w:color="auto"/>
        <w:bottom w:val="none" w:sz="0" w:space="0" w:color="auto"/>
        <w:right w:val="none" w:sz="0" w:space="0" w:color="auto"/>
      </w:divBdr>
    </w:div>
    <w:div w:id="555319056">
      <w:bodyDiv w:val="1"/>
      <w:marLeft w:val="0"/>
      <w:marRight w:val="0"/>
      <w:marTop w:val="0"/>
      <w:marBottom w:val="0"/>
      <w:divBdr>
        <w:top w:val="none" w:sz="0" w:space="0" w:color="auto"/>
        <w:left w:val="none" w:sz="0" w:space="0" w:color="auto"/>
        <w:bottom w:val="none" w:sz="0" w:space="0" w:color="auto"/>
        <w:right w:val="none" w:sz="0" w:space="0" w:color="auto"/>
      </w:divBdr>
    </w:div>
    <w:div w:id="562371311">
      <w:bodyDiv w:val="1"/>
      <w:marLeft w:val="0"/>
      <w:marRight w:val="0"/>
      <w:marTop w:val="0"/>
      <w:marBottom w:val="0"/>
      <w:divBdr>
        <w:top w:val="none" w:sz="0" w:space="0" w:color="auto"/>
        <w:left w:val="none" w:sz="0" w:space="0" w:color="auto"/>
        <w:bottom w:val="none" w:sz="0" w:space="0" w:color="auto"/>
        <w:right w:val="none" w:sz="0" w:space="0" w:color="auto"/>
      </w:divBdr>
    </w:div>
    <w:div w:id="566501704">
      <w:bodyDiv w:val="1"/>
      <w:marLeft w:val="0"/>
      <w:marRight w:val="0"/>
      <w:marTop w:val="0"/>
      <w:marBottom w:val="0"/>
      <w:divBdr>
        <w:top w:val="none" w:sz="0" w:space="0" w:color="auto"/>
        <w:left w:val="none" w:sz="0" w:space="0" w:color="auto"/>
        <w:bottom w:val="none" w:sz="0" w:space="0" w:color="auto"/>
        <w:right w:val="none" w:sz="0" w:space="0" w:color="auto"/>
      </w:divBdr>
    </w:div>
    <w:div w:id="574972018">
      <w:bodyDiv w:val="1"/>
      <w:marLeft w:val="0"/>
      <w:marRight w:val="0"/>
      <w:marTop w:val="0"/>
      <w:marBottom w:val="0"/>
      <w:divBdr>
        <w:top w:val="none" w:sz="0" w:space="0" w:color="auto"/>
        <w:left w:val="none" w:sz="0" w:space="0" w:color="auto"/>
        <w:bottom w:val="none" w:sz="0" w:space="0" w:color="auto"/>
        <w:right w:val="none" w:sz="0" w:space="0" w:color="auto"/>
      </w:divBdr>
    </w:div>
    <w:div w:id="585967740">
      <w:bodyDiv w:val="1"/>
      <w:marLeft w:val="0"/>
      <w:marRight w:val="0"/>
      <w:marTop w:val="0"/>
      <w:marBottom w:val="0"/>
      <w:divBdr>
        <w:top w:val="none" w:sz="0" w:space="0" w:color="auto"/>
        <w:left w:val="none" w:sz="0" w:space="0" w:color="auto"/>
        <w:bottom w:val="none" w:sz="0" w:space="0" w:color="auto"/>
        <w:right w:val="none" w:sz="0" w:space="0" w:color="auto"/>
      </w:divBdr>
      <w:divsChild>
        <w:div w:id="1010642474">
          <w:marLeft w:val="547"/>
          <w:marRight w:val="0"/>
          <w:marTop w:val="0"/>
          <w:marBottom w:val="0"/>
          <w:divBdr>
            <w:top w:val="none" w:sz="0" w:space="0" w:color="auto"/>
            <w:left w:val="none" w:sz="0" w:space="0" w:color="auto"/>
            <w:bottom w:val="none" w:sz="0" w:space="0" w:color="auto"/>
            <w:right w:val="none" w:sz="0" w:space="0" w:color="auto"/>
          </w:divBdr>
        </w:div>
      </w:divsChild>
    </w:div>
    <w:div w:id="605960996">
      <w:bodyDiv w:val="1"/>
      <w:marLeft w:val="0"/>
      <w:marRight w:val="0"/>
      <w:marTop w:val="0"/>
      <w:marBottom w:val="0"/>
      <w:divBdr>
        <w:top w:val="none" w:sz="0" w:space="0" w:color="auto"/>
        <w:left w:val="none" w:sz="0" w:space="0" w:color="auto"/>
        <w:bottom w:val="none" w:sz="0" w:space="0" w:color="auto"/>
        <w:right w:val="none" w:sz="0" w:space="0" w:color="auto"/>
      </w:divBdr>
      <w:divsChild>
        <w:div w:id="505949615">
          <w:marLeft w:val="0"/>
          <w:marRight w:val="0"/>
          <w:marTop w:val="0"/>
          <w:marBottom w:val="0"/>
          <w:divBdr>
            <w:top w:val="none" w:sz="0" w:space="0" w:color="auto"/>
            <w:left w:val="none" w:sz="0" w:space="0" w:color="auto"/>
            <w:bottom w:val="none" w:sz="0" w:space="0" w:color="auto"/>
            <w:right w:val="none" w:sz="0" w:space="0" w:color="auto"/>
          </w:divBdr>
          <w:divsChild>
            <w:div w:id="739015933">
              <w:marLeft w:val="0"/>
              <w:marRight w:val="0"/>
              <w:marTop w:val="0"/>
              <w:marBottom w:val="0"/>
              <w:divBdr>
                <w:top w:val="none" w:sz="0" w:space="0" w:color="auto"/>
                <w:left w:val="none" w:sz="0" w:space="0" w:color="auto"/>
                <w:bottom w:val="none" w:sz="0" w:space="0" w:color="auto"/>
                <w:right w:val="none" w:sz="0" w:space="0" w:color="auto"/>
              </w:divBdr>
              <w:divsChild>
                <w:div w:id="6329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81850">
      <w:bodyDiv w:val="1"/>
      <w:marLeft w:val="0"/>
      <w:marRight w:val="0"/>
      <w:marTop w:val="0"/>
      <w:marBottom w:val="0"/>
      <w:divBdr>
        <w:top w:val="none" w:sz="0" w:space="0" w:color="auto"/>
        <w:left w:val="none" w:sz="0" w:space="0" w:color="auto"/>
        <w:bottom w:val="none" w:sz="0" w:space="0" w:color="auto"/>
        <w:right w:val="none" w:sz="0" w:space="0" w:color="auto"/>
      </w:divBdr>
    </w:div>
    <w:div w:id="627275823">
      <w:bodyDiv w:val="1"/>
      <w:marLeft w:val="0"/>
      <w:marRight w:val="0"/>
      <w:marTop w:val="0"/>
      <w:marBottom w:val="0"/>
      <w:divBdr>
        <w:top w:val="none" w:sz="0" w:space="0" w:color="auto"/>
        <w:left w:val="none" w:sz="0" w:space="0" w:color="auto"/>
        <w:bottom w:val="none" w:sz="0" w:space="0" w:color="auto"/>
        <w:right w:val="none" w:sz="0" w:space="0" w:color="auto"/>
      </w:divBdr>
    </w:div>
    <w:div w:id="629015844">
      <w:bodyDiv w:val="1"/>
      <w:marLeft w:val="0"/>
      <w:marRight w:val="0"/>
      <w:marTop w:val="0"/>
      <w:marBottom w:val="0"/>
      <w:divBdr>
        <w:top w:val="none" w:sz="0" w:space="0" w:color="auto"/>
        <w:left w:val="none" w:sz="0" w:space="0" w:color="auto"/>
        <w:bottom w:val="none" w:sz="0" w:space="0" w:color="auto"/>
        <w:right w:val="none" w:sz="0" w:space="0" w:color="auto"/>
      </w:divBdr>
      <w:divsChild>
        <w:div w:id="1466581998">
          <w:marLeft w:val="360"/>
          <w:marRight w:val="0"/>
          <w:marTop w:val="200"/>
          <w:marBottom w:val="0"/>
          <w:divBdr>
            <w:top w:val="none" w:sz="0" w:space="0" w:color="auto"/>
            <w:left w:val="none" w:sz="0" w:space="0" w:color="auto"/>
            <w:bottom w:val="none" w:sz="0" w:space="0" w:color="auto"/>
            <w:right w:val="none" w:sz="0" w:space="0" w:color="auto"/>
          </w:divBdr>
        </w:div>
        <w:div w:id="2092071929">
          <w:marLeft w:val="360"/>
          <w:marRight w:val="0"/>
          <w:marTop w:val="200"/>
          <w:marBottom w:val="0"/>
          <w:divBdr>
            <w:top w:val="none" w:sz="0" w:space="0" w:color="auto"/>
            <w:left w:val="none" w:sz="0" w:space="0" w:color="auto"/>
            <w:bottom w:val="none" w:sz="0" w:space="0" w:color="auto"/>
            <w:right w:val="none" w:sz="0" w:space="0" w:color="auto"/>
          </w:divBdr>
        </w:div>
      </w:divsChild>
    </w:div>
    <w:div w:id="649022422">
      <w:bodyDiv w:val="1"/>
      <w:marLeft w:val="0"/>
      <w:marRight w:val="0"/>
      <w:marTop w:val="0"/>
      <w:marBottom w:val="0"/>
      <w:divBdr>
        <w:top w:val="none" w:sz="0" w:space="0" w:color="auto"/>
        <w:left w:val="none" w:sz="0" w:space="0" w:color="auto"/>
        <w:bottom w:val="none" w:sz="0" w:space="0" w:color="auto"/>
        <w:right w:val="none" w:sz="0" w:space="0" w:color="auto"/>
      </w:divBdr>
    </w:div>
    <w:div w:id="674647363">
      <w:bodyDiv w:val="1"/>
      <w:marLeft w:val="0"/>
      <w:marRight w:val="0"/>
      <w:marTop w:val="0"/>
      <w:marBottom w:val="0"/>
      <w:divBdr>
        <w:top w:val="none" w:sz="0" w:space="0" w:color="auto"/>
        <w:left w:val="none" w:sz="0" w:space="0" w:color="auto"/>
        <w:bottom w:val="none" w:sz="0" w:space="0" w:color="auto"/>
        <w:right w:val="none" w:sz="0" w:space="0" w:color="auto"/>
      </w:divBdr>
    </w:div>
    <w:div w:id="701563205">
      <w:bodyDiv w:val="1"/>
      <w:marLeft w:val="0"/>
      <w:marRight w:val="0"/>
      <w:marTop w:val="0"/>
      <w:marBottom w:val="0"/>
      <w:divBdr>
        <w:top w:val="none" w:sz="0" w:space="0" w:color="auto"/>
        <w:left w:val="none" w:sz="0" w:space="0" w:color="auto"/>
        <w:bottom w:val="none" w:sz="0" w:space="0" w:color="auto"/>
        <w:right w:val="none" w:sz="0" w:space="0" w:color="auto"/>
      </w:divBdr>
    </w:div>
    <w:div w:id="707872023">
      <w:bodyDiv w:val="1"/>
      <w:marLeft w:val="0"/>
      <w:marRight w:val="0"/>
      <w:marTop w:val="0"/>
      <w:marBottom w:val="0"/>
      <w:divBdr>
        <w:top w:val="none" w:sz="0" w:space="0" w:color="auto"/>
        <w:left w:val="none" w:sz="0" w:space="0" w:color="auto"/>
        <w:bottom w:val="none" w:sz="0" w:space="0" w:color="auto"/>
        <w:right w:val="none" w:sz="0" w:space="0" w:color="auto"/>
      </w:divBdr>
    </w:div>
    <w:div w:id="711270122">
      <w:bodyDiv w:val="1"/>
      <w:marLeft w:val="0"/>
      <w:marRight w:val="0"/>
      <w:marTop w:val="0"/>
      <w:marBottom w:val="0"/>
      <w:divBdr>
        <w:top w:val="none" w:sz="0" w:space="0" w:color="auto"/>
        <w:left w:val="none" w:sz="0" w:space="0" w:color="auto"/>
        <w:bottom w:val="none" w:sz="0" w:space="0" w:color="auto"/>
        <w:right w:val="none" w:sz="0" w:space="0" w:color="auto"/>
      </w:divBdr>
    </w:div>
    <w:div w:id="752240672">
      <w:bodyDiv w:val="1"/>
      <w:marLeft w:val="0"/>
      <w:marRight w:val="0"/>
      <w:marTop w:val="0"/>
      <w:marBottom w:val="0"/>
      <w:divBdr>
        <w:top w:val="none" w:sz="0" w:space="0" w:color="auto"/>
        <w:left w:val="none" w:sz="0" w:space="0" w:color="auto"/>
        <w:bottom w:val="none" w:sz="0" w:space="0" w:color="auto"/>
        <w:right w:val="none" w:sz="0" w:space="0" w:color="auto"/>
      </w:divBdr>
      <w:divsChild>
        <w:div w:id="1017537317">
          <w:marLeft w:val="0"/>
          <w:marRight w:val="0"/>
          <w:marTop w:val="0"/>
          <w:marBottom w:val="0"/>
          <w:divBdr>
            <w:top w:val="none" w:sz="0" w:space="0" w:color="auto"/>
            <w:left w:val="none" w:sz="0" w:space="0" w:color="auto"/>
            <w:bottom w:val="none" w:sz="0" w:space="0" w:color="auto"/>
            <w:right w:val="none" w:sz="0" w:space="0" w:color="auto"/>
          </w:divBdr>
        </w:div>
      </w:divsChild>
    </w:div>
    <w:div w:id="755900360">
      <w:bodyDiv w:val="1"/>
      <w:marLeft w:val="0"/>
      <w:marRight w:val="0"/>
      <w:marTop w:val="0"/>
      <w:marBottom w:val="0"/>
      <w:divBdr>
        <w:top w:val="none" w:sz="0" w:space="0" w:color="auto"/>
        <w:left w:val="none" w:sz="0" w:space="0" w:color="auto"/>
        <w:bottom w:val="none" w:sz="0" w:space="0" w:color="auto"/>
        <w:right w:val="none" w:sz="0" w:space="0" w:color="auto"/>
      </w:divBdr>
    </w:div>
    <w:div w:id="769661693">
      <w:bodyDiv w:val="1"/>
      <w:marLeft w:val="0"/>
      <w:marRight w:val="0"/>
      <w:marTop w:val="0"/>
      <w:marBottom w:val="0"/>
      <w:divBdr>
        <w:top w:val="none" w:sz="0" w:space="0" w:color="auto"/>
        <w:left w:val="none" w:sz="0" w:space="0" w:color="auto"/>
        <w:bottom w:val="none" w:sz="0" w:space="0" w:color="auto"/>
        <w:right w:val="none" w:sz="0" w:space="0" w:color="auto"/>
      </w:divBdr>
      <w:divsChild>
        <w:div w:id="350181326">
          <w:marLeft w:val="547"/>
          <w:marRight w:val="0"/>
          <w:marTop w:val="101"/>
          <w:marBottom w:val="0"/>
          <w:divBdr>
            <w:top w:val="none" w:sz="0" w:space="0" w:color="auto"/>
            <w:left w:val="none" w:sz="0" w:space="0" w:color="auto"/>
            <w:bottom w:val="none" w:sz="0" w:space="0" w:color="auto"/>
            <w:right w:val="none" w:sz="0" w:space="0" w:color="auto"/>
          </w:divBdr>
        </w:div>
      </w:divsChild>
    </w:div>
    <w:div w:id="777602205">
      <w:bodyDiv w:val="1"/>
      <w:marLeft w:val="0"/>
      <w:marRight w:val="0"/>
      <w:marTop w:val="0"/>
      <w:marBottom w:val="0"/>
      <w:divBdr>
        <w:top w:val="none" w:sz="0" w:space="0" w:color="auto"/>
        <w:left w:val="none" w:sz="0" w:space="0" w:color="auto"/>
        <w:bottom w:val="none" w:sz="0" w:space="0" w:color="auto"/>
        <w:right w:val="none" w:sz="0" w:space="0" w:color="auto"/>
      </w:divBdr>
      <w:divsChild>
        <w:div w:id="989017400">
          <w:marLeft w:val="547"/>
          <w:marRight w:val="0"/>
          <w:marTop w:val="101"/>
          <w:marBottom w:val="0"/>
          <w:divBdr>
            <w:top w:val="none" w:sz="0" w:space="0" w:color="auto"/>
            <w:left w:val="none" w:sz="0" w:space="0" w:color="auto"/>
            <w:bottom w:val="none" w:sz="0" w:space="0" w:color="auto"/>
            <w:right w:val="none" w:sz="0" w:space="0" w:color="auto"/>
          </w:divBdr>
        </w:div>
        <w:div w:id="44766911">
          <w:marLeft w:val="547"/>
          <w:marRight w:val="0"/>
          <w:marTop w:val="101"/>
          <w:marBottom w:val="0"/>
          <w:divBdr>
            <w:top w:val="none" w:sz="0" w:space="0" w:color="auto"/>
            <w:left w:val="none" w:sz="0" w:space="0" w:color="auto"/>
            <w:bottom w:val="none" w:sz="0" w:space="0" w:color="auto"/>
            <w:right w:val="none" w:sz="0" w:space="0" w:color="auto"/>
          </w:divBdr>
        </w:div>
      </w:divsChild>
    </w:div>
    <w:div w:id="805898147">
      <w:bodyDiv w:val="1"/>
      <w:marLeft w:val="0"/>
      <w:marRight w:val="0"/>
      <w:marTop w:val="0"/>
      <w:marBottom w:val="0"/>
      <w:divBdr>
        <w:top w:val="none" w:sz="0" w:space="0" w:color="auto"/>
        <w:left w:val="none" w:sz="0" w:space="0" w:color="auto"/>
        <w:bottom w:val="none" w:sz="0" w:space="0" w:color="auto"/>
        <w:right w:val="none" w:sz="0" w:space="0" w:color="auto"/>
      </w:divBdr>
    </w:div>
    <w:div w:id="820345745">
      <w:bodyDiv w:val="1"/>
      <w:marLeft w:val="0"/>
      <w:marRight w:val="0"/>
      <w:marTop w:val="0"/>
      <w:marBottom w:val="0"/>
      <w:divBdr>
        <w:top w:val="none" w:sz="0" w:space="0" w:color="auto"/>
        <w:left w:val="none" w:sz="0" w:space="0" w:color="auto"/>
        <w:bottom w:val="none" w:sz="0" w:space="0" w:color="auto"/>
        <w:right w:val="none" w:sz="0" w:space="0" w:color="auto"/>
      </w:divBdr>
    </w:div>
    <w:div w:id="840045817">
      <w:bodyDiv w:val="1"/>
      <w:marLeft w:val="0"/>
      <w:marRight w:val="0"/>
      <w:marTop w:val="0"/>
      <w:marBottom w:val="0"/>
      <w:divBdr>
        <w:top w:val="none" w:sz="0" w:space="0" w:color="auto"/>
        <w:left w:val="none" w:sz="0" w:space="0" w:color="auto"/>
        <w:bottom w:val="none" w:sz="0" w:space="0" w:color="auto"/>
        <w:right w:val="none" w:sz="0" w:space="0" w:color="auto"/>
      </w:divBdr>
    </w:div>
    <w:div w:id="851921517">
      <w:bodyDiv w:val="1"/>
      <w:marLeft w:val="0"/>
      <w:marRight w:val="0"/>
      <w:marTop w:val="0"/>
      <w:marBottom w:val="0"/>
      <w:divBdr>
        <w:top w:val="none" w:sz="0" w:space="0" w:color="auto"/>
        <w:left w:val="none" w:sz="0" w:space="0" w:color="auto"/>
        <w:bottom w:val="none" w:sz="0" w:space="0" w:color="auto"/>
        <w:right w:val="none" w:sz="0" w:space="0" w:color="auto"/>
      </w:divBdr>
    </w:div>
    <w:div w:id="853113858">
      <w:bodyDiv w:val="1"/>
      <w:marLeft w:val="0"/>
      <w:marRight w:val="0"/>
      <w:marTop w:val="0"/>
      <w:marBottom w:val="0"/>
      <w:divBdr>
        <w:top w:val="none" w:sz="0" w:space="0" w:color="auto"/>
        <w:left w:val="none" w:sz="0" w:space="0" w:color="auto"/>
        <w:bottom w:val="none" w:sz="0" w:space="0" w:color="auto"/>
        <w:right w:val="none" w:sz="0" w:space="0" w:color="auto"/>
      </w:divBdr>
    </w:div>
    <w:div w:id="869994761">
      <w:bodyDiv w:val="1"/>
      <w:marLeft w:val="0"/>
      <w:marRight w:val="0"/>
      <w:marTop w:val="0"/>
      <w:marBottom w:val="0"/>
      <w:divBdr>
        <w:top w:val="none" w:sz="0" w:space="0" w:color="auto"/>
        <w:left w:val="none" w:sz="0" w:space="0" w:color="auto"/>
        <w:bottom w:val="none" w:sz="0" w:space="0" w:color="auto"/>
        <w:right w:val="none" w:sz="0" w:space="0" w:color="auto"/>
      </w:divBdr>
    </w:div>
    <w:div w:id="880558293">
      <w:bodyDiv w:val="1"/>
      <w:marLeft w:val="0"/>
      <w:marRight w:val="0"/>
      <w:marTop w:val="0"/>
      <w:marBottom w:val="0"/>
      <w:divBdr>
        <w:top w:val="none" w:sz="0" w:space="0" w:color="auto"/>
        <w:left w:val="none" w:sz="0" w:space="0" w:color="auto"/>
        <w:bottom w:val="none" w:sz="0" w:space="0" w:color="auto"/>
        <w:right w:val="none" w:sz="0" w:space="0" w:color="auto"/>
      </w:divBdr>
    </w:div>
    <w:div w:id="885146139">
      <w:bodyDiv w:val="1"/>
      <w:marLeft w:val="0"/>
      <w:marRight w:val="0"/>
      <w:marTop w:val="0"/>
      <w:marBottom w:val="0"/>
      <w:divBdr>
        <w:top w:val="none" w:sz="0" w:space="0" w:color="auto"/>
        <w:left w:val="none" w:sz="0" w:space="0" w:color="auto"/>
        <w:bottom w:val="none" w:sz="0" w:space="0" w:color="auto"/>
        <w:right w:val="none" w:sz="0" w:space="0" w:color="auto"/>
      </w:divBdr>
    </w:div>
    <w:div w:id="908618408">
      <w:bodyDiv w:val="1"/>
      <w:marLeft w:val="0"/>
      <w:marRight w:val="0"/>
      <w:marTop w:val="0"/>
      <w:marBottom w:val="0"/>
      <w:divBdr>
        <w:top w:val="none" w:sz="0" w:space="0" w:color="auto"/>
        <w:left w:val="none" w:sz="0" w:space="0" w:color="auto"/>
        <w:bottom w:val="none" w:sz="0" w:space="0" w:color="auto"/>
        <w:right w:val="none" w:sz="0" w:space="0" w:color="auto"/>
      </w:divBdr>
    </w:div>
    <w:div w:id="935023004">
      <w:bodyDiv w:val="1"/>
      <w:marLeft w:val="0"/>
      <w:marRight w:val="0"/>
      <w:marTop w:val="0"/>
      <w:marBottom w:val="0"/>
      <w:divBdr>
        <w:top w:val="none" w:sz="0" w:space="0" w:color="auto"/>
        <w:left w:val="none" w:sz="0" w:space="0" w:color="auto"/>
        <w:bottom w:val="none" w:sz="0" w:space="0" w:color="auto"/>
        <w:right w:val="none" w:sz="0" w:space="0" w:color="auto"/>
      </w:divBdr>
    </w:div>
    <w:div w:id="953290214">
      <w:bodyDiv w:val="1"/>
      <w:marLeft w:val="0"/>
      <w:marRight w:val="0"/>
      <w:marTop w:val="0"/>
      <w:marBottom w:val="0"/>
      <w:divBdr>
        <w:top w:val="none" w:sz="0" w:space="0" w:color="auto"/>
        <w:left w:val="none" w:sz="0" w:space="0" w:color="auto"/>
        <w:bottom w:val="none" w:sz="0" w:space="0" w:color="auto"/>
        <w:right w:val="none" w:sz="0" w:space="0" w:color="auto"/>
      </w:divBdr>
    </w:div>
    <w:div w:id="959145121">
      <w:bodyDiv w:val="1"/>
      <w:marLeft w:val="0"/>
      <w:marRight w:val="0"/>
      <w:marTop w:val="0"/>
      <w:marBottom w:val="0"/>
      <w:divBdr>
        <w:top w:val="none" w:sz="0" w:space="0" w:color="auto"/>
        <w:left w:val="none" w:sz="0" w:space="0" w:color="auto"/>
        <w:bottom w:val="none" w:sz="0" w:space="0" w:color="auto"/>
        <w:right w:val="none" w:sz="0" w:space="0" w:color="auto"/>
      </w:divBdr>
    </w:div>
    <w:div w:id="964240598">
      <w:bodyDiv w:val="1"/>
      <w:marLeft w:val="0"/>
      <w:marRight w:val="0"/>
      <w:marTop w:val="0"/>
      <w:marBottom w:val="0"/>
      <w:divBdr>
        <w:top w:val="none" w:sz="0" w:space="0" w:color="auto"/>
        <w:left w:val="none" w:sz="0" w:space="0" w:color="auto"/>
        <w:bottom w:val="none" w:sz="0" w:space="0" w:color="auto"/>
        <w:right w:val="none" w:sz="0" w:space="0" w:color="auto"/>
      </w:divBdr>
    </w:div>
    <w:div w:id="969938589">
      <w:bodyDiv w:val="1"/>
      <w:marLeft w:val="0"/>
      <w:marRight w:val="0"/>
      <w:marTop w:val="0"/>
      <w:marBottom w:val="0"/>
      <w:divBdr>
        <w:top w:val="none" w:sz="0" w:space="0" w:color="auto"/>
        <w:left w:val="none" w:sz="0" w:space="0" w:color="auto"/>
        <w:bottom w:val="none" w:sz="0" w:space="0" w:color="auto"/>
        <w:right w:val="none" w:sz="0" w:space="0" w:color="auto"/>
      </w:divBdr>
    </w:div>
    <w:div w:id="983852516">
      <w:bodyDiv w:val="1"/>
      <w:marLeft w:val="0"/>
      <w:marRight w:val="0"/>
      <w:marTop w:val="0"/>
      <w:marBottom w:val="0"/>
      <w:divBdr>
        <w:top w:val="none" w:sz="0" w:space="0" w:color="auto"/>
        <w:left w:val="none" w:sz="0" w:space="0" w:color="auto"/>
        <w:bottom w:val="none" w:sz="0" w:space="0" w:color="auto"/>
        <w:right w:val="none" w:sz="0" w:space="0" w:color="auto"/>
      </w:divBdr>
    </w:div>
    <w:div w:id="986931087">
      <w:bodyDiv w:val="1"/>
      <w:marLeft w:val="0"/>
      <w:marRight w:val="0"/>
      <w:marTop w:val="0"/>
      <w:marBottom w:val="0"/>
      <w:divBdr>
        <w:top w:val="none" w:sz="0" w:space="0" w:color="auto"/>
        <w:left w:val="none" w:sz="0" w:space="0" w:color="auto"/>
        <w:bottom w:val="none" w:sz="0" w:space="0" w:color="auto"/>
        <w:right w:val="none" w:sz="0" w:space="0" w:color="auto"/>
      </w:divBdr>
      <w:divsChild>
        <w:div w:id="1386100656">
          <w:marLeft w:val="0"/>
          <w:marRight w:val="0"/>
          <w:marTop w:val="0"/>
          <w:marBottom w:val="0"/>
          <w:divBdr>
            <w:top w:val="none" w:sz="0" w:space="0" w:color="auto"/>
            <w:left w:val="none" w:sz="0" w:space="0" w:color="auto"/>
            <w:bottom w:val="none" w:sz="0" w:space="0" w:color="auto"/>
            <w:right w:val="none" w:sz="0" w:space="0" w:color="auto"/>
          </w:divBdr>
          <w:divsChild>
            <w:div w:id="855076130">
              <w:marLeft w:val="0"/>
              <w:marRight w:val="0"/>
              <w:marTop w:val="0"/>
              <w:marBottom w:val="0"/>
              <w:divBdr>
                <w:top w:val="none" w:sz="0" w:space="0" w:color="auto"/>
                <w:left w:val="none" w:sz="0" w:space="0" w:color="auto"/>
                <w:bottom w:val="none" w:sz="0" w:space="0" w:color="auto"/>
                <w:right w:val="none" w:sz="0" w:space="0" w:color="auto"/>
              </w:divBdr>
              <w:divsChild>
                <w:div w:id="10426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902">
      <w:bodyDiv w:val="1"/>
      <w:marLeft w:val="0"/>
      <w:marRight w:val="0"/>
      <w:marTop w:val="0"/>
      <w:marBottom w:val="0"/>
      <w:divBdr>
        <w:top w:val="none" w:sz="0" w:space="0" w:color="auto"/>
        <w:left w:val="none" w:sz="0" w:space="0" w:color="auto"/>
        <w:bottom w:val="none" w:sz="0" w:space="0" w:color="auto"/>
        <w:right w:val="none" w:sz="0" w:space="0" w:color="auto"/>
      </w:divBdr>
    </w:div>
    <w:div w:id="1022826672">
      <w:bodyDiv w:val="1"/>
      <w:marLeft w:val="0"/>
      <w:marRight w:val="0"/>
      <w:marTop w:val="0"/>
      <w:marBottom w:val="0"/>
      <w:divBdr>
        <w:top w:val="none" w:sz="0" w:space="0" w:color="auto"/>
        <w:left w:val="none" w:sz="0" w:space="0" w:color="auto"/>
        <w:bottom w:val="none" w:sz="0" w:space="0" w:color="auto"/>
        <w:right w:val="none" w:sz="0" w:space="0" w:color="auto"/>
      </w:divBdr>
      <w:divsChild>
        <w:div w:id="655644764">
          <w:marLeft w:val="547"/>
          <w:marRight w:val="0"/>
          <w:marTop w:val="101"/>
          <w:marBottom w:val="0"/>
          <w:divBdr>
            <w:top w:val="none" w:sz="0" w:space="0" w:color="auto"/>
            <w:left w:val="none" w:sz="0" w:space="0" w:color="auto"/>
            <w:bottom w:val="none" w:sz="0" w:space="0" w:color="auto"/>
            <w:right w:val="none" w:sz="0" w:space="0" w:color="auto"/>
          </w:divBdr>
        </w:div>
        <w:div w:id="792791509">
          <w:marLeft w:val="547"/>
          <w:marRight w:val="0"/>
          <w:marTop w:val="101"/>
          <w:marBottom w:val="0"/>
          <w:divBdr>
            <w:top w:val="none" w:sz="0" w:space="0" w:color="auto"/>
            <w:left w:val="none" w:sz="0" w:space="0" w:color="auto"/>
            <w:bottom w:val="none" w:sz="0" w:space="0" w:color="auto"/>
            <w:right w:val="none" w:sz="0" w:space="0" w:color="auto"/>
          </w:divBdr>
        </w:div>
      </w:divsChild>
    </w:div>
    <w:div w:id="1066495578">
      <w:bodyDiv w:val="1"/>
      <w:marLeft w:val="0"/>
      <w:marRight w:val="0"/>
      <w:marTop w:val="0"/>
      <w:marBottom w:val="0"/>
      <w:divBdr>
        <w:top w:val="none" w:sz="0" w:space="0" w:color="auto"/>
        <w:left w:val="none" w:sz="0" w:space="0" w:color="auto"/>
        <w:bottom w:val="none" w:sz="0" w:space="0" w:color="auto"/>
        <w:right w:val="none" w:sz="0" w:space="0" w:color="auto"/>
      </w:divBdr>
      <w:divsChild>
        <w:div w:id="1509709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8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11829">
      <w:bodyDiv w:val="1"/>
      <w:marLeft w:val="0"/>
      <w:marRight w:val="0"/>
      <w:marTop w:val="0"/>
      <w:marBottom w:val="0"/>
      <w:divBdr>
        <w:top w:val="none" w:sz="0" w:space="0" w:color="auto"/>
        <w:left w:val="none" w:sz="0" w:space="0" w:color="auto"/>
        <w:bottom w:val="none" w:sz="0" w:space="0" w:color="auto"/>
        <w:right w:val="none" w:sz="0" w:space="0" w:color="auto"/>
      </w:divBdr>
    </w:div>
    <w:div w:id="1092244016">
      <w:bodyDiv w:val="1"/>
      <w:marLeft w:val="0"/>
      <w:marRight w:val="0"/>
      <w:marTop w:val="0"/>
      <w:marBottom w:val="0"/>
      <w:divBdr>
        <w:top w:val="none" w:sz="0" w:space="0" w:color="auto"/>
        <w:left w:val="none" w:sz="0" w:space="0" w:color="auto"/>
        <w:bottom w:val="none" w:sz="0" w:space="0" w:color="auto"/>
        <w:right w:val="none" w:sz="0" w:space="0" w:color="auto"/>
      </w:divBdr>
    </w:div>
    <w:div w:id="1094059337">
      <w:bodyDiv w:val="1"/>
      <w:marLeft w:val="0"/>
      <w:marRight w:val="0"/>
      <w:marTop w:val="0"/>
      <w:marBottom w:val="0"/>
      <w:divBdr>
        <w:top w:val="none" w:sz="0" w:space="0" w:color="auto"/>
        <w:left w:val="none" w:sz="0" w:space="0" w:color="auto"/>
        <w:bottom w:val="none" w:sz="0" w:space="0" w:color="auto"/>
        <w:right w:val="none" w:sz="0" w:space="0" w:color="auto"/>
      </w:divBdr>
    </w:div>
    <w:div w:id="1131362914">
      <w:bodyDiv w:val="1"/>
      <w:marLeft w:val="0"/>
      <w:marRight w:val="0"/>
      <w:marTop w:val="0"/>
      <w:marBottom w:val="0"/>
      <w:divBdr>
        <w:top w:val="none" w:sz="0" w:space="0" w:color="auto"/>
        <w:left w:val="none" w:sz="0" w:space="0" w:color="auto"/>
        <w:bottom w:val="none" w:sz="0" w:space="0" w:color="auto"/>
        <w:right w:val="none" w:sz="0" w:space="0" w:color="auto"/>
      </w:divBdr>
    </w:div>
    <w:div w:id="1161576196">
      <w:bodyDiv w:val="1"/>
      <w:marLeft w:val="0"/>
      <w:marRight w:val="0"/>
      <w:marTop w:val="0"/>
      <w:marBottom w:val="0"/>
      <w:divBdr>
        <w:top w:val="none" w:sz="0" w:space="0" w:color="auto"/>
        <w:left w:val="none" w:sz="0" w:space="0" w:color="auto"/>
        <w:bottom w:val="none" w:sz="0" w:space="0" w:color="auto"/>
        <w:right w:val="none" w:sz="0" w:space="0" w:color="auto"/>
      </w:divBdr>
    </w:div>
    <w:div w:id="1164929172">
      <w:bodyDiv w:val="1"/>
      <w:marLeft w:val="0"/>
      <w:marRight w:val="0"/>
      <w:marTop w:val="0"/>
      <w:marBottom w:val="0"/>
      <w:divBdr>
        <w:top w:val="none" w:sz="0" w:space="0" w:color="auto"/>
        <w:left w:val="none" w:sz="0" w:space="0" w:color="auto"/>
        <w:bottom w:val="none" w:sz="0" w:space="0" w:color="auto"/>
        <w:right w:val="none" w:sz="0" w:space="0" w:color="auto"/>
      </w:divBdr>
      <w:divsChild>
        <w:div w:id="548689566">
          <w:marLeft w:val="0"/>
          <w:marRight w:val="0"/>
          <w:marTop w:val="0"/>
          <w:marBottom w:val="0"/>
          <w:divBdr>
            <w:top w:val="none" w:sz="0" w:space="0" w:color="auto"/>
            <w:left w:val="none" w:sz="0" w:space="0" w:color="auto"/>
            <w:bottom w:val="none" w:sz="0" w:space="0" w:color="auto"/>
            <w:right w:val="none" w:sz="0" w:space="0" w:color="auto"/>
          </w:divBdr>
        </w:div>
        <w:div w:id="367993418">
          <w:marLeft w:val="0"/>
          <w:marRight w:val="0"/>
          <w:marTop w:val="0"/>
          <w:marBottom w:val="0"/>
          <w:divBdr>
            <w:top w:val="none" w:sz="0" w:space="0" w:color="auto"/>
            <w:left w:val="none" w:sz="0" w:space="0" w:color="auto"/>
            <w:bottom w:val="none" w:sz="0" w:space="0" w:color="auto"/>
            <w:right w:val="none" w:sz="0" w:space="0" w:color="auto"/>
          </w:divBdr>
        </w:div>
        <w:div w:id="1899777398">
          <w:marLeft w:val="0"/>
          <w:marRight w:val="0"/>
          <w:marTop w:val="0"/>
          <w:marBottom w:val="0"/>
          <w:divBdr>
            <w:top w:val="none" w:sz="0" w:space="0" w:color="auto"/>
            <w:left w:val="none" w:sz="0" w:space="0" w:color="auto"/>
            <w:bottom w:val="none" w:sz="0" w:space="0" w:color="auto"/>
            <w:right w:val="none" w:sz="0" w:space="0" w:color="auto"/>
          </w:divBdr>
        </w:div>
        <w:div w:id="1289118856">
          <w:marLeft w:val="0"/>
          <w:marRight w:val="0"/>
          <w:marTop w:val="0"/>
          <w:marBottom w:val="0"/>
          <w:divBdr>
            <w:top w:val="none" w:sz="0" w:space="0" w:color="auto"/>
            <w:left w:val="none" w:sz="0" w:space="0" w:color="auto"/>
            <w:bottom w:val="none" w:sz="0" w:space="0" w:color="auto"/>
            <w:right w:val="none" w:sz="0" w:space="0" w:color="auto"/>
          </w:divBdr>
        </w:div>
        <w:div w:id="1390224240">
          <w:marLeft w:val="0"/>
          <w:marRight w:val="0"/>
          <w:marTop w:val="0"/>
          <w:marBottom w:val="0"/>
          <w:divBdr>
            <w:top w:val="none" w:sz="0" w:space="0" w:color="auto"/>
            <w:left w:val="none" w:sz="0" w:space="0" w:color="auto"/>
            <w:bottom w:val="none" w:sz="0" w:space="0" w:color="auto"/>
            <w:right w:val="none" w:sz="0" w:space="0" w:color="auto"/>
          </w:divBdr>
        </w:div>
        <w:div w:id="259065685">
          <w:marLeft w:val="0"/>
          <w:marRight w:val="0"/>
          <w:marTop w:val="0"/>
          <w:marBottom w:val="0"/>
          <w:divBdr>
            <w:top w:val="none" w:sz="0" w:space="0" w:color="auto"/>
            <w:left w:val="none" w:sz="0" w:space="0" w:color="auto"/>
            <w:bottom w:val="none" w:sz="0" w:space="0" w:color="auto"/>
            <w:right w:val="none" w:sz="0" w:space="0" w:color="auto"/>
          </w:divBdr>
        </w:div>
      </w:divsChild>
    </w:div>
    <w:div w:id="1176531038">
      <w:bodyDiv w:val="1"/>
      <w:marLeft w:val="0"/>
      <w:marRight w:val="0"/>
      <w:marTop w:val="0"/>
      <w:marBottom w:val="0"/>
      <w:divBdr>
        <w:top w:val="none" w:sz="0" w:space="0" w:color="auto"/>
        <w:left w:val="none" w:sz="0" w:space="0" w:color="auto"/>
        <w:bottom w:val="none" w:sz="0" w:space="0" w:color="auto"/>
        <w:right w:val="none" w:sz="0" w:space="0" w:color="auto"/>
      </w:divBdr>
    </w:div>
    <w:div w:id="1186098710">
      <w:bodyDiv w:val="1"/>
      <w:marLeft w:val="0"/>
      <w:marRight w:val="0"/>
      <w:marTop w:val="0"/>
      <w:marBottom w:val="0"/>
      <w:divBdr>
        <w:top w:val="none" w:sz="0" w:space="0" w:color="auto"/>
        <w:left w:val="none" w:sz="0" w:space="0" w:color="auto"/>
        <w:bottom w:val="none" w:sz="0" w:space="0" w:color="auto"/>
        <w:right w:val="none" w:sz="0" w:space="0" w:color="auto"/>
      </w:divBdr>
    </w:div>
    <w:div w:id="1196967253">
      <w:bodyDiv w:val="1"/>
      <w:marLeft w:val="0"/>
      <w:marRight w:val="0"/>
      <w:marTop w:val="0"/>
      <w:marBottom w:val="0"/>
      <w:divBdr>
        <w:top w:val="none" w:sz="0" w:space="0" w:color="auto"/>
        <w:left w:val="none" w:sz="0" w:space="0" w:color="auto"/>
        <w:bottom w:val="none" w:sz="0" w:space="0" w:color="auto"/>
        <w:right w:val="none" w:sz="0" w:space="0" w:color="auto"/>
      </w:divBdr>
    </w:div>
    <w:div w:id="1213421297">
      <w:bodyDiv w:val="1"/>
      <w:marLeft w:val="0"/>
      <w:marRight w:val="0"/>
      <w:marTop w:val="0"/>
      <w:marBottom w:val="0"/>
      <w:divBdr>
        <w:top w:val="none" w:sz="0" w:space="0" w:color="auto"/>
        <w:left w:val="none" w:sz="0" w:space="0" w:color="auto"/>
        <w:bottom w:val="none" w:sz="0" w:space="0" w:color="auto"/>
        <w:right w:val="none" w:sz="0" w:space="0" w:color="auto"/>
      </w:divBdr>
    </w:div>
    <w:div w:id="1217009337">
      <w:bodyDiv w:val="1"/>
      <w:marLeft w:val="0"/>
      <w:marRight w:val="0"/>
      <w:marTop w:val="0"/>
      <w:marBottom w:val="0"/>
      <w:divBdr>
        <w:top w:val="none" w:sz="0" w:space="0" w:color="auto"/>
        <w:left w:val="none" w:sz="0" w:space="0" w:color="auto"/>
        <w:bottom w:val="none" w:sz="0" w:space="0" w:color="auto"/>
        <w:right w:val="none" w:sz="0" w:space="0" w:color="auto"/>
      </w:divBdr>
      <w:divsChild>
        <w:div w:id="815758330">
          <w:marLeft w:val="0"/>
          <w:marRight w:val="0"/>
          <w:marTop w:val="0"/>
          <w:marBottom w:val="0"/>
          <w:divBdr>
            <w:top w:val="none" w:sz="0" w:space="0" w:color="auto"/>
            <w:left w:val="none" w:sz="0" w:space="0" w:color="auto"/>
            <w:bottom w:val="none" w:sz="0" w:space="0" w:color="auto"/>
            <w:right w:val="none" w:sz="0" w:space="0" w:color="auto"/>
          </w:divBdr>
        </w:div>
        <w:div w:id="1297489525">
          <w:marLeft w:val="0"/>
          <w:marRight w:val="0"/>
          <w:marTop w:val="0"/>
          <w:marBottom w:val="0"/>
          <w:divBdr>
            <w:top w:val="none" w:sz="0" w:space="0" w:color="auto"/>
            <w:left w:val="none" w:sz="0" w:space="0" w:color="auto"/>
            <w:bottom w:val="none" w:sz="0" w:space="0" w:color="auto"/>
            <w:right w:val="none" w:sz="0" w:space="0" w:color="auto"/>
          </w:divBdr>
        </w:div>
        <w:div w:id="208420711">
          <w:marLeft w:val="0"/>
          <w:marRight w:val="0"/>
          <w:marTop w:val="0"/>
          <w:marBottom w:val="0"/>
          <w:divBdr>
            <w:top w:val="none" w:sz="0" w:space="0" w:color="auto"/>
            <w:left w:val="none" w:sz="0" w:space="0" w:color="auto"/>
            <w:bottom w:val="none" w:sz="0" w:space="0" w:color="auto"/>
            <w:right w:val="none" w:sz="0" w:space="0" w:color="auto"/>
          </w:divBdr>
        </w:div>
        <w:div w:id="1982735261">
          <w:marLeft w:val="0"/>
          <w:marRight w:val="0"/>
          <w:marTop w:val="0"/>
          <w:marBottom w:val="0"/>
          <w:divBdr>
            <w:top w:val="none" w:sz="0" w:space="0" w:color="auto"/>
            <w:left w:val="none" w:sz="0" w:space="0" w:color="auto"/>
            <w:bottom w:val="none" w:sz="0" w:space="0" w:color="auto"/>
            <w:right w:val="none" w:sz="0" w:space="0" w:color="auto"/>
          </w:divBdr>
        </w:div>
        <w:div w:id="1414546823">
          <w:marLeft w:val="0"/>
          <w:marRight w:val="0"/>
          <w:marTop w:val="0"/>
          <w:marBottom w:val="0"/>
          <w:divBdr>
            <w:top w:val="none" w:sz="0" w:space="0" w:color="auto"/>
            <w:left w:val="none" w:sz="0" w:space="0" w:color="auto"/>
            <w:bottom w:val="none" w:sz="0" w:space="0" w:color="auto"/>
            <w:right w:val="none" w:sz="0" w:space="0" w:color="auto"/>
          </w:divBdr>
        </w:div>
        <w:div w:id="1675453773">
          <w:marLeft w:val="0"/>
          <w:marRight w:val="0"/>
          <w:marTop w:val="0"/>
          <w:marBottom w:val="0"/>
          <w:divBdr>
            <w:top w:val="none" w:sz="0" w:space="0" w:color="auto"/>
            <w:left w:val="none" w:sz="0" w:space="0" w:color="auto"/>
            <w:bottom w:val="none" w:sz="0" w:space="0" w:color="auto"/>
            <w:right w:val="none" w:sz="0" w:space="0" w:color="auto"/>
          </w:divBdr>
        </w:div>
        <w:div w:id="1686444392">
          <w:marLeft w:val="0"/>
          <w:marRight w:val="0"/>
          <w:marTop w:val="0"/>
          <w:marBottom w:val="0"/>
          <w:divBdr>
            <w:top w:val="none" w:sz="0" w:space="0" w:color="auto"/>
            <w:left w:val="none" w:sz="0" w:space="0" w:color="auto"/>
            <w:bottom w:val="none" w:sz="0" w:space="0" w:color="auto"/>
            <w:right w:val="none" w:sz="0" w:space="0" w:color="auto"/>
          </w:divBdr>
        </w:div>
        <w:div w:id="684476465">
          <w:marLeft w:val="0"/>
          <w:marRight w:val="0"/>
          <w:marTop w:val="0"/>
          <w:marBottom w:val="0"/>
          <w:divBdr>
            <w:top w:val="none" w:sz="0" w:space="0" w:color="auto"/>
            <w:left w:val="none" w:sz="0" w:space="0" w:color="auto"/>
            <w:bottom w:val="none" w:sz="0" w:space="0" w:color="auto"/>
            <w:right w:val="none" w:sz="0" w:space="0" w:color="auto"/>
          </w:divBdr>
        </w:div>
        <w:div w:id="662705641">
          <w:marLeft w:val="0"/>
          <w:marRight w:val="0"/>
          <w:marTop w:val="0"/>
          <w:marBottom w:val="0"/>
          <w:divBdr>
            <w:top w:val="none" w:sz="0" w:space="0" w:color="auto"/>
            <w:left w:val="none" w:sz="0" w:space="0" w:color="auto"/>
            <w:bottom w:val="none" w:sz="0" w:space="0" w:color="auto"/>
            <w:right w:val="none" w:sz="0" w:space="0" w:color="auto"/>
          </w:divBdr>
        </w:div>
        <w:div w:id="223951077">
          <w:marLeft w:val="0"/>
          <w:marRight w:val="0"/>
          <w:marTop w:val="0"/>
          <w:marBottom w:val="0"/>
          <w:divBdr>
            <w:top w:val="none" w:sz="0" w:space="0" w:color="auto"/>
            <w:left w:val="none" w:sz="0" w:space="0" w:color="auto"/>
            <w:bottom w:val="none" w:sz="0" w:space="0" w:color="auto"/>
            <w:right w:val="none" w:sz="0" w:space="0" w:color="auto"/>
          </w:divBdr>
        </w:div>
        <w:div w:id="947732351">
          <w:marLeft w:val="0"/>
          <w:marRight w:val="0"/>
          <w:marTop w:val="0"/>
          <w:marBottom w:val="0"/>
          <w:divBdr>
            <w:top w:val="none" w:sz="0" w:space="0" w:color="auto"/>
            <w:left w:val="none" w:sz="0" w:space="0" w:color="auto"/>
            <w:bottom w:val="none" w:sz="0" w:space="0" w:color="auto"/>
            <w:right w:val="none" w:sz="0" w:space="0" w:color="auto"/>
          </w:divBdr>
        </w:div>
        <w:div w:id="17783331">
          <w:marLeft w:val="0"/>
          <w:marRight w:val="0"/>
          <w:marTop w:val="0"/>
          <w:marBottom w:val="0"/>
          <w:divBdr>
            <w:top w:val="none" w:sz="0" w:space="0" w:color="auto"/>
            <w:left w:val="none" w:sz="0" w:space="0" w:color="auto"/>
            <w:bottom w:val="none" w:sz="0" w:space="0" w:color="auto"/>
            <w:right w:val="none" w:sz="0" w:space="0" w:color="auto"/>
          </w:divBdr>
        </w:div>
        <w:div w:id="542526172">
          <w:marLeft w:val="0"/>
          <w:marRight w:val="0"/>
          <w:marTop w:val="0"/>
          <w:marBottom w:val="0"/>
          <w:divBdr>
            <w:top w:val="none" w:sz="0" w:space="0" w:color="auto"/>
            <w:left w:val="none" w:sz="0" w:space="0" w:color="auto"/>
            <w:bottom w:val="none" w:sz="0" w:space="0" w:color="auto"/>
            <w:right w:val="none" w:sz="0" w:space="0" w:color="auto"/>
          </w:divBdr>
        </w:div>
        <w:div w:id="176190891">
          <w:marLeft w:val="0"/>
          <w:marRight w:val="0"/>
          <w:marTop w:val="0"/>
          <w:marBottom w:val="0"/>
          <w:divBdr>
            <w:top w:val="none" w:sz="0" w:space="0" w:color="auto"/>
            <w:left w:val="none" w:sz="0" w:space="0" w:color="auto"/>
            <w:bottom w:val="none" w:sz="0" w:space="0" w:color="auto"/>
            <w:right w:val="none" w:sz="0" w:space="0" w:color="auto"/>
          </w:divBdr>
        </w:div>
      </w:divsChild>
    </w:div>
    <w:div w:id="1223102827">
      <w:bodyDiv w:val="1"/>
      <w:marLeft w:val="0"/>
      <w:marRight w:val="0"/>
      <w:marTop w:val="0"/>
      <w:marBottom w:val="0"/>
      <w:divBdr>
        <w:top w:val="none" w:sz="0" w:space="0" w:color="auto"/>
        <w:left w:val="none" w:sz="0" w:space="0" w:color="auto"/>
        <w:bottom w:val="none" w:sz="0" w:space="0" w:color="auto"/>
        <w:right w:val="none" w:sz="0" w:space="0" w:color="auto"/>
      </w:divBdr>
    </w:div>
    <w:div w:id="1224024892">
      <w:bodyDiv w:val="1"/>
      <w:marLeft w:val="0"/>
      <w:marRight w:val="0"/>
      <w:marTop w:val="0"/>
      <w:marBottom w:val="0"/>
      <w:divBdr>
        <w:top w:val="none" w:sz="0" w:space="0" w:color="auto"/>
        <w:left w:val="none" w:sz="0" w:space="0" w:color="auto"/>
        <w:bottom w:val="none" w:sz="0" w:space="0" w:color="auto"/>
        <w:right w:val="none" w:sz="0" w:space="0" w:color="auto"/>
      </w:divBdr>
    </w:div>
    <w:div w:id="1240948429">
      <w:bodyDiv w:val="1"/>
      <w:marLeft w:val="0"/>
      <w:marRight w:val="0"/>
      <w:marTop w:val="0"/>
      <w:marBottom w:val="0"/>
      <w:divBdr>
        <w:top w:val="none" w:sz="0" w:space="0" w:color="auto"/>
        <w:left w:val="none" w:sz="0" w:space="0" w:color="auto"/>
        <w:bottom w:val="none" w:sz="0" w:space="0" w:color="auto"/>
        <w:right w:val="none" w:sz="0" w:space="0" w:color="auto"/>
      </w:divBdr>
    </w:div>
    <w:div w:id="1271161086">
      <w:bodyDiv w:val="1"/>
      <w:marLeft w:val="0"/>
      <w:marRight w:val="0"/>
      <w:marTop w:val="0"/>
      <w:marBottom w:val="0"/>
      <w:divBdr>
        <w:top w:val="none" w:sz="0" w:space="0" w:color="auto"/>
        <w:left w:val="none" w:sz="0" w:space="0" w:color="auto"/>
        <w:bottom w:val="none" w:sz="0" w:space="0" w:color="auto"/>
        <w:right w:val="none" w:sz="0" w:space="0" w:color="auto"/>
      </w:divBdr>
    </w:div>
    <w:div w:id="1271820949">
      <w:bodyDiv w:val="1"/>
      <w:marLeft w:val="0"/>
      <w:marRight w:val="0"/>
      <w:marTop w:val="0"/>
      <w:marBottom w:val="0"/>
      <w:divBdr>
        <w:top w:val="none" w:sz="0" w:space="0" w:color="auto"/>
        <w:left w:val="none" w:sz="0" w:space="0" w:color="auto"/>
        <w:bottom w:val="none" w:sz="0" w:space="0" w:color="auto"/>
        <w:right w:val="none" w:sz="0" w:space="0" w:color="auto"/>
      </w:divBdr>
    </w:div>
    <w:div w:id="1282032556">
      <w:bodyDiv w:val="1"/>
      <w:marLeft w:val="0"/>
      <w:marRight w:val="0"/>
      <w:marTop w:val="0"/>
      <w:marBottom w:val="0"/>
      <w:divBdr>
        <w:top w:val="none" w:sz="0" w:space="0" w:color="auto"/>
        <w:left w:val="none" w:sz="0" w:space="0" w:color="auto"/>
        <w:bottom w:val="none" w:sz="0" w:space="0" w:color="auto"/>
        <w:right w:val="none" w:sz="0" w:space="0" w:color="auto"/>
      </w:divBdr>
    </w:div>
    <w:div w:id="1289433591">
      <w:bodyDiv w:val="1"/>
      <w:marLeft w:val="0"/>
      <w:marRight w:val="0"/>
      <w:marTop w:val="0"/>
      <w:marBottom w:val="0"/>
      <w:divBdr>
        <w:top w:val="none" w:sz="0" w:space="0" w:color="auto"/>
        <w:left w:val="none" w:sz="0" w:space="0" w:color="auto"/>
        <w:bottom w:val="none" w:sz="0" w:space="0" w:color="auto"/>
        <w:right w:val="none" w:sz="0" w:space="0" w:color="auto"/>
      </w:divBdr>
    </w:div>
    <w:div w:id="1353535953">
      <w:bodyDiv w:val="1"/>
      <w:marLeft w:val="0"/>
      <w:marRight w:val="0"/>
      <w:marTop w:val="0"/>
      <w:marBottom w:val="0"/>
      <w:divBdr>
        <w:top w:val="none" w:sz="0" w:space="0" w:color="auto"/>
        <w:left w:val="none" w:sz="0" w:space="0" w:color="auto"/>
        <w:bottom w:val="none" w:sz="0" w:space="0" w:color="auto"/>
        <w:right w:val="none" w:sz="0" w:space="0" w:color="auto"/>
      </w:divBdr>
    </w:div>
    <w:div w:id="1355810080">
      <w:bodyDiv w:val="1"/>
      <w:marLeft w:val="0"/>
      <w:marRight w:val="0"/>
      <w:marTop w:val="0"/>
      <w:marBottom w:val="0"/>
      <w:divBdr>
        <w:top w:val="none" w:sz="0" w:space="0" w:color="auto"/>
        <w:left w:val="none" w:sz="0" w:space="0" w:color="auto"/>
        <w:bottom w:val="none" w:sz="0" w:space="0" w:color="auto"/>
        <w:right w:val="none" w:sz="0" w:space="0" w:color="auto"/>
      </w:divBdr>
    </w:div>
    <w:div w:id="1366758442">
      <w:bodyDiv w:val="1"/>
      <w:marLeft w:val="0"/>
      <w:marRight w:val="0"/>
      <w:marTop w:val="0"/>
      <w:marBottom w:val="0"/>
      <w:divBdr>
        <w:top w:val="none" w:sz="0" w:space="0" w:color="auto"/>
        <w:left w:val="none" w:sz="0" w:space="0" w:color="auto"/>
        <w:bottom w:val="none" w:sz="0" w:space="0" w:color="auto"/>
        <w:right w:val="none" w:sz="0" w:space="0" w:color="auto"/>
      </w:divBdr>
    </w:div>
    <w:div w:id="1394113125">
      <w:bodyDiv w:val="1"/>
      <w:marLeft w:val="0"/>
      <w:marRight w:val="0"/>
      <w:marTop w:val="0"/>
      <w:marBottom w:val="0"/>
      <w:divBdr>
        <w:top w:val="none" w:sz="0" w:space="0" w:color="auto"/>
        <w:left w:val="none" w:sz="0" w:space="0" w:color="auto"/>
        <w:bottom w:val="none" w:sz="0" w:space="0" w:color="auto"/>
        <w:right w:val="none" w:sz="0" w:space="0" w:color="auto"/>
      </w:divBdr>
      <w:divsChild>
        <w:div w:id="1569413525">
          <w:marLeft w:val="360"/>
          <w:marRight w:val="0"/>
          <w:marTop w:val="200"/>
          <w:marBottom w:val="0"/>
          <w:divBdr>
            <w:top w:val="none" w:sz="0" w:space="0" w:color="auto"/>
            <w:left w:val="none" w:sz="0" w:space="0" w:color="auto"/>
            <w:bottom w:val="none" w:sz="0" w:space="0" w:color="auto"/>
            <w:right w:val="none" w:sz="0" w:space="0" w:color="auto"/>
          </w:divBdr>
        </w:div>
      </w:divsChild>
    </w:div>
    <w:div w:id="1397974311">
      <w:bodyDiv w:val="1"/>
      <w:marLeft w:val="0"/>
      <w:marRight w:val="0"/>
      <w:marTop w:val="0"/>
      <w:marBottom w:val="0"/>
      <w:divBdr>
        <w:top w:val="none" w:sz="0" w:space="0" w:color="auto"/>
        <w:left w:val="none" w:sz="0" w:space="0" w:color="auto"/>
        <w:bottom w:val="none" w:sz="0" w:space="0" w:color="auto"/>
        <w:right w:val="none" w:sz="0" w:space="0" w:color="auto"/>
      </w:divBdr>
    </w:div>
    <w:div w:id="1398474371">
      <w:bodyDiv w:val="1"/>
      <w:marLeft w:val="0"/>
      <w:marRight w:val="0"/>
      <w:marTop w:val="0"/>
      <w:marBottom w:val="0"/>
      <w:divBdr>
        <w:top w:val="none" w:sz="0" w:space="0" w:color="auto"/>
        <w:left w:val="none" w:sz="0" w:space="0" w:color="auto"/>
        <w:bottom w:val="none" w:sz="0" w:space="0" w:color="auto"/>
        <w:right w:val="none" w:sz="0" w:space="0" w:color="auto"/>
      </w:divBdr>
      <w:divsChild>
        <w:div w:id="1251088771">
          <w:marLeft w:val="547"/>
          <w:marRight w:val="0"/>
          <w:marTop w:val="101"/>
          <w:marBottom w:val="0"/>
          <w:divBdr>
            <w:top w:val="none" w:sz="0" w:space="0" w:color="auto"/>
            <w:left w:val="none" w:sz="0" w:space="0" w:color="auto"/>
            <w:bottom w:val="none" w:sz="0" w:space="0" w:color="auto"/>
            <w:right w:val="none" w:sz="0" w:space="0" w:color="auto"/>
          </w:divBdr>
        </w:div>
        <w:div w:id="1987779874">
          <w:marLeft w:val="547"/>
          <w:marRight w:val="0"/>
          <w:marTop w:val="101"/>
          <w:marBottom w:val="0"/>
          <w:divBdr>
            <w:top w:val="none" w:sz="0" w:space="0" w:color="auto"/>
            <w:left w:val="none" w:sz="0" w:space="0" w:color="auto"/>
            <w:bottom w:val="none" w:sz="0" w:space="0" w:color="auto"/>
            <w:right w:val="none" w:sz="0" w:space="0" w:color="auto"/>
          </w:divBdr>
        </w:div>
        <w:div w:id="1160124053">
          <w:marLeft w:val="547"/>
          <w:marRight w:val="0"/>
          <w:marTop w:val="101"/>
          <w:marBottom w:val="0"/>
          <w:divBdr>
            <w:top w:val="none" w:sz="0" w:space="0" w:color="auto"/>
            <w:left w:val="none" w:sz="0" w:space="0" w:color="auto"/>
            <w:bottom w:val="none" w:sz="0" w:space="0" w:color="auto"/>
            <w:right w:val="none" w:sz="0" w:space="0" w:color="auto"/>
          </w:divBdr>
        </w:div>
      </w:divsChild>
    </w:div>
    <w:div w:id="1398624635">
      <w:bodyDiv w:val="1"/>
      <w:marLeft w:val="0"/>
      <w:marRight w:val="0"/>
      <w:marTop w:val="0"/>
      <w:marBottom w:val="0"/>
      <w:divBdr>
        <w:top w:val="none" w:sz="0" w:space="0" w:color="auto"/>
        <w:left w:val="none" w:sz="0" w:space="0" w:color="auto"/>
        <w:bottom w:val="none" w:sz="0" w:space="0" w:color="auto"/>
        <w:right w:val="none" w:sz="0" w:space="0" w:color="auto"/>
      </w:divBdr>
    </w:div>
    <w:div w:id="1412193334">
      <w:bodyDiv w:val="1"/>
      <w:marLeft w:val="0"/>
      <w:marRight w:val="0"/>
      <w:marTop w:val="0"/>
      <w:marBottom w:val="0"/>
      <w:divBdr>
        <w:top w:val="none" w:sz="0" w:space="0" w:color="auto"/>
        <w:left w:val="none" w:sz="0" w:space="0" w:color="auto"/>
        <w:bottom w:val="none" w:sz="0" w:space="0" w:color="auto"/>
        <w:right w:val="none" w:sz="0" w:space="0" w:color="auto"/>
      </w:divBdr>
    </w:div>
    <w:div w:id="1420786792">
      <w:bodyDiv w:val="1"/>
      <w:marLeft w:val="0"/>
      <w:marRight w:val="0"/>
      <w:marTop w:val="0"/>
      <w:marBottom w:val="0"/>
      <w:divBdr>
        <w:top w:val="none" w:sz="0" w:space="0" w:color="auto"/>
        <w:left w:val="none" w:sz="0" w:space="0" w:color="auto"/>
        <w:bottom w:val="none" w:sz="0" w:space="0" w:color="auto"/>
        <w:right w:val="none" w:sz="0" w:space="0" w:color="auto"/>
      </w:divBdr>
    </w:div>
    <w:div w:id="1426415586">
      <w:bodyDiv w:val="1"/>
      <w:marLeft w:val="0"/>
      <w:marRight w:val="0"/>
      <w:marTop w:val="0"/>
      <w:marBottom w:val="0"/>
      <w:divBdr>
        <w:top w:val="none" w:sz="0" w:space="0" w:color="auto"/>
        <w:left w:val="none" w:sz="0" w:space="0" w:color="auto"/>
        <w:bottom w:val="none" w:sz="0" w:space="0" w:color="auto"/>
        <w:right w:val="none" w:sz="0" w:space="0" w:color="auto"/>
      </w:divBdr>
    </w:div>
    <w:div w:id="1428039177">
      <w:bodyDiv w:val="1"/>
      <w:marLeft w:val="0"/>
      <w:marRight w:val="0"/>
      <w:marTop w:val="0"/>
      <w:marBottom w:val="0"/>
      <w:divBdr>
        <w:top w:val="none" w:sz="0" w:space="0" w:color="auto"/>
        <w:left w:val="none" w:sz="0" w:space="0" w:color="auto"/>
        <w:bottom w:val="none" w:sz="0" w:space="0" w:color="auto"/>
        <w:right w:val="none" w:sz="0" w:space="0" w:color="auto"/>
      </w:divBdr>
      <w:divsChild>
        <w:div w:id="1202396704">
          <w:marLeft w:val="0"/>
          <w:marRight w:val="0"/>
          <w:marTop w:val="0"/>
          <w:marBottom w:val="0"/>
          <w:divBdr>
            <w:top w:val="none" w:sz="0" w:space="0" w:color="auto"/>
            <w:left w:val="none" w:sz="0" w:space="0" w:color="auto"/>
            <w:bottom w:val="none" w:sz="0" w:space="0" w:color="auto"/>
            <w:right w:val="none" w:sz="0" w:space="0" w:color="auto"/>
          </w:divBdr>
        </w:div>
        <w:div w:id="1379472288">
          <w:marLeft w:val="0"/>
          <w:marRight w:val="0"/>
          <w:marTop w:val="0"/>
          <w:marBottom w:val="0"/>
          <w:divBdr>
            <w:top w:val="none" w:sz="0" w:space="0" w:color="auto"/>
            <w:left w:val="none" w:sz="0" w:space="0" w:color="auto"/>
            <w:bottom w:val="none" w:sz="0" w:space="0" w:color="auto"/>
            <w:right w:val="none" w:sz="0" w:space="0" w:color="auto"/>
          </w:divBdr>
        </w:div>
        <w:div w:id="1816755169">
          <w:marLeft w:val="0"/>
          <w:marRight w:val="0"/>
          <w:marTop w:val="0"/>
          <w:marBottom w:val="0"/>
          <w:divBdr>
            <w:top w:val="none" w:sz="0" w:space="0" w:color="auto"/>
            <w:left w:val="none" w:sz="0" w:space="0" w:color="auto"/>
            <w:bottom w:val="none" w:sz="0" w:space="0" w:color="auto"/>
            <w:right w:val="none" w:sz="0" w:space="0" w:color="auto"/>
          </w:divBdr>
        </w:div>
        <w:div w:id="582379860">
          <w:marLeft w:val="0"/>
          <w:marRight w:val="0"/>
          <w:marTop w:val="0"/>
          <w:marBottom w:val="0"/>
          <w:divBdr>
            <w:top w:val="none" w:sz="0" w:space="0" w:color="auto"/>
            <w:left w:val="none" w:sz="0" w:space="0" w:color="auto"/>
            <w:bottom w:val="none" w:sz="0" w:space="0" w:color="auto"/>
            <w:right w:val="none" w:sz="0" w:space="0" w:color="auto"/>
          </w:divBdr>
        </w:div>
        <w:div w:id="1354382352">
          <w:marLeft w:val="0"/>
          <w:marRight w:val="0"/>
          <w:marTop w:val="0"/>
          <w:marBottom w:val="0"/>
          <w:divBdr>
            <w:top w:val="none" w:sz="0" w:space="0" w:color="auto"/>
            <w:left w:val="none" w:sz="0" w:space="0" w:color="auto"/>
            <w:bottom w:val="none" w:sz="0" w:space="0" w:color="auto"/>
            <w:right w:val="none" w:sz="0" w:space="0" w:color="auto"/>
          </w:divBdr>
        </w:div>
        <w:div w:id="1209996431">
          <w:marLeft w:val="0"/>
          <w:marRight w:val="0"/>
          <w:marTop w:val="0"/>
          <w:marBottom w:val="0"/>
          <w:divBdr>
            <w:top w:val="none" w:sz="0" w:space="0" w:color="auto"/>
            <w:left w:val="none" w:sz="0" w:space="0" w:color="auto"/>
            <w:bottom w:val="none" w:sz="0" w:space="0" w:color="auto"/>
            <w:right w:val="none" w:sz="0" w:space="0" w:color="auto"/>
          </w:divBdr>
        </w:div>
        <w:div w:id="1198785087">
          <w:marLeft w:val="0"/>
          <w:marRight w:val="0"/>
          <w:marTop w:val="0"/>
          <w:marBottom w:val="0"/>
          <w:divBdr>
            <w:top w:val="none" w:sz="0" w:space="0" w:color="auto"/>
            <w:left w:val="none" w:sz="0" w:space="0" w:color="auto"/>
            <w:bottom w:val="none" w:sz="0" w:space="0" w:color="auto"/>
            <w:right w:val="none" w:sz="0" w:space="0" w:color="auto"/>
          </w:divBdr>
        </w:div>
        <w:div w:id="876887986">
          <w:marLeft w:val="0"/>
          <w:marRight w:val="0"/>
          <w:marTop w:val="0"/>
          <w:marBottom w:val="0"/>
          <w:divBdr>
            <w:top w:val="none" w:sz="0" w:space="0" w:color="auto"/>
            <w:left w:val="none" w:sz="0" w:space="0" w:color="auto"/>
            <w:bottom w:val="none" w:sz="0" w:space="0" w:color="auto"/>
            <w:right w:val="none" w:sz="0" w:space="0" w:color="auto"/>
          </w:divBdr>
        </w:div>
        <w:div w:id="506484751">
          <w:marLeft w:val="0"/>
          <w:marRight w:val="0"/>
          <w:marTop w:val="0"/>
          <w:marBottom w:val="0"/>
          <w:divBdr>
            <w:top w:val="none" w:sz="0" w:space="0" w:color="auto"/>
            <w:left w:val="none" w:sz="0" w:space="0" w:color="auto"/>
            <w:bottom w:val="none" w:sz="0" w:space="0" w:color="auto"/>
            <w:right w:val="none" w:sz="0" w:space="0" w:color="auto"/>
          </w:divBdr>
        </w:div>
        <w:div w:id="1345135044">
          <w:marLeft w:val="0"/>
          <w:marRight w:val="0"/>
          <w:marTop w:val="0"/>
          <w:marBottom w:val="0"/>
          <w:divBdr>
            <w:top w:val="none" w:sz="0" w:space="0" w:color="auto"/>
            <w:left w:val="none" w:sz="0" w:space="0" w:color="auto"/>
            <w:bottom w:val="none" w:sz="0" w:space="0" w:color="auto"/>
            <w:right w:val="none" w:sz="0" w:space="0" w:color="auto"/>
          </w:divBdr>
        </w:div>
        <w:div w:id="1707293457">
          <w:marLeft w:val="0"/>
          <w:marRight w:val="0"/>
          <w:marTop w:val="0"/>
          <w:marBottom w:val="0"/>
          <w:divBdr>
            <w:top w:val="none" w:sz="0" w:space="0" w:color="auto"/>
            <w:left w:val="none" w:sz="0" w:space="0" w:color="auto"/>
            <w:bottom w:val="none" w:sz="0" w:space="0" w:color="auto"/>
            <w:right w:val="none" w:sz="0" w:space="0" w:color="auto"/>
          </w:divBdr>
        </w:div>
        <w:div w:id="651179935">
          <w:marLeft w:val="0"/>
          <w:marRight w:val="0"/>
          <w:marTop w:val="0"/>
          <w:marBottom w:val="0"/>
          <w:divBdr>
            <w:top w:val="none" w:sz="0" w:space="0" w:color="auto"/>
            <w:left w:val="none" w:sz="0" w:space="0" w:color="auto"/>
            <w:bottom w:val="none" w:sz="0" w:space="0" w:color="auto"/>
            <w:right w:val="none" w:sz="0" w:space="0" w:color="auto"/>
          </w:divBdr>
        </w:div>
        <w:div w:id="1428841951">
          <w:marLeft w:val="0"/>
          <w:marRight w:val="0"/>
          <w:marTop w:val="0"/>
          <w:marBottom w:val="0"/>
          <w:divBdr>
            <w:top w:val="none" w:sz="0" w:space="0" w:color="auto"/>
            <w:left w:val="none" w:sz="0" w:space="0" w:color="auto"/>
            <w:bottom w:val="none" w:sz="0" w:space="0" w:color="auto"/>
            <w:right w:val="none" w:sz="0" w:space="0" w:color="auto"/>
          </w:divBdr>
        </w:div>
        <w:div w:id="1309281817">
          <w:marLeft w:val="0"/>
          <w:marRight w:val="0"/>
          <w:marTop w:val="0"/>
          <w:marBottom w:val="0"/>
          <w:divBdr>
            <w:top w:val="none" w:sz="0" w:space="0" w:color="auto"/>
            <w:left w:val="none" w:sz="0" w:space="0" w:color="auto"/>
            <w:bottom w:val="none" w:sz="0" w:space="0" w:color="auto"/>
            <w:right w:val="none" w:sz="0" w:space="0" w:color="auto"/>
          </w:divBdr>
        </w:div>
        <w:div w:id="1549873694">
          <w:marLeft w:val="0"/>
          <w:marRight w:val="0"/>
          <w:marTop w:val="0"/>
          <w:marBottom w:val="0"/>
          <w:divBdr>
            <w:top w:val="none" w:sz="0" w:space="0" w:color="auto"/>
            <w:left w:val="none" w:sz="0" w:space="0" w:color="auto"/>
            <w:bottom w:val="none" w:sz="0" w:space="0" w:color="auto"/>
            <w:right w:val="none" w:sz="0" w:space="0" w:color="auto"/>
          </w:divBdr>
        </w:div>
        <w:div w:id="946426174">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sChild>
    </w:div>
    <w:div w:id="1446197303">
      <w:bodyDiv w:val="1"/>
      <w:marLeft w:val="0"/>
      <w:marRight w:val="0"/>
      <w:marTop w:val="0"/>
      <w:marBottom w:val="0"/>
      <w:divBdr>
        <w:top w:val="none" w:sz="0" w:space="0" w:color="auto"/>
        <w:left w:val="none" w:sz="0" w:space="0" w:color="auto"/>
        <w:bottom w:val="none" w:sz="0" w:space="0" w:color="auto"/>
        <w:right w:val="none" w:sz="0" w:space="0" w:color="auto"/>
      </w:divBdr>
    </w:div>
    <w:div w:id="1529875130">
      <w:bodyDiv w:val="1"/>
      <w:marLeft w:val="0"/>
      <w:marRight w:val="0"/>
      <w:marTop w:val="0"/>
      <w:marBottom w:val="0"/>
      <w:divBdr>
        <w:top w:val="none" w:sz="0" w:space="0" w:color="auto"/>
        <w:left w:val="none" w:sz="0" w:space="0" w:color="auto"/>
        <w:bottom w:val="none" w:sz="0" w:space="0" w:color="auto"/>
        <w:right w:val="none" w:sz="0" w:space="0" w:color="auto"/>
      </w:divBdr>
    </w:div>
    <w:div w:id="1547713665">
      <w:bodyDiv w:val="1"/>
      <w:marLeft w:val="0"/>
      <w:marRight w:val="0"/>
      <w:marTop w:val="0"/>
      <w:marBottom w:val="0"/>
      <w:divBdr>
        <w:top w:val="none" w:sz="0" w:space="0" w:color="auto"/>
        <w:left w:val="none" w:sz="0" w:space="0" w:color="auto"/>
        <w:bottom w:val="none" w:sz="0" w:space="0" w:color="auto"/>
        <w:right w:val="none" w:sz="0" w:space="0" w:color="auto"/>
      </w:divBdr>
    </w:div>
    <w:div w:id="1565873071">
      <w:bodyDiv w:val="1"/>
      <w:marLeft w:val="0"/>
      <w:marRight w:val="0"/>
      <w:marTop w:val="0"/>
      <w:marBottom w:val="0"/>
      <w:divBdr>
        <w:top w:val="none" w:sz="0" w:space="0" w:color="auto"/>
        <w:left w:val="none" w:sz="0" w:space="0" w:color="auto"/>
        <w:bottom w:val="none" w:sz="0" w:space="0" w:color="auto"/>
        <w:right w:val="none" w:sz="0" w:space="0" w:color="auto"/>
      </w:divBdr>
    </w:div>
    <w:div w:id="1592619124">
      <w:bodyDiv w:val="1"/>
      <w:marLeft w:val="0"/>
      <w:marRight w:val="0"/>
      <w:marTop w:val="0"/>
      <w:marBottom w:val="0"/>
      <w:divBdr>
        <w:top w:val="none" w:sz="0" w:space="0" w:color="auto"/>
        <w:left w:val="none" w:sz="0" w:space="0" w:color="auto"/>
        <w:bottom w:val="none" w:sz="0" w:space="0" w:color="auto"/>
        <w:right w:val="none" w:sz="0" w:space="0" w:color="auto"/>
      </w:divBdr>
    </w:div>
    <w:div w:id="1615790736">
      <w:bodyDiv w:val="1"/>
      <w:marLeft w:val="0"/>
      <w:marRight w:val="0"/>
      <w:marTop w:val="0"/>
      <w:marBottom w:val="0"/>
      <w:divBdr>
        <w:top w:val="none" w:sz="0" w:space="0" w:color="auto"/>
        <w:left w:val="none" w:sz="0" w:space="0" w:color="auto"/>
        <w:bottom w:val="none" w:sz="0" w:space="0" w:color="auto"/>
        <w:right w:val="none" w:sz="0" w:space="0" w:color="auto"/>
      </w:divBdr>
    </w:div>
    <w:div w:id="1671979023">
      <w:bodyDiv w:val="1"/>
      <w:marLeft w:val="0"/>
      <w:marRight w:val="0"/>
      <w:marTop w:val="0"/>
      <w:marBottom w:val="0"/>
      <w:divBdr>
        <w:top w:val="none" w:sz="0" w:space="0" w:color="auto"/>
        <w:left w:val="none" w:sz="0" w:space="0" w:color="auto"/>
        <w:bottom w:val="none" w:sz="0" w:space="0" w:color="auto"/>
        <w:right w:val="none" w:sz="0" w:space="0" w:color="auto"/>
      </w:divBdr>
      <w:divsChild>
        <w:div w:id="1088692252">
          <w:marLeft w:val="547"/>
          <w:marRight w:val="0"/>
          <w:marTop w:val="101"/>
          <w:marBottom w:val="0"/>
          <w:divBdr>
            <w:top w:val="none" w:sz="0" w:space="0" w:color="auto"/>
            <w:left w:val="none" w:sz="0" w:space="0" w:color="auto"/>
            <w:bottom w:val="none" w:sz="0" w:space="0" w:color="auto"/>
            <w:right w:val="none" w:sz="0" w:space="0" w:color="auto"/>
          </w:divBdr>
        </w:div>
      </w:divsChild>
    </w:div>
    <w:div w:id="1673297024">
      <w:bodyDiv w:val="1"/>
      <w:marLeft w:val="0"/>
      <w:marRight w:val="0"/>
      <w:marTop w:val="0"/>
      <w:marBottom w:val="0"/>
      <w:divBdr>
        <w:top w:val="none" w:sz="0" w:space="0" w:color="auto"/>
        <w:left w:val="none" w:sz="0" w:space="0" w:color="auto"/>
        <w:bottom w:val="none" w:sz="0" w:space="0" w:color="auto"/>
        <w:right w:val="none" w:sz="0" w:space="0" w:color="auto"/>
      </w:divBdr>
    </w:div>
    <w:div w:id="1691447026">
      <w:bodyDiv w:val="1"/>
      <w:marLeft w:val="0"/>
      <w:marRight w:val="0"/>
      <w:marTop w:val="0"/>
      <w:marBottom w:val="0"/>
      <w:divBdr>
        <w:top w:val="none" w:sz="0" w:space="0" w:color="auto"/>
        <w:left w:val="none" w:sz="0" w:space="0" w:color="auto"/>
        <w:bottom w:val="none" w:sz="0" w:space="0" w:color="auto"/>
        <w:right w:val="none" w:sz="0" w:space="0" w:color="auto"/>
      </w:divBdr>
    </w:div>
    <w:div w:id="1710300344">
      <w:bodyDiv w:val="1"/>
      <w:marLeft w:val="0"/>
      <w:marRight w:val="0"/>
      <w:marTop w:val="0"/>
      <w:marBottom w:val="0"/>
      <w:divBdr>
        <w:top w:val="none" w:sz="0" w:space="0" w:color="auto"/>
        <w:left w:val="none" w:sz="0" w:space="0" w:color="auto"/>
        <w:bottom w:val="none" w:sz="0" w:space="0" w:color="auto"/>
        <w:right w:val="none" w:sz="0" w:space="0" w:color="auto"/>
      </w:divBdr>
    </w:div>
    <w:div w:id="1734961566">
      <w:bodyDiv w:val="1"/>
      <w:marLeft w:val="0"/>
      <w:marRight w:val="0"/>
      <w:marTop w:val="0"/>
      <w:marBottom w:val="0"/>
      <w:divBdr>
        <w:top w:val="none" w:sz="0" w:space="0" w:color="auto"/>
        <w:left w:val="none" w:sz="0" w:space="0" w:color="auto"/>
        <w:bottom w:val="none" w:sz="0" w:space="0" w:color="auto"/>
        <w:right w:val="none" w:sz="0" w:space="0" w:color="auto"/>
      </w:divBdr>
    </w:div>
    <w:div w:id="1748989922">
      <w:bodyDiv w:val="1"/>
      <w:marLeft w:val="0"/>
      <w:marRight w:val="0"/>
      <w:marTop w:val="0"/>
      <w:marBottom w:val="0"/>
      <w:divBdr>
        <w:top w:val="none" w:sz="0" w:space="0" w:color="auto"/>
        <w:left w:val="none" w:sz="0" w:space="0" w:color="auto"/>
        <w:bottom w:val="none" w:sz="0" w:space="0" w:color="auto"/>
        <w:right w:val="none" w:sz="0" w:space="0" w:color="auto"/>
      </w:divBdr>
    </w:div>
    <w:div w:id="1749646900">
      <w:bodyDiv w:val="1"/>
      <w:marLeft w:val="0"/>
      <w:marRight w:val="0"/>
      <w:marTop w:val="0"/>
      <w:marBottom w:val="0"/>
      <w:divBdr>
        <w:top w:val="none" w:sz="0" w:space="0" w:color="auto"/>
        <w:left w:val="none" w:sz="0" w:space="0" w:color="auto"/>
        <w:bottom w:val="none" w:sz="0" w:space="0" w:color="auto"/>
        <w:right w:val="none" w:sz="0" w:space="0" w:color="auto"/>
      </w:divBdr>
    </w:div>
    <w:div w:id="1752652666">
      <w:bodyDiv w:val="1"/>
      <w:marLeft w:val="0"/>
      <w:marRight w:val="0"/>
      <w:marTop w:val="0"/>
      <w:marBottom w:val="0"/>
      <w:divBdr>
        <w:top w:val="none" w:sz="0" w:space="0" w:color="auto"/>
        <w:left w:val="none" w:sz="0" w:space="0" w:color="auto"/>
        <w:bottom w:val="none" w:sz="0" w:space="0" w:color="auto"/>
        <w:right w:val="none" w:sz="0" w:space="0" w:color="auto"/>
      </w:divBdr>
    </w:div>
    <w:div w:id="1792556650">
      <w:bodyDiv w:val="1"/>
      <w:marLeft w:val="0"/>
      <w:marRight w:val="0"/>
      <w:marTop w:val="0"/>
      <w:marBottom w:val="0"/>
      <w:divBdr>
        <w:top w:val="none" w:sz="0" w:space="0" w:color="auto"/>
        <w:left w:val="none" w:sz="0" w:space="0" w:color="auto"/>
        <w:bottom w:val="none" w:sz="0" w:space="0" w:color="auto"/>
        <w:right w:val="none" w:sz="0" w:space="0" w:color="auto"/>
      </w:divBdr>
      <w:divsChild>
        <w:div w:id="990209420">
          <w:marLeft w:val="547"/>
          <w:marRight w:val="0"/>
          <w:marTop w:val="101"/>
          <w:marBottom w:val="0"/>
          <w:divBdr>
            <w:top w:val="none" w:sz="0" w:space="0" w:color="auto"/>
            <w:left w:val="none" w:sz="0" w:space="0" w:color="auto"/>
            <w:bottom w:val="none" w:sz="0" w:space="0" w:color="auto"/>
            <w:right w:val="none" w:sz="0" w:space="0" w:color="auto"/>
          </w:divBdr>
        </w:div>
        <w:div w:id="1055162019">
          <w:marLeft w:val="547"/>
          <w:marRight w:val="0"/>
          <w:marTop w:val="101"/>
          <w:marBottom w:val="0"/>
          <w:divBdr>
            <w:top w:val="none" w:sz="0" w:space="0" w:color="auto"/>
            <w:left w:val="none" w:sz="0" w:space="0" w:color="auto"/>
            <w:bottom w:val="none" w:sz="0" w:space="0" w:color="auto"/>
            <w:right w:val="none" w:sz="0" w:space="0" w:color="auto"/>
          </w:divBdr>
        </w:div>
      </w:divsChild>
    </w:div>
    <w:div w:id="1797026319">
      <w:bodyDiv w:val="1"/>
      <w:marLeft w:val="0"/>
      <w:marRight w:val="0"/>
      <w:marTop w:val="0"/>
      <w:marBottom w:val="0"/>
      <w:divBdr>
        <w:top w:val="none" w:sz="0" w:space="0" w:color="auto"/>
        <w:left w:val="none" w:sz="0" w:space="0" w:color="auto"/>
        <w:bottom w:val="none" w:sz="0" w:space="0" w:color="auto"/>
        <w:right w:val="none" w:sz="0" w:space="0" w:color="auto"/>
      </w:divBdr>
    </w:div>
    <w:div w:id="1833107917">
      <w:bodyDiv w:val="1"/>
      <w:marLeft w:val="0"/>
      <w:marRight w:val="0"/>
      <w:marTop w:val="0"/>
      <w:marBottom w:val="0"/>
      <w:divBdr>
        <w:top w:val="none" w:sz="0" w:space="0" w:color="auto"/>
        <w:left w:val="none" w:sz="0" w:space="0" w:color="auto"/>
        <w:bottom w:val="none" w:sz="0" w:space="0" w:color="auto"/>
        <w:right w:val="none" w:sz="0" w:space="0" w:color="auto"/>
      </w:divBdr>
    </w:div>
    <w:div w:id="1877498078">
      <w:bodyDiv w:val="1"/>
      <w:marLeft w:val="0"/>
      <w:marRight w:val="0"/>
      <w:marTop w:val="0"/>
      <w:marBottom w:val="0"/>
      <w:divBdr>
        <w:top w:val="none" w:sz="0" w:space="0" w:color="auto"/>
        <w:left w:val="none" w:sz="0" w:space="0" w:color="auto"/>
        <w:bottom w:val="none" w:sz="0" w:space="0" w:color="auto"/>
        <w:right w:val="none" w:sz="0" w:space="0" w:color="auto"/>
      </w:divBdr>
    </w:div>
    <w:div w:id="1963464459">
      <w:bodyDiv w:val="1"/>
      <w:marLeft w:val="0"/>
      <w:marRight w:val="0"/>
      <w:marTop w:val="0"/>
      <w:marBottom w:val="0"/>
      <w:divBdr>
        <w:top w:val="none" w:sz="0" w:space="0" w:color="auto"/>
        <w:left w:val="none" w:sz="0" w:space="0" w:color="auto"/>
        <w:bottom w:val="none" w:sz="0" w:space="0" w:color="auto"/>
        <w:right w:val="none" w:sz="0" w:space="0" w:color="auto"/>
      </w:divBdr>
      <w:divsChild>
        <w:div w:id="704062924">
          <w:marLeft w:val="360"/>
          <w:marRight w:val="0"/>
          <w:marTop w:val="200"/>
          <w:marBottom w:val="0"/>
          <w:divBdr>
            <w:top w:val="none" w:sz="0" w:space="0" w:color="auto"/>
            <w:left w:val="none" w:sz="0" w:space="0" w:color="auto"/>
            <w:bottom w:val="none" w:sz="0" w:space="0" w:color="auto"/>
            <w:right w:val="none" w:sz="0" w:space="0" w:color="auto"/>
          </w:divBdr>
        </w:div>
        <w:div w:id="1746146091">
          <w:marLeft w:val="360"/>
          <w:marRight w:val="0"/>
          <w:marTop w:val="200"/>
          <w:marBottom w:val="0"/>
          <w:divBdr>
            <w:top w:val="none" w:sz="0" w:space="0" w:color="auto"/>
            <w:left w:val="none" w:sz="0" w:space="0" w:color="auto"/>
            <w:bottom w:val="none" w:sz="0" w:space="0" w:color="auto"/>
            <w:right w:val="none" w:sz="0" w:space="0" w:color="auto"/>
          </w:divBdr>
        </w:div>
      </w:divsChild>
    </w:div>
    <w:div w:id="1966306614">
      <w:bodyDiv w:val="1"/>
      <w:marLeft w:val="0"/>
      <w:marRight w:val="0"/>
      <w:marTop w:val="0"/>
      <w:marBottom w:val="0"/>
      <w:divBdr>
        <w:top w:val="none" w:sz="0" w:space="0" w:color="auto"/>
        <w:left w:val="none" w:sz="0" w:space="0" w:color="auto"/>
        <w:bottom w:val="none" w:sz="0" w:space="0" w:color="auto"/>
        <w:right w:val="none" w:sz="0" w:space="0" w:color="auto"/>
      </w:divBdr>
    </w:div>
    <w:div w:id="1971981805">
      <w:bodyDiv w:val="1"/>
      <w:marLeft w:val="0"/>
      <w:marRight w:val="0"/>
      <w:marTop w:val="0"/>
      <w:marBottom w:val="0"/>
      <w:divBdr>
        <w:top w:val="none" w:sz="0" w:space="0" w:color="auto"/>
        <w:left w:val="none" w:sz="0" w:space="0" w:color="auto"/>
        <w:bottom w:val="none" w:sz="0" w:space="0" w:color="auto"/>
        <w:right w:val="none" w:sz="0" w:space="0" w:color="auto"/>
      </w:divBdr>
    </w:div>
    <w:div w:id="1992439769">
      <w:bodyDiv w:val="1"/>
      <w:marLeft w:val="0"/>
      <w:marRight w:val="0"/>
      <w:marTop w:val="0"/>
      <w:marBottom w:val="0"/>
      <w:divBdr>
        <w:top w:val="none" w:sz="0" w:space="0" w:color="auto"/>
        <w:left w:val="none" w:sz="0" w:space="0" w:color="auto"/>
        <w:bottom w:val="none" w:sz="0" w:space="0" w:color="auto"/>
        <w:right w:val="none" w:sz="0" w:space="0" w:color="auto"/>
      </w:divBdr>
    </w:div>
    <w:div w:id="1996643754">
      <w:bodyDiv w:val="1"/>
      <w:marLeft w:val="0"/>
      <w:marRight w:val="0"/>
      <w:marTop w:val="0"/>
      <w:marBottom w:val="0"/>
      <w:divBdr>
        <w:top w:val="none" w:sz="0" w:space="0" w:color="auto"/>
        <w:left w:val="none" w:sz="0" w:space="0" w:color="auto"/>
        <w:bottom w:val="none" w:sz="0" w:space="0" w:color="auto"/>
        <w:right w:val="none" w:sz="0" w:space="0" w:color="auto"/>
      </w:divBdr>
    </w:div>
    <w:div w:id="1998148034">
      <w:bodyDiv w:val="1"/>
      <w:marLeft w:val="0"/>
      <w:marRight w:val="0"/>
      <w:marTop w:val="0"/>
      <w:marBottom w:val="0"/>
      <w:divBdr>
        <w:top w:val="none" w:sz="0" w:space="0" w:color="auto"/>
        <w:left w:val="none" w:sz="0" w:space="0" w:color="auto"/>
        <w:bottom w:val="none" w:sz="0" w:space="0" w:color="auto"/>
        <w:right w:val="none" w:sz="0" w:space="0" w:color="auto"/>
      </w:divBdr>
    </w:div>
    <w:div w:id="2005472658">
      <w:bodyDiv w:val="1"/>
      <w:marLeft w:val="0"/>
      <w:marRight w:val="0"/>
      <w:marTop w:val="0"/>
      <w:marBottom w:val="0"/>
      <w:divBdr>
        <w:top w:val="none" w:sz="0" w:space="0" w:color="auto"/>
        <w:left w:val="none" w:sz="0" w:space="0" w:color="auto"/>
        <w:bottom w:val="none" w:sz="0" w:space="0" w:color="auto"/>
        <w:right w:val="none" w:sz="0" w:space="0" w:color="auto"/>
      </w:divBdr>
    </w:div>
    <w:div w:id="2007394497">
      <w:bodyDiv w:val="1"/>
      <w:marLeft w:val="0"/>
      <w:marRight w:val="0"/>
      <w:marTop w:val="0"/>
      <w:marBottom w:val="0"/>
      <w:divBdr>
        <w:top w:val="none" w:sz="0" w:space="0" w:color="auto"/>
        <w:left w:val="none" w:sz="0" w:space="0" w:color="auto"/>
        <w:bottom w:val="none" w:sz="0" w:space="0" w:color="auto"/>
        <w:right w:val="none" w:sz="0" w:space="0" w:color="auto"/>
      </w:divBdr>
    </w:div>
    <w:div w:id="2007897363">
      <w:bodyDiv w:val="1"/>
      <w:marLeft w:val="0"/>
      <w:marRight w:val="0"/>
      <w:marTop w:val="0"/>
      <w:marBottom w:val="0"/>
      <w:divBdr>
        <w:top w:val="none" w:sz="0" w:space="0" w:color="auto"/>
        <w:left w:val="none" w:sz="0" w:space="0" w:color="auto"/>
        <w:bottom w:val="none" w:sz="0" w:space="0" w:color="auto"/>
        <w:right w:val="none" w:sz="0" w:space="0" w:color="auto"/>
      </w:divBdr>
    </w:div>
    <w:div w:id="2012901664">
      <w:bodyDiv w:val="1"/>
      <w:marLeft w:val="0"/>
      <w:marRight w:val="0"/>
      <w:marTop w:val="0"/>
      <w:marBottom w:val="0"/>
      <w:divBdr>
        <w:top w:val="none" w:sz="0" w:space="0" w:color="auto"/>
        <w:left w:val="none" w:sz="0" w:space="0" w:color="auto"/>
        <w:bottom w:val="none" w:sz="0" w:space="0" w:color="auto"/>
        <w:right w:val="none" w:sz="0" w:space="0" w:color="auto"/>
      </w:divBdr>
    </w:div>
    <w:div w:id="2042893692">
      <w:bodyDiv w:val="1"/>
      <w:marLeft w:val="0"/>
      <w:marRight w:val="0"/>
      <w:marTop w:val="0"/>
      <w:marBottom w:val="0"/>
      <w:divBdr>
        <w:top w:val="none" w:sz="0" w:space="0" w:color="auto"/>
        <w:left w:val="none" w:sz="0" w:space="0" w:color="auto"/>
        <w:bottom w:val="none" w:sz="0" w:space="0" w:color="auto"/>
        <w:right w:val="none" w:sz="0" w:space="0" w:color="auto"/>
      </w:divBdr>
    </w:div>
    <w:div w:id="2052681259">
      <w:bodyDiv w:val="1"/>
      <w:marLeft w:val="0"/>
      <w:marRight w:val="0"/>
      <w:marTop w:val="0"/>
      <w:marBottom w:val="0"/>
      <w:divBdr>
        <w:top w:val="none" w:sz="0" w:space="0" w:color="auto"/>
        <w:left w:val="none" w:sz="0" w:space="0" w:color="auto"/>
        <w:bottom w:val="none" w:sz="0" w:space="0" w:color="auto"/>
        <w:right w:val="none" w:sz="0" w:space="0" w:color="auto"/>
      </w:divBdr>
    </w:div>
    <w:div w:id="2057966737">
      <w:bodyDiv w:val="1"/>
      <w:marLeft w:val="0"/>
      <w:marRight w:val="0"/>
      <w:marTop w:val="0"/>
      <w:marBottom w:val="0"/>
      <w:divBdr>
        <w:top w:val="none" w:sz="0" w:space="0" w:color="auto"/>
        <w:left w:val="none" w:sz="0" w:space="0" w:color="auto"/>
        <w:bottom w:val="none" w:sz="0" w:space="0" w:color="auto"/>
        <w:right w:val="none" w:sz="0" w:space="0" w:color="auto"/>
      </w:divBdr>
    </w:div>
    <w:div w:id="2073769962">
      <w:bodyDiv w:val="1"/>
      <w:marLeft w:val="0"/>
      <w:marRight w:val="0"/>
      <w:marTop w:val="0"/>
      <w:marBottom w:val="0"/>
      <w:divBdr>
        <w:top w:val="none" w:sz="0" w:space="0" w:color="auto"/>
        <w:left w:val="none" w:sz="0" w:space="0" w:color="auto"/>
        <w:bottom w:val="none" w:sz="0" w:space="0" w:color="auto"/>
        <w:right w:val="none" w:sz="0" w:space="0" w:color="auto"/>
      </w:divBdr>
    </w:div>
    <w:div w:id="2095319725">
      <w:bodyDiv w:val="1"/>
      <w:marLeft w:val="0"/>
      <w:marRight w:val="0"/>
      <w:marTop w:val="0"/>
      <w:marBottom w:val="0"/>
      <w:divBdr>
        <w:top w:val="none" w:sz="0" w:space="0" w:color="auto"/>
        <w:left w:val="none" w:sz="0" w:space="0" w:color="auto"/>
        <w:bottom w:val="none" w:sz="0" w:space="0" w:color="auto"/>
        <w:right w:val="none" w:sz="0" w:space="0" w:color="auto"/>
      </w:divBdr>
    </w:div>
    <w:div w:id="2113550318">
      <w:bodyDiv w:val="1"/>
      <w:marLeft w:val="0"/>
      <w:marRight w:val="0"/>
      <w:marTop w:val="0"/>
      <w:marBottom w:val="0"/>
      <w:divBdr>
        <w:top w:val="none" w:sz="0" w:space="0" w:color="auto"/>
        <w:left w:val="none" w:sz="0" w:space="0" w:color="auto"/>
        <w:bottom w:val="none" w:sz="0" w:space="0" w:color="auto"/>
        <w:right w:val="none" w:sz="0" w:space="0" w:color="auto"/>
      </w:divBdr>
    </w:div>
    <w:div w:id="2133287117">
      <w:bodyDiv w:val="1"/>
      <w:marLeft w:val="0"/>
      <w:marRight w:val="0"/>
      <w:marTop w:val="0"/>
      <w:marBottom w:val="0"/>
      <w:divBdr>
        <w:top w:val="none" w:sz="0" w:space="0" w:color="auto"/>
        <w:left w:val="none" w:sz="0" w:space="0" w:color="auto"/>
        <w:bottom w:val="none" w:sz="0" w:space="0" w:color="auto"/>
        <w:right w:val="none" w:sz="0" w:space="0" w:color="auto"/>
      </w:divBdr>
    </w:div>
    <w:div w:id="2134009186">
      <w:bodyDiv w:val="1"/>
      <w:marLeft w:val="0"/>
      <w:marRight w:val="0"/>
      <w:marTop w:val="0"/>
      <w:marBottom w:val="0"/>
      <w:divBdr>
        <w:top w:val="none" w:sz="0" w:space="0" w:color="auto"/>
        <w:left w:val="none" w:sz="0" w:space="0" w:color="auto"/>
        <w:bottom w:val="none" w:sz="0" w:space="0" w:color="auto"/>
        <w:right w:val="none" w:sz="0" w:space="0" w:color="auto"/>
      </w:divBdr>
      <w:divsChild>
        <w:div w:id="1149205239">
          <w:marLeft w:val="0"/>
          <w:marRight w:val="0"/>
          <w:marTop w:val="0"/>
          <w:marBottom w:val="0"/>
          <w:divBdr>
            <w:top w:val="none" w:sz="0" w:space="0" w:color="auto"/>
            <w:left w:val="none" w:sz="0" w:space="0" w:color="auto"/>
            <w:bottom w:val="none" w:sz="0" w:space="0" w:color="auto"/>
            <w:right w:val="none" w:sz="0" w:space="0" w:color="auto"/>
          </w:divBdr>
          <w:divsChild>
            <w:div w:id="1422750126">
              <w:marLeft w:val="0"/>
              <w:marRight w:val="0"/>
              <w:marTop w:val="0"/>
              <w:marBottom w:val="0"/>
              <w:divBdr>
                <w:top w:val="none" w:sz="0" w:space="0" w:color="auto"/>
                <w:left w:val="none" w:sz="0" w:space="0" w:color="auto"/>
                <w:bottom w:val="none" w:sz="0" w:space="0" w:color="auto"/>
                <w:right w:val="none" w:sz="0" w:space="0" w:color="auto"/>
              </w:divBdr>
              <w:divsChild>
                <w:div w:id="15262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5412">
      <w:bodyDiv w:val="1"/>
      <w:marLeft w:val="0"/>
      <w:marRight w:val="0"/>
      <w:marTop w:val="0"/>
      <w:marBottom w:val="0"/>
      <w:divBdr>
        <w:top w:val="none" w:sz="0" w:space="0" w:color="auto"/>
        <w:left w:val="none" w:sz="0" w:space="0" w:color="auto"/>
        <w:bottom w:val="none" w:sz="0" w:space="0" w:color="auto"/>
        <w:right w:val="none" w:sz="0" w:space="0" w:color="auto"/>
      </w:divBdr>
      <w:divsChild>
        <w:div w:id="958802279">
          <w:marLeft w:val="547"/>
          <w:marRight w:val="0"/>
          <w:marTop w:val="101"/>
          <w:marBottom w:val="0"/>
          <w:divBdr>
            <w:top w:val="none" w:sz="0" w:space="0" w:color="auto"/>
            <w:left w:val="none" w:sz="0" w:space="0" w:color="auto"/>
            <w:bottom w:val="none" w:sz="0" w:space="0" w:color="auto"/>
            <w:right w:val="none" w:sz="0" w:space="0" w:color="auto"/>
          </w:divBdr>
        </w:div>
        <w:div w:id="1011025183">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saaei99.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Ranking de</a:t>
            </a:r>
            <a:r>
              <a:rPr lang="es-ES" baseline="0"/>
              <a:t> e</a:t>
            </a:r>
            <a:r>
              <a:rPr lang="es-ES"/>
              <a:t>jecución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MLP-Network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10000</c:v>
                </c:pt>
                <c:pt idx="1">
                  <c:v>25000</c:v>
                </c:pt>
              </c:numCache>
            </c:numRef>
          </c:cat>
          <c:val>
            <c:numRef>
              <c:f>Sheet1!$B$2:$B$5</c:f>
              <c:numCache>
                <c:formatCode>General</c:formatCode>
                <c:ptCount val="4"/>
                <c:pt idx="0">
                  <c:v>8738</c:v>
                </c:pt>
                <c:pt idx="1">
                  <c:v>21952</c:v>
                </c:pt>
              </c:numCache>
            </c:numRef>
          </c:val>
          <c:extLst>
            <c:ext xmlns:c16="http://schemas.microsoft.com/office/drawing/2014/chart" uri="{C3380CC4-5D6E-409C-BE32-E72D297353CC}">
              <c16:uniqueId val="{00000000-A769-4575-994C-4FD05B9466EF}"/>
            </c:ext>
          </c:extLst>
        </c:ser>
        <c:ser>
          <c:idx val="1"/>
          <c:order val="1"/>
          <c:tx>
            <c:strRef>
              <c:f>Sheet1!$C$1</c:f>
              <c:strCache>
                <c:ptCount val="1"/>
                <c:pt idx="0">
                  <c:v>ComputerRandom</c:v>
                </c:pt>
              </c:strCache>
            </c:strRef>
          </c:tx>
          <c:spPr>
            <a:solidFill>
              <a:schemeClr val="accent2"/>
            </a:solidFill>
            <a:ln>
              <a:noFill/>
            </a:ln>
            <a:effectLst/>
          </c:spPr>
          <c:invertIfNegative val="0"/>
          <c:dLbls>
            <c:dLbl>
              <c:idx val="0"/>
              <c:layout>
                <c:manualLayout>
                  <c:x val="0"/>
                  <c:y val="3.08071472581638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769-4575-994C-4FD05B9466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10000</c:v>
                </c:pt>
                <c:pt idx="1">
                  <c:v>25000</c:v>
                </c:pt>
              </c:numCache>
            </c:numRef>
          </c:cat>
          <c:val>
            <c:numRef>
              <c:f>Sheet1!$C$2:$C$5</c:f>
              <c:numCache>
                <c:formatCode>General</c:formatCode>
                <c:ptCount val="4"/>
                <c:pt idx="0">
                  <c:v>330</c:v>
                </c:pt>
                <c:pt idx="1">
                  <c:v>760</c:v>
                </c:pt>
              </c:numCache>
            </c:numRef>
          </c:val>
          <c:extLst>
            <c:ext xmlns:c16="http://schemas.microsoft.com/office/drawing/2014/chart" uri="{C3380CC4-5D6E-409C-BE32-E72D297353CC}">
              <c16:uniqueId val="{00000001-A769-4575-994C-4FD05B9466EF}"/>
            </c:ext>
          </c:extLst>
        </c:ser>
        <c:ser>
          <c:idx val="2"/>
          <c:order val="2"/>
          <c:tx>
            <c:strRef>
              <c:f>Sheet1!$D$1</c:f>
              <c:strCache>
                <c:ptCount val="1"/>
                <c:pt idx="0">
                  <c:v>Empates</c:v>
                </c:pt>
              </c:strCache>
            </c:strRef>
          </c:tx>
          <c:spPr>
            <a:solidFill>
              <a:schemeClr val="accent3"/>
            </a:solidFill>
            <a:ln>
              <a:noFill/>
            </a:ln>
            <a:effectLst/>
          </c:spPr>
          <c:invertIfNegative val="0"/>
          <c:dLbls>
            <c:dLbl>
              <c:idx val="0"/>
              <c:layout>
                <c:manualLayout>
                  <c:x val="1.4627011214041931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769-4575-994C-4FD05B9466EF}"/>
                </c:ext>
              </c:extLst>
            </c:dLbl>
            <c:dLbl>
              <c:idx val="1"/>
              <c:layout>
                <c:manualLayout>
                  <c:x val="3.412969283276450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769-4575-994C-4FD05B9466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10000</c:v>
                </c:pt>
                <c:pt idx="1">
                  <c:v>25000</c:v>
                </c:pt>
              </c:numCache>
            </c:numRef>
          </c:cat>
          <c:val>
            <c:numRef>
              <c:f>Sheet1!$D$2:$D$5</c:f>
              <c:numCache>
                <c:formatCode>General</c:formatCode>
                <c:ptCount val="4"/>
                <c:pt idx="0">
                  <c:v>932</c:v>
                </c:pt>
                <c:pt idx="1">
                  <c:v>2288</c:v>
                </c:pt>
              </c:numCache>
            </c:numRef>
          </c:val>
          <c:extLst>
            <c:ext xmlns:c16="http://schemas.microsoft.com/office/drawing/2014/chart" uri="{C3380CC4-5D6E-409C-BE32-E72D297353CC}">
              <c16:uniqueId val="{00000002-A769-4575-994C-4FD05B9466EF}"/>
            </c:ext>
          </c:extLst>
        </c:ser>
        <c:dLbls>
          <c:showLegendKey val="0"/>
          <c:showVal val="0"/>
          <c:showCatName val="0"/>
          <c:showSerName val="0"/>
          <c:showPercent val="0"/>
          <c:showBubbleSize val="0"/>
        </c:dLbls>
        <c:gapWidth val="219"/>
        <c:overlap val="-27"/>
        <c:axId val="782017967"/>
        <c:axId val="875484239"/>
      </c:barChart>
      <c:catAx>
        <c:axId val="78201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5484239"/>
        <c:crosses val="autoZero"/>
        <c:auto val="1"/>
        <c:lblAlgn val="ctr"/>
        <c:lblOffset val="100"/>
        <c:noMultiLvlLbl val="0"/>
      </c:catAx>
      <c:valAx>
        <c:axId val="875484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201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b="0" i="0" baseline="0">
                <a:effectLst/>
              </a:rPr>
              <a:t>Ranking de ejecución 2</a:t>
            </a:r>
            <a:endParaRPr lang="es-E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E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MLP-Network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1">
                  <c:v>50000</c:v>
                </c:pt>
                <c:pt idx="2">
                  <c:v>100000</c:v>
                </c:pt>
              </c:numCache>
            </c:numRef>
          </c:cat>
          <c:val>
            <c:numRef>
              <c:f>Sheet1!$B$2:$B$4</c:f>
              <c:numCache>
                <c:formatCode>General</c:formatCode>
                <c:ptCount val="3"/>
                <c:pt idx="1">
                  <c:v>43892</c:v>
                </c:pt>
                <c:pt idx="2">
                  <c:v>87825</c:v>
                </c:pt>
              </c:numCache>
            </c:numRef>
          </c:val>
          <c:extLst>
            <c:ext xmlns:c16="http://schemas.microsoft.com/office/drawing/2014/chart" uri="{C3380CC4-5D6E-409C-BE32-E72D297353CC}">
              <c16:uniqueId val="{00000000-4BDF-4379-A08A-C1B1F52EEBCA}"/>
            </c:ext>
          </c:extLst>
        </c:ser>
        <c:ser>
          <c:idx val="1"/>
          <c:order val="1"/>
          <c:tx>
            <c:strRef>
              <c:f>Sheet1!$C$1</c:f>
              <c:strCache>
                <c:ptCount val="1"/>
                <c:pt idx="0">
                  <c:v>ComputerRandom</c:v>
                </c:pt>
              </c:strCache>
            </c:strRef>
          </c:tx>
          <c:spPr>
            <a:solidFill>
              <a:schemeClr val="accent2"/>
            </a:solidFill>
            <a:ln>
              <a:noFill/>
            </a:ln>
            <a:effectLst/>
          </c:spPr>
          <c:invertIfNegative val="0"/>
          <c:dLbls>
            <c:dLbl>
              <c:idx val="2"/>
              <c:layout>
                <c:manualLayout>
                  <c:x val="0"/>
                  <c:y val="1.19724633343310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DF-4379-A08A-C1B1F52EEBC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1">
                  <c:v>50000</c:v>
                </c:pt>
                <c:pt idx="2">
                  <c:v>100000</c:v>
                </c:pt>
              </c:numCache>
            </c:numRef>
          </c:cat>
          <c:val>
            <c:numRef>
              <c:f>Sheet1!$C$2:$C$4</c:f>
              <c:numCache>
                <c:formatCode>General</c:formatCode>
                <c:ptCount val="3"/>
                <c:pt idx="1">
                  <c:v>1532</c:v>
                </c:pt>
                <c:pt idx="2">
                  <c:v>1022</c:v>
                </c:pt>
              </c:numCache>
            </c:numRef>
          </c:val>
          <c:extLst>
            <c:ext xmlns:c16="http://schemas.microsoft.com/office/drawing/2014/chart" uri="{C3380CC4-5D6E-409C-BE32-E72D297353CC}">
              <c16:uniqueId val="{00000001-4BDF-4379-A08A-C1B1F52EEBCA}"/>
            </c:ext>
          </c:extLst>
        </c:ser>
        <c:ser>
          <c:idx val="2"/>
          <c:order val="2"/>
          <c:tx>
            <c:strRef>
              <c:f>Sheet1!$D$1</c:f>
              <c:strCache>
                <c:ptCount val="1"/>
                <c:pt idx="0">
                  <c:v>Empates</c:v>
                </c:pt>
              </c:strCache>
            </c:strRef>
          </c:tx>
          <c:spPr>
            <a:solidFill>
              <a:schemeClr val="accent3"/>
            </a:solidFill>
            <a:ln>
              <a:noFill/>
            </a:ln>
            <a:effectLst/>
          </c:spPr>
          <c:invertIfNegative val="0"/>
          <c:dLbls>
            <c:dLbl>
              <c:idx val="2"/>
              <c:layout>
                <c:manualLayout>
                  <c:x val="3.454977326711277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DF-4379-A08A-C1B1F52EEBC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1">
                  <c:v>50000</c:v>
                </c:pt>
                <c:pt idx="2">
                  <c:v>100000</c:v>
                </c:pt>
              </c:numCache>
            </c:numRef>
          </c:cat>
          <c:val>
            <c:numRef>
              <c:f>Sheet1!$D$2:$D$4</c:f>
              <c:numCache>
                <c:formatCode>General</c:formatCode>
                <c:ptCount val="3"/>
                <c:pt idx="1">
                  <c:v>4576</c:v>
                </c:pt>
                <c:pt idx="2">
                  <c:v>11153</c:v>
                </c:pt>
              </c:numCache>
            </c:numRef>
          </c:val>
          <c:extLst>
            <c:ext xmlns:c16="http://schemas.microsoft.com/office/drawing/2014/chart" uri="{C3380CC4-5D6E-409C-BE32-E72D297353CC}">
              <c16:uniqueId val="{00000002-4BDF-4379-A08A-C1B1F52EEBCA}"/>
            </c:ext>
          </c:extLst>
        </c:ser>
        <c:dLbls>
          <c:showLegendKey val="0"/>
          <c:showVal val="0"/>
          <c:showCatName val="0"/>
          <c:showSerName val="0"/>
          <c:showPercent val="0"/>
          <c:showBubbleSize val="0"/>
        </c:dLbls>
        <c:gapWidth val="219"/>
        <c:overlap val="-27"/>
        <c:axId val="782017967"/>
        <c:axId val="875484239"/>
      </c:barChart>
      <c:catAx>
        <c:axId val="78201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5484239"/>
        <c:crosses val="autoZero"/>
        <c:auto val="1"/>
        <c:lblAlgn val="ctr"/>
        <c:lblOffset val="100"/>
        <c:noMultiLvlLbl val="0"/>
      </c:catAx>
      <c:valAx>
        <c:axId val="875484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201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Sof10</b:Tag>
    <b:SourceType>InternetSite</b:SourceType>
    <b:Guid>{6F7C12A3-2D5F-4B76-AC05-B67730098BF3}</b:Guid>
    <b:Title>Softqatest</b:Title>
    <b:InternetSiteTitle>Gu'ia de Jenkins</b:InternetSiteTitle>
    <b:Year>2010</b:Year>
    <b:URL>http://www.softqatest.net/?tag=integracion-continua</b:URL>
    <b:RefOrder>1</b:RefOrder>
  </b:Source>
</b:Sources>
</file>

<file path=customXml/itemProps1.xml><?xml version="1.0" encoding="utf-8"?>
<ds:datastoreItem xmlns:ds="http://schemas.openxmlformats.org/officeDocument/2006/customXml" ds:itemID="{EF6131ED-8DB9-4310-AC5D-43448343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saaei99.dot</Template>
  <TotalTime>6191</TotalTime>
  <Pages>4</Pages>
  <Words>1677</Words>
  <Characters>11659</Characters>
  <Application>Microsoft Office Word</Application>
  <DocSecurity>0</DocSecurity>
  <Lines>97</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Instrucciones para la preparación de Ponencias para Informática 2009</vt:lpstr>
      <vt:lpstr>Instrucciones para la preparación de Ponencias para Informática 2009</vt:lpstr>
    </vt:vector>
  </TitlesOfParts>
  <Company>Ministerio de la Informática y las Comunicaciones. Cuba</Company>
  <LinksUpToDate>false</LinksUpToDate>
  <CharactersWithSpaces>13310</CharactersWithSpaces>
  <SharedDoc>false</SharedDoc>
  <HLinks>
    <vt:vector size="24" baseType="variant">
      <vt:variant>
        <vt:i4>7602295</vt:i4>
      </vt:variant>
      <vt:variant>
        <vt:i4>9</vt:i4>
      </vt:variant>
      <vt:variant>
        <vt:i4>0</vt:i4>
      </vt:variant>
      <vt:variant>
        <vt:i4>5</vt:i4>
      </vt:variant>
      <vt:variant>
        <vt:lpwstr>http://ivanator.wordpress.com/2009/01/12/montando            -un-entorno-integracion-continua-hudson-ant-svn-netbeans/</vt:lpwstr>
      </vt:variant>
      <vt:variant>
        <vt:lpwstr/>
      </vt:variant>
      <vt:variant>
        <vt:i4>1769518</vt:i4>
      </vt:variant>
      <vt:variant>
        <vt:i4>6</vt:i4>
      </vt:variant>
      <vt:variant>
        <vt:i4>0</vt:i4>
      </vt:variant>
      <vt:variant>
        <vt:i4>5</vt:i4>
      </vt:variant>
      <vt:variant>
        <vt:lpwstr>https://es.wikipedia.org/wiki/N%C3%BAmero_primo</vt:lpwstr>
      </vt:variant>
      <vt:variant>
        <vt:lpwstr/>
      </vt:variant>
      <vt:variant>
        <vt:i4>6291540</vt:i4>
      </vt:variant>
      <vt:variant>
        <vt:i4>3</vt:i4>
      </vt:variant>
      <vt:variant>
        <vt:i4>0</vt:i4>
      </vt:variant>
      <vt:variant>
        <vt:i4>5</vt:i4>
      </vt:variant>
      <vt:variant>
        <vt:lpwstr>https://es.wikipedia.org/wiki/N%C3%BAmero_entero</vt:lpwstr>
      </vt:variant>
      <vt:variant>
        <vt:lpwstr/>
      </vt:variant>
      <vt:variant>
        <vt:i4>5505034</vt:i4>
      </vt:variant>
      <vt:variant>
        <vt:i4>0</vt:i4>
      </vt:variant>
      <vt:variant>
        <vt:i4>0</vt:i4>
      </vt:variant>
      <vt:variant>
        <vt:i4>5</vt:i4>
      </vt:variant>
      <vt:variant>
        <vt:lpwstr>https://es.wikipedia.org/wiki/Factorizaci%C3%B3n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Instrucciones para la preparación de Ponencias para Informática 2009</dc:title>
  <dc:subject>Plantilla para trabajos</dc:subject>
  <dc:creator>Informática 2009</dc:creator>
  <cp:keywords/>
  <cp:lastModifiedBy>Oraldo Jacinto Simon</cp:lastModifiedBy>
  <cp:revision>1505</cp:revision>
  <cp:lastPrinted>2008-06-24T20:51:00Z</cp:lastPrinted>
  <dcterms:created xsi:type="dcterms:W3CDTF">2018-03-12T12:55:00Z</dcterms:created>
  <dcterms:modified xsi:type="dcterms:W3CDTF">2019-05-31T14:52:00Z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eb861e6b-5221-3a70-87a3-af01e6d69581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